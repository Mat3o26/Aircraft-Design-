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9E84E" w14:textId="77777777" w:rsidR="00F94943" w:rsidRPr="006B0189" w:rsidRDefault="00F94943" w:rsidP="00931591"/>
    <w:p w14:paraId="6521CA15" w14:textId="238EB6B6" w:rsidR="004728EB" w:rsidRPr="00701203" w:rsidRDefault="004728EB" w:rsidP="00931591">
      <w:pPr>
        <w:pStyle w:val="Title"/>
      </w:pPr>
      <w:r w:rsidRPr="00701203">
        <w:t>Aircraft Design</w:t>
      </w:r>
      <w:r w:rsidR="00B55B8D" w:rsidRPr="00701203">
        <w:t xml:space="preserve"> 1</w:t>
      </w:r>
      <w:r w:rsidRPr="00701203">
        <w:t xml:space="preserve"> –</w:t>
      </w:r>
      <w:r w:rsidR="00B55B8D" w:rsidRPr="00701203">
        <w:t xml:space="preserve"> Fall </w:t>
      </w:r>
      <w:r w:rsidRPr="00701203">
        <w:t>20</w:t>
      </w:r>
      <w:r w:rsidR="00B55B8D" w:rsidRPr="00701203">
        <w:t>2</w:t>
      </w:r>
      <w:r w:rsidR="00B32058">
        <w:t>5</w:t>
      </w:r>
    </w:p>
    <w:p w14:paraId="5C5267FC" w14:textId="77777777" w:rsidR="004728EB" w:rsidRPr="00F634E9" w:rsidRDefault="004728EB" w:rsidP="00931591"/>
    <w:p w14:paraId="606C1F03" w14:textId="765A47CD" w:rsidR="00511F24" w:rsidRPr="00EA7057" w:rsidRDefault="00511F24" w:rsidP="00931591">
      <w:pPr>
        <w:rPr>
          <w:color w:val="FF0000"/>
        </w:rPr>
      </w:pPr>
      <w:bookmarkStart w:id="0" w:name="Assignment"/>
      <w:r w:rsidRPr="00EA7057">
        <w:t xml:space="preserve">Assignment </w:t>
      </w:r>
      <w:r w:rsidR="00EA7057" w:rsidRPr="00EA7057">
        <w:t>2: Preliminary &amp; Propulsion Sizing</w:t>
      </w:r>
    </w:p>
    <w:p w14:paraId="2EEEA895" w14:textId="77777777" w:rsidR="00C16637" w:rsidRPr="00F634E9" w:rsidRDefault="00C16637" w:rsidP="00931591"/>
    <w:bookmarkEnd w:id="0"/>
    <w:p w14:paraId="14C62496" w14:textId="469C2239" w:rsidR="00C557B7" w:rsidRPr="00F634E9" w:rsidRDefault="00C557B7" w:rsidP="00931591">
      <w:r w:rsidRPr="00F634E9">
        <w:t>Student Name</w:t>
      </w:r>
      <w:r w:rsidR="00B93A07" w:rsidRPr="00F634E9">
        <w:t>s</w:t>
      </w:r>
      <w:r w:rsidR="0068267A" w:rsidRPr="00F634E9">
        <w:t xml:space="preserve"> and </w:t>
      </w:r>
      <w:r w:rsidR="00B55B8D" w:rsidRPr="00F634E9">
        <w:t>USCID</w:t>
      </w:r>
      <w:r w:rsidR="00B93A07" w:rsidRPr="00F634E9">
        <w:t>s</w:t>
      </w:r>
      <w:r w:rsidRPr="00F634E9">
        <w:t xml:space="preserve">: </w:t>
      </w:r>
    </w:p>
    <w:p w14:paraId="16FBF4A7" w14:textId="77777777" w:rsidR="00734ED5" w:rsidRPr="00F634E9" w:rsidRDefault="00734ED5" w:rsidP="00931591">
      <w:r>
        <w:t>Aurelio Santiago, C30461119</w:t>
      </w:r>
    </w:p>
    <w:p w14:paraId="5AE56509" w14:textId="77777777" w:rsidR="00734ED5" w:rsidRPr="00F634E9" w:rsidRDefault="00734ED5" w:rsidP="00931591">
      <w:r>
        <w:t>Mateo Garcia, V02125756</w:t>
      </w:r>
    </w:p>
    <w:p w14:paraId="6B985D00" w14:textId="7AEAF6B9" w:rsidR="00B55B8D" w:rsidRPr="00F634E9" w:rsidRDefault="00734ED5" w:rsidP="00931591">
      <w:r>
        <w:t>Jacob Chin, C96554174</w:t>
      </w:r>
    </w:p>
    <w:p w14:paraId="36755A67" w14:textId="77777777" w:rsidR="0068267A" w:rsidRPr="00F634E9" w:rsidRDefault="0068267A" w:rsidP="00931591"/>
    <w:p w14:paraId="4F19F88F" w14:textId="77777777" w:rsidR="00656445" w:rsidRPr="00F634E9" w:rsidRDefault="0036273F" w:rsidP="00931591">
      <w:r w:rsidRPr="00F634E9">
        <w:t xml:space="preserve">Instance </w:t>
      </w:r>
      <w:r w:rsidR="00B97484" w:rsidRPr="00F634E9">
        <w:t>1</w:t>
      </w:r>
    </w:p>
    <w:p w14:paraId="66A56C96" w14:textId="145B781F" w:rsidR="00185785" w:rsidRDefault="00511F24" w:rsidP="00931591">
      <w:r w:rsidRPr="00F634E9">
        <w:t>Hours spent on assignment</w:t>
      </w:r>
      <w:r w:rsidR="00656445" w:rsidRPr="00F634E9">
        <w:t>:</w:t>
      </w:r>
      <w:r w:rsidRPr="00F634E9">
        <w:t xml:space="preserve"> </w:t>
      </w:r>
      <w:r w:rsidR="00185785" w:rsidRPr="00F634E9">
        <w:t>1</w:t>
      </w:r>
      <w:r w:rsidR="00B97484" w:rsidRPr="00F634E9">
        <w:t>h</w:t>
      </w:r>
    </w:p>
    <w:p w14:paraId="3BCB6562" w14:textId="77777777" w:rsidR="004728EB" w:rsidRDefault="00000000" w:rsidP="00931591">
      <w:r>
        <w:pict w14:anchorId="00F5D0F4">
          <v:rect id="_x0000_i1025" style="width:415.3pt;height:.75pt" o:hralign="center" o:hrstd="t" o:hrnoshade="t" o:hr="t" fillcolor="black" stroked="f"/>
        </w:pict>
      </w:r>
    </w:p>
    <w:p w14:paraId="0092AB62" w14:textId="77777777" w:rsidR="00A13AD2" w:rsidRDefault="00A13AD2" w:rsidP="00931591"/>
    <w:p w14:paraId="5397FC66" w14:textId="77777777" w:rsidR="00A13AD2" w:rsidRDefault="00A13AD2" w:rsidP="00931591"/>
    <w:p w14:paraId="7B9F56BA" w14:textId="77777777" w:rsidR="00A13AD2" w:rsidRDefault="00A13AD2" w:rsidP="00931591"/>
    <w:p w14:paraId="6385AB67" w14:textId="77777777" w:rsidR="00A13AD2" w:rsidRDefault="00A13AD2" w:rsidP="00931591"/>
    <w:p w14:paraId="26031332" w14:textId="591476EC" w:rsidR="004728EB" w:rsidRPr="00F634E9" w:rsidRDefault="004728EB" w:rsidP="00931591"/>
    <w:p w14:paraId="5F0434E3" w14:textId="77777777" w:rsidR="004728EB" w:rsidRPr="00F634E9" w:rsidRDefault="004728EB" w:rsidP="00931591"/>
    <w:p w14:paraId="3F6DCC7F" w14:textId="77777777" w:rsidR="00C557B7" w:rsidRPr="00F634E9" w:rsidRDefault="00C557B7" w:rsidP="00931591"/>
    <w:p w14:paraId="724AEA6B" w14:textId="77777777" w:rsidR="00C557B7" w:rsidRPr="00F634E9" w:rsidRDefault="00C557B7" w:rsidP="00931591"/>
    <w:p w14:paraId="3F0FF33F" w14:textId="77777777" w:rsidR="00C557B7" w:rsidRPr="00F634E9" w:rsidRDefault="00C557B7" w:rsidP="00931591"/>
    <w:p w14:paraId="61F392C6" w14:textId="77777777" w:rsidR="00C557B7" w:rsidRPr="00F634E9" w:rsidRDefault="00C557B7" w:rsidP="00931591"/>
    <w:p w14:paraId="58529C6E" w14:textId="77777777" w:rsidR="004728EB" w:rsidRPr="00F634E9" w:rsidRDefault="004728EB" w:rsidP="00931591"/>
    <w:p w14:paraId="74481461" w14:textId="77777777" w:rsidR="004728EB" w:rsidRPr="00F634E9" w:rsidRDefault="004728EB" w:rsidP="00931591"/>
    <w:p w14:paraId="0C42C713" w14:textId="77777777" w:rsidR="004728EB" w:rsidRPr="00F634E9" w:rsidRDefault="004728EB" w:rsidP="00931591"/>
    <w:p w14:paraId="26E7DEA2" w14:textId="77777777" w:rsidR="004728EB" w:rsidRPr="00F634E9" w:rsidRDefault="004728EB" w:rsidP="00931591"/>
    <w:p w14:paraId="2854B981" w14:textId="77777777" w:rsidR="004728EB" w:rsidRPr="00F634E9" w:rsidRDefault="004728EB" w:rsidP="00931591"/>
    <w:p w14:paraId="555D5CBC" w14:textId="77777777" w:rsidR="00C557B7" w:rsidRPr="00F634E9" w:rsidRDefault="00C557B7" w:rsidP="00931591"/>
    <w:p w14:paraId="79BB6E16" w14:textId="77777777" w:rsidR="00C557B7" w:rsidRPr="00F634E9" w:rsidRDefault="00C557B7" w:rsidP="00931591"/>
    <w:p w14:paraId="267B415F" w14:textId="5F7F168B" w:rsidR="004728EB" w:rsidRPr="00F634E9" w:rsidRDefault="004728EB" w:rsidP="00931591"/>
    <w:p w14:paraId="2990AD76" w14:textId="2E5B4EFA" w:rsidR="00B55B8D" w:rsidRPr="00F634E9" w:rsidRDefault="00B55B8D" w:rsidP="00931591"/>
    <w:p w14:paraId="7FF18EC1" w14:textId="70FE7C52" w:rsidR="00B55B8D" w:rsidRPr="00F634E9" w:rsidRDefault="00B55B8D" w:rsidP="00931591"/>
    <w:p w14:paraId="6DF43984" w14:textId="4D4F742A" w:rsidR="00B55B8D" w:rsidRPr="00F634E9" w:rsidRDefault="00B55B8D" w:rsidP="00931591"/>
    <w:p w14:paraId="7C2848CB" w14:textId="307D9646" w:rsidR="00B55B8D" w:rsidRPr="00F634E9" w:rsidRDefault="00B55B8D" w:rsidP="00931591"/>
    <w:p w14:paraId="0E1229CF" w14:textId="77777777" w:rsidR="00B55B8D" w:rsidRPr="00F634E9" w:rsidRDefault="00B55B8D" w:rsidP="00931591"/>
    <w:p w14:paraId="6187AB42" w14:textId="77777777" w:rsidR="004728EB" w:rsidRPr="00F634E9" w:rsidRDefault="004728EB" w:rsidP="00931591"/>
    <w:p w14:paraId="2CC1E356" w14:textId="77777777" w:rsidR="004728EB" w:rsidRPr="00F634E9" w:rsidRDefault="00000000" w:rsidP="00931591">
      <w:r>
        <w:pict w14:anchorId="715DCE45">
          <v:rect id="_x0000_i1026" style="width:415.3pt;height:.75pt" o:hralign="center" o:hrstd="t" o:hrnoshade="t" o:hr="t" fillcolor="black" stroked="f"/>
        </w:pict>
      </w:r>
    </w:p>
    <w:p w14:paraId="563E5F14" w14:textId="77777777" w:rsidR="004728EB" w:rsidRPr="006B0189" w:rsidRDefault="004728EB" w:rsidP="00931591"/>
    <w:p w14:paraId="31D25ECE" w14:textId="77777777" w:rsidR="00F14B6D" w:rsidRDefault="00F14B6D" w:rsidP="00931591">
      <w:pPr>
        <w:sectPr w:rsidR="00F14B6D" w:rsidSect="00481D20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40" w:right="1440" w:bottom="1440" w:left="1440" w:header="709" w:footer="709" w:gutter="0"/>
          <w:cols w:space="708"/>
          <w:formProt w:val="0"/>
          <w:titlePg/>
          <w:docGrid w:linePitch="360"/>
        </w:sectPr>
      </w:pPr>
    </w:p>
    <w:p w14:paraId="6E8BC4D2" w14:textId="0CD01606" w:rsidR="00B93A07" w:rsidRPr="00F634E9" w:rsidRDefault="00B93A07" w:rsidP="00931591">
      <w:pPr>
        <w:rPr>
          <w:color w:val="FF0000"/>
        </w:rPr>
      </w:pPr>
      <w:r w:rsidRPr="00F634E9">
        <w:lastRenderedPageBreak/>
        <w:t xml:space="preserve">Aircraft </w:t>
      </w:r>
      <w:r w:rsidR="00AF6FC3" w:rsidRPr="00F634E9">
        <w:t xml:space="preserve">type: </w:t>
      </w:r>
      <w:r w:rsidR="00734ED5">
        <w:t>Business Jet</w:t>
      </w:r>
    </w:p>
    <w:p w14:paraId="030AB124" w14:textId="18AEEA5E" w:rsidR="00C557B7" w:rsidRPr="00F634E9" w:rsidRDefault="00AF6FC3" w:rsidP="00931591">
      <w:r w:rsidRPr="00F634E9">
        <w:t xml:space="preserve">Aircraft number: </w:t>
      </w:r>
      <w:r w:rsidR="007C4C36">
        <w:t>110</w:t>
      </w:r>
    </w:p>
    <w:p w14:paraId="4C3A6780" w14:textId="77777777" w:rsidR="00943C81" w:rsidRPr="00F634E9" w:rsidRDefault="00943C81" w:rsidP="00931591"/>
    <w:p w14:paraId="2B8D7153" w14:textId="46AE4A0E" w:rsidR="00B55B8D" w:rsidRDefault="00B55B8D" w:rsidP="00931591">
      <w:pPr>
        <w:pStyle w:val="Caption"/>
      </w:pPr>
      <w:r>
        <w:t xml:space="preserve">Table </w:t>
      </w:r>
      <w:fldSimple w:instr=" SEQ Table \* ARABIC ">
        <w:r w:rsidR="00CE7FCA">
          <w:rPr>
            <w:noProof/>
          </w:rPr>
          <w:t>1</w:t>
        </w:r>
      </w:fldSimple>
      <w:r>
        <w:t>: Requirements Table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313"/>
        <w:gridCol w:w="3283"/>
        <w:gridCol w:w="2754"/>
      </w:tblGrid>
      <w:tr w:rsidR="004728EB" w:rsidRPr="00F634E9" w14:paraId="7466BDD0" w14:textId="77777777" w:rsidTr="00481D20">
        <w:tc>
          <w:tcPr>
            <w:tcW w:w="3348" w:type="dxa"/>
            <w:tcBorders>
              <w:bottom w:val="single" w:sz="4" w:space="0" w:color="auto"/>
            </w:tcBorders>
          </w:tcPr>
          <w:p w14:paraId="27E4C518" w14:textId="38EB8622" w:rsidR="004728EB" w:rsidRPr="00F634E9" w:rsidRDefault="004728EB" w:rsidP="00931591">
            <w:r w:rsidRPr="00F634E9">
              <w:t xml:space="preserve">Requirement </w:t>
            </w:r>
            <w:r w:rsidR="007C4C36">
              <w:t>T</w:t>
            </w:r>
            <w:r w:rsidRPr="00F634E9">
              <w:t>ype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0E69F566" w14:textId="77777777" w:rsidR="004728EB" w:rsidRPr="00F634E9" w:rsidRDefault="004728EB" w:rsidP="00931591">
            <w:r w:rsidRPr="00F634E9">
              <w:t>Value</w:t>
            </w:r>
          </w:p>
        </w:tc>
        <w:tc>
          <w:tcPr>
            <w:tcW w:w="2790" w:type="dxa"/>
            <w:tcBorders>
              <w:bottom w:val="single" w:sz="4" w:space="0" w:color="auto"/>
            </w:tcBorders>
          </w:tcPr>
          <w:p w14:paraId="11F80F11" w14:textId="77777777" w:rsidR="004728EB" w:rsidRPr="00F634E9" w:rsidRDefault="004728EB" w:rsidP="00931591">
            <w:r w:rsidRPr="00F634E9">
              <w:t>Unit</w:t>
            </w:r>
          </w:p>
        </w:tc>
      </w:tr>
      <w:tr w:rsidR="004728EB" w:rsidRPr="00F634E9" w14:paraId="14511DE9" w14:textId="77777777" w:rsidTr="00481D20">
        <w:tc>
          <w:tcPr>
            <w:tcW w:w="3348" w:type="dxa"/>
            <w:tcBorders>
              <w:right w:val="nil"/>
            </w:tcBorders>
          </w:tcPr>
          <w:p w14:paraId="248CCF12" w14:textId="77777777" w:rsidR="004728EB" w:rsidRPr="00F634E9" w:rsidRDefault="004728EB" w:rsidP="00931591">
            <w:r w:rsidRPr="00F634E9">
              <w:t>Payload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48F0BEC7" w14:textId="0FD7C9C1" w:rsidR="004728EB" w:rsidRPr="00F634E9" w:rsidRDefault="00734ED5" w:rsidP="00931591">
            <w:r>
              <w:t>1100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56D3BEF2" w14:textId="4D058964" w:rsidR="004728EB" w:rsidRPr="00F634E9" w:rsidRDefault="00734ED5" w:rsidP="00931591">
            <w:r>
              <w:t>Kg</w:t>
            </w:r>
          </w:p>
        </w:tc>
      </w:tr>
      <w:tr w:rsidR="004728EB" w:rsidRPr="00F634E9" w14:paraId="4793877C" w14:textId="77777777" w:rsidTr="00481D20">
        <w:tc>
          <w:tcPr>
            <w:tcW w:w="3348" w:type="dxa"/>
            <w:tcBorders>
              <w:right w:val="nil"/>
            </w:tcBorders>
          </w:tcPr>
          <w:p w14:paraId="06F53EE0" w14:textId="77777777" w:rsidR="004728EB" w:rsidRPr="00F634E9" w:rsidRDefault="004728EB" w:rsidP="00931591">
            <w:r w:rsidRPr="00F634E9">
              <w:t>Range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979D8F1" w14:textId="46A97802" w:rsidR="004728EB" w:rsidRPr="00F634E9" w:rsidRDefault="00734ED5" w:rsidP="00931591">
            <w:r>
              <w:t>3600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2284468E" w14:textId="02F9D97B" w:rsidR="004728EB" w:rsidRPr="00F634E9" w:rsidRDefault="007C4C36" w:rsidP="00931591">
            <w:r>
              <w:t>k</w:t>
            </w:r>
            <w:r w:rsidR="00AF6FC3" w:rsidRPr="00F634E9">
              <w:t>m</w:t>
            </w:r>
          </w:p>
        </w:tc>
      </w:tr>
      <w:tr w:rsidR="004728EB" w:rsidRPr="00F634E9" w14:paraId="0C082BA7" w14:textId="77777777" w:rsidTr="00481D20">
        <w:tc>
          <w:tcPr>
            <w:tcW w:w="3348" w:type="dxa"/>
            <w:tcBorders>
              <w:right w:val="nil"/>
            </w:tcBorders>
          </w:tcPr>
          <w:p w14:paraId="01C167FB" w14:textId="0B9F25BA" w:rsidR="004728EB" w:rsidRPr="00F634E9" w:rsidRDefault="004728EB" w:rsidP="00931591">
            <w:r w:rsidRPr="00F634E9">
              <w:t xml:space="preserve">Cruise </w:t>
            </w:r>
            <w:r w:rsidR="007C4C36">
              <w:t>A</w:t>
            </w:r>
            <w:r w:rsidRPr="00F634E9">
              <w:t>ltitude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3BECA0B" w14:textId="1D4A730E" w:rsidR="004728EB" w:rsidRPr="00F634E9" w:rsidRDefault="004728EB" w:rsidP="00931591"/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7959FB3C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69193742" w14:textId="77777777" w:rsidTr="00481D20">
        <w:tc>
          <w:tcPr>
            <w:tcW w:w="3348" w:type="dxa"/>
            <w:tcBorders>
              <w:right w:val="nil"/>
            </w:tcBorders>
          </w:tcPr>
          <w:p w14:paraId="307F6D13" w14:textId="5D2CCF2D" w:rsidR="004728EB" w:rsidRPr="00F634E9" w:rsidRDefault="004728EB" w:rsidP="00931591">
            <w:r w:rsidRPr="00F634E9">
              <w:t xml:space="preserve">Cruise </w:t>
            </w:r>
            <w:r w:rsidR="007C4C36">
              <w:t>S</w:t>
            </w:r>
            <w:r w:rsidRPr="00F634E9">
              <w:t>peed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23884FB7" w14:textId="301855EA" w:rsidR="004728EB" w:rsidRPr="00F634E9" w:rsidRDefault="007C4C36" w:rsidP="00931591">
            <w:r>
              <w:t>830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3F66E2D7" w14:textId="7CCEEA42" w:rsidR="00AF6FC3" w:rsidRPr="00F634E9" w:rsidRDefault="007C4C36" w:rsidP="00931591">
            <w:r>
              <w:t>km/hr</w:t>
            </w:r>
          </w:p>
        </w:tc>
      </w:tr>
      <w:tr w:rsidR="004728EB" w:rsidRPr="00F634E9" w14:paraId="1EAE9610" w14:textId="77777777" w:rsidTr="00481D20">
        <w:tc>
          <w:tcPr>
            <w:tcW w:w="3348" w:type="dxa"/>
            <w:tcBorders>
              <w:right w:val="nil"/>
            </w:tcBorders>
          </w:tcPr>
          <w:p w14:paraId="0769C110" w14:textId="2A834922" w:rsidR="004728EB" w:rsidRPr="00F634E9" w:rsidRDefault="004728EB" w:rsidP="00931591">
            <w:r w:rsidRPr="00F634E9">
              <w:t xml:space="preserve">Take-off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7F202D5E" w14:textId="5A3C624D" w:rsidR="004728EB" w:rsidRPr="00F634E9" w:rsidRDefault="007C4C36" w:rsidP="00931591">
            <w:r>
              <w:t>1200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107975F3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3E81FA76" w14:textId="77777777" w:rsidTr="00481D20">
        <w:tc>
          <w:tcPr>
            <w:tcW w:w="3348" w:type="dxa"/>
            <w:tcBorders>
              <w:right w:val="nil"/>
            </w:tcBorders>
          </w:tcPr>
          <w:p w14:paraId="2ABFB2CA" w14:textId="011F8B84" w:rsidR="004728EB" w:rsidRPr="00F634E9" w:rsidRDefault="004728EB" w:rsidP="00931591">
            <w:r w:rsidRPr="00F634E9">
              <w:t xml:space="preserve">Landing </w:t>
            </w:r>
            <w:r w:rsidR="007C4C36">
              <w:t>D</w:t>
            </w:r>
            <w:r w:rsidRPr="00F634E9">
              <w:t>istance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173AB418" w14:textId="67C31B25" w:rsidR="004728EB" w:rsidRPr="00F634E9" w:rsidRDefault="007C4C36" w:rsidP="00931591">
            <w:r>
              <w:t>860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421BC5D9" w14:textId="77777777" w:rsidR="004728EB" w:rsidRPr="00F634E9" w:rsidRDefault="00AF6FC3" w:rsidP="00931591">
            <w:r w:rsidRPr="00F634E9">
              <w:t>m</w:t>
            </w:r>
          </w:p>
        </w:tc>
      </w:tr>
      <w:tr w:rsidR="004728EB" w:rsidRPr="00F634E9" w14:paraId="15D05342" w14:textId="77777777" w:rsidTr="00481D20">
        <w:tc>
          <w:tcPr>
            <w:tcW w:w="3348" w:type="dxa"/>
            <w:tcBorders>
              <w:right w:val="nil"/>
            </w:tcBorders>
          </w:tcPr>
          <w:p w14:paraId="1B725889" w14:textId="6A4BDE88" w:rsidR="004728EB" w:rsidRPr="00F634E9" w:rsidRDefault="007C4C36" w:rsidP="00931591">
            <w:r>
              <w:t>Propulsion System</w:t>
            </w:r>
          </w:p>
        </w:tc>
        <w:tc>
          <w:tcPr>
            <w:tcW w:w="3330" w:type="dxa"/>
            <w:tcBorders>
              <w:left w:val="nil"/>
              <w:right w:val="nil"/>
            </w:tcBorders>
          </w:tcPr>
          <w:p w14:paraId="0CBB472E" w14:textId="302691AD" w:rsidR="004728EB" w:rsidRPr="00F634E9" w:rsidRDefault="007C4C36" w:rsidP="00931591">
            <w:r>
              <w:t>jet</w:t>
            </w:r>
          </w:p>
        </w:tc>
        <w:tc>
          <w:tcPr>
            <w:tcW w:w="2790" w:type="dxa"/>
            <w:tcBorders>
              <w:left w:val="nil"/>
              <w:right w:val="single" w:sz="4" w:space="0" w:color="auto"/>
            </w:tcBorders>
          </w:tcPr>
          <w:p w14:paraId="07A66729" w14:textId="77777777" w:rsidR="004728EB" w:rsidRPr="00F634E9" w:rsidRDefault="004728EB" w:rsidP="00931591"/>
        </w:tc>
      </w:tr>
    </w:tbl>
    <w:p w14:paraId="7416C9C3" w14:textId="77777777" w:rsidR="004728EB" w:rsidRPr="006B0189" w:rsidRDefault="004728EB" w:rsidP="00931591"/>
    <w:p w14:paraId="29474649" w14:textId="77777777" w:rsidR="004728EB" w:rsidRPr="006B0189" w:rsidRDefault="004728EB" w:rsidP="00931591"/>
    <w:p w14:paraId="2E602F85" w14:textId="77777777" w:rsidR="00C567F8" w:rsidRPr="006B0189" w:rsidRDefault="00C567F8" w:rsidP="00931591"/>
    <w:p w14:paraId="6A0F7E31" w14:textId="77777777" w:rsidR="005F2498" w:rsidRDefault="005F2498" w:rsidP="00931591"/>
    <w:p w14:paraId="2E0FE547" w14:textId="77777777" w:rsidR="005F2498" w:rsidRDefault="005F2498" w:rsidP="00931591"/>
    <w:p w14:paraId="126FF184" w14:textId="51F7AA32" w:rsidR="009E7954" w:rsidRDefault="00F40EF0" w:rsidP="00931591">
      <w:pPr>
        <w:pStyle w:val="Caption"/>
        <w:rPr>
          <w:noProof/>
        </w:rPr>
      </w:pPr>
      <w:r w:rsidRPr="00CA4D6A">
        <w:rPr>
          <w:noProof/>
        </w:rPr>
        <w:drawing>
          <wp:anchor distT="0" distB="0" distL="114300" distR="114300" simplePos="0" relativeHeight="251665408" behindDoc="0" locked="0" layoutInCell="1" allowOverlap="1" wp14:anchorId="05DC379F" wp14:editId="2855DF3F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7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3360" behindDoc="0" locked="0" layoutInCell="1" allowOverlap="1" wp14:anchorId="339509D9" wp14:editId="3B2EB6FB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6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61312" behindDoc="0" locked="0" layoutInCell="1" allowOverlap="1" wp14:anchorId="5D151B46" wp14:editId="0CEBF662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5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D6A">
        <w:rPr>
          <w:noProof/>
        </w:rPr>
        <w:drawing>
          <wp:anchor distT="0" distB="0" distL="114300" distR="114300" simplePos="0" relativeHeight="251659264" behindDoc="0" locked="0" layoutInCell="1" allowOverlap="1" wp14:anchorId="0D96D91D" wp14:editId="4246F3B9">
            <wp:simplePos x="0" y="0"/>
            <wp:positionH relativeFrom="column">
              <wp:posOffset>3591560</wp:posOffset>
            </wp:positionH>
            <wp:positionV relativeFrom="paragraph">
              <wp:posOffset>6591300</wp:posOffset>
            </wp:positionV>
            <wp:extent cx="3053715" cy="2827655"/>
            <wp:effectExtent l="0" t="0" r="0" b="0"/>
            <wp:wrapNone/>
            <wp:docPr id="4" name="Afbeelding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beelding 9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8584" r="30617" b="27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4943" w:rsidRPr="006B0189">
        <w:br w:type="page"/>
      </w:r>
    </w:p>
    <w:p w14:paraId="0C476E99" w14:textId="77D05EA0" w:rsidR="00F634E9" w:rsidRPr="00473EC0" w:rsidRDefault="006C2339" w:rsidP="00931591">
      <w:pPr>
        <w:rPr>
          <w:noProof/>
        </w:rPr>
      </w:pPr>
      <w:r w:rsidRPr="00473EC0">
        <w:rPr>
          <w:noProof/>
        </w:rPr>
        <w:lastRenderedPageBreak/>
        <w:t>Table of C</w:t>
      </w:r>
      <w:r w:rsidRPr="00473EC0">
        <w:t>ontents</w:t>
      </w:r>
    </w:p>
    <w:sdt>
      <w:sdtPr>
        <w:id w:val="-641353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A37489" w14:textId="5007C44E" w:rsidR="001E431E" w:rsidRDefault="00CE7F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948777" w:history="1">
            <w:r w:rsidR="001E431E" w:rsidRPr="008F40B4">
              <w:rPr>
                <w:rStyle w:val="Hyperlink"/>
                <w:rFonts w:cs="Tahoma"/>
                <w:noProof/>
              </w:rPr>
              <w:t xml:space="preserve">1 – </w:t>
            </w:r>
            <w:r w:rsidR="001E431E" w:rsidRPr="008F40B4">
              <w:rPr>
                <w:rStyle w:val="Hyperlink"/>
                <w:noProof/>
              </w:rPr>
              <w:t>Introduction</w:t>
            </w:r>
            <w:r w:rsidR="001E431E">
              <w:rPr>
                <w:noProof/>
                <w:webHidden/>
              </w:rPr>
              <w:tab/>
            </w:r>
            <w:r w:rsidR="001E431E">
              <w:rPr>
                <w:noProof/>
                <w:webHidden/>
              </w:rPr>
              <w:fldChar w:fldCharType="begin"/>
            </w:r>
            <w:r w:rsidR="001E431E">
              <w:rPr>
                <w:noProof/>
                <w:webHidden/>
              </w:rPr>
              <w:instrText xml:space="preserve"> PAGEREF _Toc208948777 \h </w:instrText>
            </w:r>
            <w:r w:rsidR="001E431E">
              <w:rPr>
                <w:noProof/>
                <w:webHidden/>
              </w:rPr>
            </w:r>
            <w:r w:rsidR="001E431E">
              <w:rPr>
                <w:noProof/>
                <w:webHidden/>
              </w:rPr>
              <w:fldChar w:fldCharType="separate"/>
            </w:r>
            <w:r w:rsidR="001E431E">
              <w:rPr>
                <w:noProof/>
                <w:webHidden/>
              </w:rPr>
              <w:t>4</w:t>
            </w:r>
            <w:r w:rsidR="001E431E">
              <w:rPr>
                <w:noProof/>
                <w:webHidden/>
              </w:rPr>
              <w:fldChar w:fldCharType="end"/>
            </w:r>
          </w:hyperlink>
        </w:p>
        <w:p w14:paraId="7EBA68C2" w14:textId="648E9E4B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8" w:history="1">
            <w:r w:rsidRPr="008F40B4">
              <w:rPr>
                <w:rStyle w:val="Hyperlink"/>
                <w:noProof/>
              </w:rPr>
              <w:t>2 -- Preliminary Sizing &amp;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1D522" w14:textId="2BD10D81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79" w:history="1">
            <w:r w:rsidRPr="008F40B4">
              <w:rPr>
                <w:rStyle w:val="Hyperlink"/>
                <w:noProof/>
              </w:rPr>
              <w:t>2.1 – Fuel Fraction &amp; Weight Estimation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A6086" w14:textId="2A9456A7" w:rsidR="001E431E" w:rsidRDefault="001E431E">
          <w:pPr>
            <w:pStyle w:val="TOC2"/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0" w:history="1">
            <w:r w:rsidRPr="008F40B4">
              <w:rPr>
                <w:rStyle w:val="Hyperlink"/>
                <w:noProof/>
              </w:rPr>
              <w:t>2.2 – Sizing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5F975" w14:textId="336E6F05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1" w:history="1">
            <w:r w:rsidRPr="008F40B4">
              <w:rPr>
                <w:rStyle w:val="Hyperlink"/>
                <w:noProof/>
              </w:rPr>
              <w:t>3 -- Preliminary Engine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ABE3" w14:textId="2D1BCA39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2" w:history="1">
            <w:r w:rsidRPr="008F40B4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1E7A7" w14:textId="4300828D" w:rsidR="001E431E" w:rsidRDefault="001E431E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208948783" w:history="1">
            <w:r w:rsidRPr="008F40B4">
              <w:rPr>
                <w:rStyle w:val="Hyperlink"/>
                <w:noProof/>
              </w:rPr>
              <w:t>Appendix 1: Additional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_Toc208948783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3002" w14:textId="3F10C763" w:rsidR="00CE7FCA" w:rsidRPr="00473EC0" w:rsidRDefault="00CE7FCA" w:rsidP="00931591">
          <w:pPr>
            <w:pStyle w:val="TOC1"/>
          </w:pPr>
          <w:r>
            <w:fldChar w:fldCharType="end"/>
          </w:r>
        </w:p>
      </w:sdtContent>
    </w:sdt>
    <w:p w14:paraId="5DE31135" w14:textId="24121548" w:rsidR="0003653C" w:rsidRDefault="005F2498" w:rsidP="00931591">
      <w:pPr>
        <w:pStyle w:val="Heading1"/>
      </w:pPr>
      <w:r>
        <w:rPr>
          <w:rFonts w:cs="Tahoma"/>
        </w:rPr>
        <w:br w:type="page"/>
      </w:r>
      <w:bookmarkStart w:id="3" w:name="_Toc208948777"/>
      <w:r w:rsidR="00B274BD">
        <w:rPr>
          <w:rFonts w:cs="Tahoma"/>
        </w:rPr>
        <w:lastRenderedPageBreak/>
        <w:t xml:space="preserve">1 </w:t>
      </w:r>
      <w:r w:rsidR="002A3FB4">
        <w:rPr>
          <w:rFonts w:cs="Tahoma"/>
        </w:rPr>
        <w:softHyphen/>
      </w:r>
      <w:r w:rsidR="001E431E">
        <w:rPr>
          <w:rFonts w:cs="Tahoma"/>
        </w:rPr>
        <w:t>–</w:t>
      </w:r>
      <w:r w:rsidR="003C1224">
        <w:rPr>
          <w:rFonts w:cs="Tahoma"/>
        </w:rPr>
        <w:t xml:space="preserve"> </w:t>
      </w:r>
      <w:r w:rsidR="00B274BD">
        <w:t>Introduction</w:t>
      </w:r>
      <w:bookmarkEnd w:id="3"/>
    </w:p>
    <w:p w14:paraId="40E611EC" w14:textId="77777777" w:rsidR="001E431E" w:rsidRPr="001E431E" w:rsidRDefault="001E431E" w:rsidP="001E431E"/>
    <w:p w14:paraId="7DFBDE6F" w14:textId="64FB463D" w:rsidR="009F646F" w:rsidRDefault="001E431E" w:rsidP="001E431E">
      <w:pPr>
        <w:tabs>
          <w:tab w:val="clear" w:pos="4642"/>
        </w:tabs>
        <w:jc w:val="left"/>
      </w:pPr>
      <w:r>
        <w:br w:type="page"/>
      </w:r>
    </w:p>
    <w:p w14:paraId="45FA2C8D" w14:textId="26F84D7D" w:rsidR="0003653C" w:rsidRDefault="009F646F" w:rsidP="00931591">
      <w:pPr>
        <w:pStyle w:val="Heading1"/>
      </w:pPr>
      <w:bookmarkStart w:id="4" w:name="_Toc208948778"/>
      <w:r>
        <w:lastRenderedPageBreak/>
        <w:t>2</w:t>
      </w:r>
      <w:r w:rsidR="0064191D">
        <w:t xml:space="preserve"> -- </w:t>
      </w:r>
      <w:r w:rsidR="00DF30B9">
        <w:t>Preliminary Sizing &amp; Performance</w:t>
      </w:r>
      <w:bookmarkEnd w:id="4"/>
    </w:p>
    <w:p w14:paraId="1FCBEFE2" w14:textId="397091AD" w:rsidR="00DF30B9" w:rsidRDefault="002B29D3" w:rsidP="001E431E">
      <w:pPr>
        <w:ind w:left="720"/>
      </w:pPr>
      <w:r>
        <w:t xml:space="preserve">This section discusses the various </w:t>
      </w:r>
      <w:r w:rsidR="00E7742B">
        <w:t xml:space="preserve">components estimating </w:t>
      </w:r>
      <w:r w:rsidR="008A7622">
        <w:t xml:space="preserve">fuel/payload weight and </w:t>
      </w:r>
      <w:r w:rsidR="00190776">
        <w:t xml:space="preserve">the bounds for propulsion and weight </w:t>
      </w:r>
      <w:r w:rsidR="007E4818">
        <w:t>requirements/limits.</w:t>
      </w:r>
    </w:p>
    <w:p w14:paraId="0C729564" w14:textId="44EB440E" w:rsidR="00494831" w:rsidRDefault="00F56451" w:rsidP="00931591">
      <w:pPr>
        <w:pStyle w:val="Heading2"/>
      </w:pPr>
      <w:bookmarkStart w:id="5" w:name="_Toc208948779"/>
      <w:r>
        <w:t xml:space="preserve">2.1 – Fuel Fraction </w:t>
      </w:r>
      <w:r w:rsidR="0034209A">
        <w:t xml:space="preserve">&amp; Weight </w:t>
      </w:r>
      <w:r>
        <w:t>Estimation</w:t>
      </w:r>
      <w:bookmarkEnd w:id="5"/>
    </w:p>
    <w:p w14:paraId="1A460AD5" w14:textId="77777777" w:rsidR="00494831" w:rsidRDefault="00494831" w:rsidP="00931591"/>
    <w:p w14:paraId="5E52670A" w14:textId="3C488D11" w:rsidR="00EC602B" w:rsidRPr="00060AA5" w:rsidRDefault="00EC602B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</w:t>
      </w:r>
      <w:r w:rsidR="00494831" w:rsidRPr="00060AA5">
        <w:rPr>
          <w:rFonts w:asciiTheme="majorHAnsi" w:hAnsiTheme="majorHAnsi" w:cstheme="majorHAnsi"/>
          <w:b/>
          <w:bCs/>
        </w:rPr>
        <w:t>.1</w:t>
      </w:r>
      <w:r w:rsidRPr="00060AA5">
        <w:rPr>
          <w:rFonts w:asciiTheme="majorHAnsi" w:hAnsiTheme="majorHAnsi" w:cstheme="majorHAnsi"/>
          <w:b/>
          <w:bCs/>
        </w:rPr>
        <w:t xml:space="preserve"> </w:t>
      </w:r>
      <w:r w:rsidR="003C1224" w:rsidRPr="00060AA5">
        <w:rPr>
          <w:rFonts w:asciiTheme="majorHAnsi" w:hAnsiTheme="majorHAnsi" w:cstheme="majorHAnsi"/>
          <w:b/>
          <w:bCs/>
        </w:rPr>
        <w:t>– Non-</w:t>
      </w:r>
      <w:r w:rsidR="003179ED" w:rsidRPr="00060AA5">
        <w:rPr>
          <w:rFonts w:asciiTheme="majorHAnsi" w:hAnsiTheme="majorHAnsi" w:cstheme="majorHAnsi"/>
          <w:b/>
          <w:bCs/>
        </w:rPr>
        <w:t>Fuel Intensive Flight Section</w:t>
      </w:r>
    </w:p>
    <w:p w14:paraId="4B06972C" w14:textId="77777777" w:rsidR="003179ED" w:rsidRDefault="003179ED" w:rsidP="00931591"/>
    <w:p w14:paraId="456A4CA4" w14:textId="4D3B97C4" w:rsidR="003179ED" w:rsidRPr="00060AA5" w:rsidRDefault="00494831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2.1.2 – Fuel Intensive Flight Section</w:t>
      </w:r>
    </w:p>
    <w:p w14:paraId="773A0A62" w14:textId="77777777" w:rsidR="0042295E" w:rsidRDefault="0042295E" w:rsidP="00931591"/>
    <w:p w14:paraId="2A2B4DE8" w14:textId="3B2740EC" w:rsidR="0034209A" w:rsidRPr="00060AA5" w:rsidRDefault="00437FE2" w:rsidP="00931591">
      <w:pPr>
        <w:rPr>
          <w:rFonts w:asciiTheme="majorHAnsi" w:hAnsiTheme="majorHAnsi" w:cstheme="majorHAnsi"/>
          <w:b/>
          <w:bCs/>
        </w:rPr>
      </w:pPr>
      <w:r w:rsidRPr="00060AA5">
        <w:rPr>
          <w:rFonts w:asciiTheme="majorHAnsi" w:hAnsiTheme="majorHAnsi" w:cstheme="majorHAnsi"/>
          <w:b/>
          <w:bCs/>
        </w:rPr>
        <w:t>2.1.3 – Take-off Weight Estimation</w:t>
      </w:r>
    </w:p>
    <w:p w14:paraId="4F217CBD" w14:textId="77777777" w:rsidR="00437FE2" w:rsidRPr="00931591" w:rsidRDefault="00437FE2" w:rsidP="00931591"/>
    <w:p w14:paraId="74874BC1" w14:textId="79A0A89D" w:rsidR="00437FE2" w:rsidRDefault="00931591" w:rsidP="00931591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t>2.1.4 – Total Weight Estimation</w:t>
      </w:r>
    </w:p>
    <w:p w14:paraId="4CA7A9B1" w14:textId="77777777" w:rsidR="00060AA5" w:rsidRDefault="00060AA5" w:rsidP="00931591">
      <w:pPr>
        <w:rPr>
          <w:rFonts w:asciiTheme="majorHAnsi" w:hAnsiTheme="majorHAnsi" w:cstheme="majorHAnsi"/>
          <w:b/>
          <w:bCs/>
        </w:rPr>
      </w:pPr>
    </w:p>
    <w:p w14:paraId="5FCC3EF4" w14:textId="045F84D1" w:rsidR="00060AA5" w:rsidRPr="00931591" w:rsidRDefault="00DB7ADE" w:rsidP="00DB7ADE">
      <w:pPr>
        <w:pStyle w:val="Heading2"/>
      </w:pPr>
      <w:bookmarkStart w:id="6" w:name="_Toc208948780"/>
      <w:r>
        <w:t>2.2 – Sizing Graphs</w:t>
      </w:r>
      <w:bookmarkEnd w:id="6"/>
    </w:p>
    <w:p w14:paraId="1BFEC445" w14:textId="77777777" w:rsidR="00EC602B" w:rsidRDefault="00EC602B" w:rsidP="00931591"/>
    <w:p w14:paraId="3F94EBDD" w14:textId="30E1B458" w:rsidR="00DF30B9" w:rsidRPr="00DF30B9" w:rsidRDefault="00DF30B9" w:rsidP="00931591">
      <w:pPr>
        <w:pStyle w:val="Heading1"/>
      </w:pPr>
      <w:bookmarkStart w:id="7" w:name="_Toc208948781"/>
      <w:r>
        <w:t>3</w:t>
      </w:r>
      <w:r w:rsidR="003C1224">
        <w:t xml:space="preserve"> --</w:t>
      </w:r>
      <w:r>
        <w:t xml:space="preserve"> </w:t>
      </w:r>
      <w:r w:rsidR="00EC602B">
        <w:t>Preliminary Engine Sizing</w:t>
      </w:r>
      <w:bookmarkEnd w:id="7"/>
    </w:p>
    <w:p w14:paraId="7B49BEB2" w14:textId="4573B3C4" w:rsidR="0003653C" w:rsidRPr="00145507" w:rsidRDefault="0003653C" w:rsidP="00931591">
      <w:pPr>
        <w:pStyle w:val="Heading1"/>
      </w:pPr>
      <w:r w:rsidRPr="006B0189">
        <w:rPr>
          <w:rFonts w:cs="Tahoma"/>
        </w:rPr>
        <w:br w:type="page"/>
      </w:r>
      <w:bookmarkStart w:id="8" w:name="_Toc49205470"/>
      <w:bookmarkStart w:id="9" w:name="_Toc49206184"/>
      <w:bookmarkStart w:id="10" w:name="_Toc208948782"/>
      <w:r w:rsidRPr="00145507">
        <w:lastRenderedPageBreak/>
        <w:t>References:</w:t>
      </w:r>
      <w:bookmarkEnd w:id="8"/>
      <w:bookmarkEnd w:id="9"/>
      <w:bookmarkEnd w:id="10"/>
    </w:p>
    <w:p w14:paraId="2994C229" w14:textId="094B2D43" w:rsidR="000E7E28" w:rsidRDefault="000E7E28" w:rsidP="00931591"/>
    <w:p w14:paraId="762CD1F7" w14:textId="77777777" w:rsidR="00E94A04" w:rsidRPr="006B0189" w:rsidRDefault="00E94A04" w:rsidP="00931591"/>
    <w:p w14:paraId="307FDBBB" w14:textId="77777777" w:rsidR="00E94A04" w:rsidRPr="006B0189" w:rsidRDefault="00E94A04" w:rsidP="00931591"/>
    <w:p w14:paraId="24140D3A" w14:textId="77777777" w:rsidR="00E94A04" w:rsidRPr="00434073" w:rsidRDefault="00E94A04" w:rsidP="00931591"/>
    <w:p w14:paraId="29A28B1D" w14:textId="42DB09BC" w:rsidR="00CA4D6A" w:rsidRPr="00F634E9" w:rsidRDefault="00CA4D6A" w:rsidP="00931591">
      <w:pPr>
        <w:pStyle w:val="Heading1"/>
      </w:pPr>
      <w:r>
        <w:br w:type="page"/>
      </w:r>
      <w:bookmarkStart w:id="11" w:name="_Toc49205471"/>
      <w:bookmarkStart w:id="12" w:name="_Toc49206185"/>
      <w:bookmarkStart w:id="13" w:name="_Toc208948783"/>
      <w:r w:rsidRPr="00F634E9">
        <w:lastRenderedPageBreak/>
        <w:t>Appendix 1: Additional Information</w:t>
      </w:r>
      <w:bookmarkEnd w:id="13"/>
      <w:r w:rsidR="00E94A04">
        <w:br/>
      </w:r>
      <w:bookmarkEnd w:id="11"/>
      <w:bookmarkEnd w:id="12"/>
    </w:p>
    <w:p w14:paraId="2AF7D6BD" w14:textId="45F5A257" w:rsidR="00615DEB" w:rsidRPr="00741B72" w:rsidRDefault="00615DEB" w:rsidP="00931591"/>
    <w:sectPr w:rsidR="00615DEB" w:rsidRPr="00741B72" w:rsidSect="00741B72">
      <w:headerReference w:type="default" r:id="rId13"/>
      <w:footerReference w:type="default" r:id="rId14"/>
      <w:headerReference w:type="first" r:id="rId15"/>
      <w:footerReference w:type="first" r:id="rId16"/>
      <w:pgSz w:w="12240" w:h="15840" w:code="1"/>
      <w:pgMar w:top="1440" w:right="1440" w:bottom="1440" w:left="1440" w:header="709" w:footer="709" w:gutter="0"/>
      <w:cols w:space="708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600034" w14:textId="77777777" w:rsidR="00407380" w:rsidRDefault="00407380" w:rsidP="00931591">
      <w:r>
        <w:separator/>
      </w:r>
    </w:p>
  </w:endnote>
  <w:endnote w:type="continuationSeparator" w:id="0">
    <w:p w14:paraId="57ED9C4A" w14:textId="77777777" w:rsidR="00407380" w:rsidRDefault="00407380" w:rsidP="009315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" w:fontKey="{407D5D9B-70D1-4153-9124-D65814E60B5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3A8BC41F-A803-4357-AE97-BD74A7D986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D8962C8-9CB7-488E-8C98-AED244088CD1}"/>
    <w:embedBold r:id="rId4" w:fontKey="{B364A62C-EAC9-401F-9287-1DA4D9C48022}"/>
    <w:embedItalic r:id="rId5" w:fontKey="{A9C338C1-E036-4595-8D55-47E07344C22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60769769-AA41-42FF-B784-C1B8AAA6410B}"/>
    <w:embedBold r:id="rId7" w:fontKey="{CE5E1848-8D83-4D80-B182-84B2316A870E}"/>
    <w:embedBoldItalic r:id="rId8" w:fontKey="{BCFBC295-ABD7-4FF4-8658-30170AF8EF8B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9" w:fontKey="{73CC88B1-4DFD-42DB-AA43-8A73BC3F737F}"/>
    <w:embedBold r:id="rId10" w:fontKey="{685C5496-7DC4-4AC0-9C1E-38D99EBBCC9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9296FEE4-BD1A-4C8F-9E53-F9DD6E4988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E44A09" w14:textId="52B9DA95" w:rsidR="0036273F" w:rsidRDefault="00000000" w:rsidP="00931591">
    <w:pPr>
      <w:pStyle w:val="Footer"/>
    </w:pPr>
    <w:r>
      <w:pict w14:anchorId="00847668">
        <v:rect id="_x0000_i1028" style="width:415.6pt;height:.75pt" o:hralign="center" o:hrstd="t" o:hrnoshade="t" o:hr="t" fillcolor="black" stroked="f"/>
      </w:pict>
    </w:r>
  </w:p>
  <w:p w14:paraId="3E357320" w14:textId="6B32C02B" w:rsidR="0036273F" w:rsidRPr="00E94A04" w:rsidRDefault="0036273F" w:rsidP="00931591">
    <w:pPr>
      <w:rPr>
        <w:rFonts w:ascii="Tahoma" w:hAnsi="Tahoma" w:cs="Tahoma"/>
        <w:color w:val="FF0000"/>
      </w:rPr>
    </w:pPr>
    <w:r w:rsidRPr="00E94A04">
      <w:t>Assignment</w:t>
    </w:r>
    <w:r w:rsidR="000E7E28" w:rsidRPr="00E94A04">
      <w:t xml:space="preserve"> 1</w:t>
    </w:r>
    <w:r w:rsidR="00185785" w:rsidRPr="00E94A04">
      <w:t xml:space="preserve">: </w:t>
    </w:r>
    <w:bookmarkStart w:id="1" w:name="OLE_LINK1"/>
    <w:bookmarkStart w:id="2" w:name="OLE_LINK2"/>
    <w:r w:rsidR="00185785" w:rsidRPr="00E94A04">
      <w:t>Mission definition, analysis of requirements, concept selection and fuselage design</w:t>
    </w:r>
    <w:bookmarkEnd w:id="1"/>
    <w:bookmarkEnd w:id="2"/>
  </w:p>
  <w:p w14:paraId="238E76E2" w14:textId="6E916AFB" w:rsidR="0036273F" w:rsidRPr="00E94A04" w:rsidRDefault="0036273F" w:rsidP="00931591">
    <w:pPr>
      <w:pStyle w:val="Footer"/>
    </w:pPr>
    <w:r w:rsidRPr="00E94A04">
      <w:t>Written b</w:t>
    </w:r>
    <w:r w:rsidR="00185785" w:rsidRPr="00E94A04">
      <w:t xml:space="preserve">y </w:t>
    </w:r>
    <w:r w:rsidR="005F2498" w:rsidRPr="00E94A04">
      <w:t>[Firstname Lastname]</w:t>
    </w:r>
    <w:r w:rsidR="00185785" w:rsidRPr="00E94A04">
      <w:t xml:space="preserve"> and </w:t>
    </w:r>
    <w:r w:rsidR="005F2498" w:rsidRPr="00E94A04">
      <w:t>[Firstname Lastname]</w:t>
    </w:r>
    <w:r w:rsidR="00481D20" w:rsidRPr="00E94A04">
      <w:tab/>
    </w:r>
    <w:r w:rsidR="005F2498" w:rsidRPr="00E94A04">
      <w:rPr>
        <w:rStyle w:val="PageNumber"/>
        <w:i/>
        <w:iCs/>
        <w:sz w:val="18"/>
      </w:rPr>
      <w:fldChar w:fldCharType="begin"/>
    </w:r>
    <w:r w:rsidR="005F2498" w:rsidRPr="00E94A04">
      <w:rPr>
        <w:rStyle w:val="PageNumber"/>
        <w:i/>
        <w:iCs/>
        <w:sz w:val="18"/>
      </w:rPr>
      <w:instrText xml:space="preserve"> PAGE </w:instrText>
    </w:r>
    <w:r w:rsidR="005F2498" w:rsidRPr="00E94A04">
      <w:rPr>
        <w:rStyle w:val="PageNumber"/>
        <w:i/>
        <w:iCs/>
        <w:sz w:val="18"/>
      </w:rPr>
      <w:fldChar w:fldCharType="separate"/>
    </w:r>
    <w:r w:rsidR="005F2498" w:rsidRPr="00E94A04">
      <w:rPr>
        <w:rStyle w:val="PageNumber"/>
        <w:i/>
        <w:iCs/>
        <w:sz w:val="18"/>
      </w:rPr>
      <w:t>3</w:t>
    </w:r>
    <w:r w:rsidR="005F2498" w:rsidRPr="00E94A04">
      <w:rPr>
        <w:rStyle w:val="PageNumber"/>
        <w:i/>
        <w:iCs/>
        <w:sz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3A556" w14:textId="4EAD38F6" w:rsidR="0036273F" w:rsidRPr="00F94943" w:rsidRDefault="009D781E" w:rsidP="00931591">
    <w:pPr>
      <w:pStyle w:val="Footer"/>
      <w:rPr>
        <w:lang w:val="nl-NL"/>
      </w:rPr>
    </w:pPr>
    <w:r>
      <w:rPr>
        <w:noProof/>
      </w:rPr>
      <w:drawing>
        <wp:inline distT="0" distB="0" distL="0" distR="0" wp14:anchorId="08579703" wp14:editId="7FBA6B45">
          <wp:extent cx="1606133" cy="438426"/>
          <wp:effectExtent l="0" t="0" r="0" b="0"/>
          <wp:docPr id="16" name="Picture 16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1775" cy="45907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273D3" w14:textId="07F23C33" w:rsidR="001A5E6C" w:rsidRPr="001A5E6C" w:rsidRDefault="001A5E6C" w:rsidP="00931591">
    <w:pPr>
      <w:pStyle w:val="Footer"/>
    </w:pPr>
    <w:r w:rsidRPr="001A5E6C"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2E3255" w14:textId="564D9FD3" w:rsidR="001A5E6C" w:rsidRPr="00F94943" w:rsidRDefault="001A5E6C" w:rsidP="00931591">
    <w:pPr>
      <w:pStyle w:val="Footer"/>
      <w:rPr>
        <w:lang w:val="nl-NL"/>
      </w:rPr>
    </w:pPr>
    <w:r>
      <w:rPr>
        <w:lang w:val="nl-NL"/>
      </w:rPr>
      <w:tab/>
    </w:r>
    <w:r>
      <w:rPr>
        <w:lang w:val="nl-NL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50EBC3" w14:textId="77777777" w:rsidR="00407380" w:rsidRDefault="00407380" w:rsidP="00931591">
      <w:r>
        <w:separator/>
      </w:r>
    </w:p>
  </w:footnote>
  <w:footnote w:type="continuationSeparator" w:id="0">
    <w:p w14:paraId="6FB55FC6" w14:textId="77777777" w:rsidR="00407380" w:rsidRDefault="00407380" w:rsidP="009315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133BC" w14:textId="1A6E5872" w:rsidR="0036273F" w:rsidRDefault="009D781E" w:rsidP="00931591">
    <w:pPr>
      <w:pStyle w:val="Header"/>
    </w:pPr>
    <w:r>
      <w:rPr>
        <w:noProof/>
      </w:rPr>
      <w:drawing>
        <wp:inline distT="0" distB="0" distL="0" distR="0" wp14:anchorId="43E1440E" wp14:editId="33FCA2F4">
          <wp:extent cx="1199072" cy="327311"/>
          <wp:effectExtent l="0" t="0" r="1270" b="0"/>
          <wp:docPr id="19" name="Picture 19" descr="University of South Carolin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0" descr="University of South Carolin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8066" cy="3570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36273F">
      <w:t xml:space="preserve">                          </w:t>
    </w:r>
  </w:p>
  <w:p w14:paraId="39BA6786" w14:textId="54E4017C" w:rsidR="0036273F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>: AIRCRAFT DESIGN 1</w:t>
    </w:r>
    <w:r w:rsidR="009D781E" w:rsidRPr="009D781E">
      <w:tab/>
    </w:r>
    <w:r w:rsidR="009D781E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3F224A4F" w14:textId="77777777" w:rsidR="0036273F" w:rsidRPr="00F94943" w:rsidRDefault="00000000" w:rsidP="00931591">
    <w:pPr>
      <w:rPr>
        <w:sz w:val="12"/>
        <w:szCs w:val="12"/>
      </w:rPr>
    </w:pPr>
    <w:r>
      <w:pict w14:anchorId="22967147">
        <v:rect id="_x0000_i1027" style="width:415.3pt;height:.75pt" o:hralign="center" o:hrstd="t" o:hrnoshade="t" o:hr="t" fillcolor="black" stroked="f"/>
      </w:pict>
    </w:r>
  </w:p>
  <w:p w14:paraId="21898F3E" w14:textId="77777777" w:rsidR="0036273F" w:rsidRPr="00F94943" w:rsidRDefault="0036273F" w:rsidP="0093159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0101D" w14:textId="347FA9F1" w:rsidR="0036273F" w:rsidRPr="00F634E9" w:rsidRDefault="0036273F" w:rsidP="00931591">
    <w:pPr>
      <w:pStyle w:val="Header"/>
    </w:pPr>
    <w:r w:rsidRPr="00F634E9">
      <w:t xml:space="preserve">                        </w:t>
    </w:r>
  </w:p>
  <w:p w14:paraId="1136DE1D" w14:textId="2F300AF5" w:rsidR="0068267A" w:rsidRPr="009D781E" w:rsidRDefault="005F2498" w:rsidP="00931591">
    <w:pPr>
      <w:pStyle w:val="Header"/>
    </w:pPr>
    <w:r w:rsidRPr="009D781E">
      <w:t>AE4-4</w:t>
    </w:r>
    <w:r w:rsidR="00912954">
      <w:t>15</w:t>
    </w:r>
    <w:r w:rsidRPr="009D781E">
      <w:t xml:space="preserve">: </w:t>
    </w:r>
    <w:r w:rsidRPr="009D781E">
      <w:rPr>
        <w:smallCaps/>
      </w:rPr>
      <w:t>AIRCRAFT DESIGN 1</w:t>
    </w:r>
    <w:r w:rsidR="0036273F" w:rsidRPr="009D781E">
      <w:tab/>
    </w:r>
    <w:r w:rsidR="0036273F" w:rsidRPr="009D781E">
      <w:tab/>
    </w:r>
    <w:r w:rsidR="009D781E" w:rsidRPr="009D781E">
      <w:tab/>
    </w:r>
    <w:r w:rsidRPr="009D781E">
      <w:t>Fall 202</w:t>
    </w:r>
    <w:r w:rsidR="00397624">
      <w:t>1</w:t>
    </w:r>
  </w:p>
  <w:p w14:paraId="00F3AD25" w14:textId="77777777" w:rsidR="0036273F" w:rsidRDefault="00000000" w:rsidP="00931591">
    <w:pPr>
      <w:pStyle w:val="Header"/>
    </w:pPr>
    <w:r>
      <w:pict w14:anchorId="62D95197">
        <v:rect id="_x0000_i1029" style="width:415.3pt;height:.75pt" o:hralign="center" o:hrstd="t" o:hrnoshade="t" o:hr="t" fillcolor="black" stroked="f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83CCA" w14:textId="77777777" w:rsidR="001A5E6C" w:rsidRPr="001A5E6C" w:rsidRDefault="001A5E6C" w:rsidP="0093159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B0F9E3" w14:textId="1D6F4645" w:rsidR="001A5E6C" w:rsidRPr="001A5E6C" w:rsidRDefault="001A5E6C" w:rsidP="009315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C47F7"/>
    <w:multiLevelType w:val="hybridMultilevel"/>
    <w:tmpl w:val="08A2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702B2"/>
    <w:multiLevelType w:val="hybridMultilevel"/>
    <w:tmpl w:val="3ABCBBF8"/>
    <w:lvl w:ilvl="0" w:tplc="6A0E27FC">
      <w:start w:val="1"/>
      <w:numFmt w:val="bullet"/>
      <w:lvlText w:val="-"/>
      <w:lvlJc w:val="left"/>
      <w:pPr>
        <w:tabs>
          <w:tab w:val="num" w:pos="420"/>
        </w:tabs>
        <w:ind w:left="420" w:hanging="360"/>
      </w:pPr>
      <w:rPr>
        <w:rFonts w:ascii="Franklin Gothic Book" w:eastAsia="Times New Roman" w:hAnsi="Franklin Gothic Book" w:cs="Times New Roman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140"/>
        </w:tabs>
        <w:ind w:left="11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1860"/>
        </w:tabs>
        <w:ind w:left="18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580"/>
        </w:tabs>
        <w:ind w:left="25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300"/>
        </w:tabs>
        <w:ind w:left="33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020"/>
        </w:tabs>
        <w:ind w:left="40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4740"/>
        </w:tabs>
        <w:ind w:left="47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460"/>
        </w:tabs>
        <w:ind w:left="54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180"/>
        </w:tabs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2CD81052"/>
    <w:multiLevelType w:val="hybridMultilevel"/>
    <w:tmpl w:val="92CE7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B1978"/>
    <w:multiLevelType w:val="hybridMultilevel"/>
    <w:tmpl w:val="6776A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1F4074"/>
    <w:multiLevelType w:val="hybridMultilevel"/>
    <w:tmpl w:val="EA7EA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C56FEB"/>
    <w:multiLevelType w:val="hybridMultilevel"/>
    <w:tmpl w:val="9D5C6A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4B717E"/>
    <w:multiLevelType w:val="hybridMultilevel"/>
    <w:tmpl w:val="6444E0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B44E9"/>
    <w:multiLevelType w:val="hybridMultilevel"/>
    <w:tmpl w:val="B90C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D1509C"/>
    <w:multiLevelType w:val="hybridMultilevel"/>
    <w:tmpl w:val="90466F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493870"/>
    <w:multiLevelType w:val="hybridMultilevel"/>
    <w:tmpl w:val="279C062C"/>
    <w:lvl w:ilvl="0" w:tplc="918E8E8C">
      <w:start w:val="1"/>
      <w:numFmt w:val="decimal"/>
      <w:lvlText w:val="%1."/>
      <w:lvlJc w:val="left"/>
      <w:pPr>
        <w:ind w:left="720" w:hanging="360"/>
      </w:pPr>
      <w:rPr>
        <w:rFonts w:cs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62459">
    <w:abstractNumId w:val="1"/>
  </w:num>
  <w:num w:numId="2" w16cid:durableId="411774826">
    <w:abstractNumId w:val="5"/>
  </w:num>
  <w:num w:numId="3" w16cid:durableId="1898541452">
    <w:abstractNumId w:val="8"/>
  </w:num>
  <w:num w:numId="4" w16cid:durableId="1686055483">
    <w:abstractNumId w:val="0"/>
  </w:num>
  <w:num w:numId="5" w16cid:durableId="765923576">
    <w:abstractNumId w:val="6"/>
  </w:num>
  <w:num w:numId="6" w16cid:durableId="1663310009">
    <w:abstractNumId w:val="3"/>
  </w:num>
  <w:num w:numId="7" w16cid:durableId="1466435844">
    <w:abstractNumId w:val="7"/>
  </w:num>
  <w:num w:numId="8" w16cid:durableId="35663094">
    <w:abstractNumId w:val="4"/>
  </w:num>
  <w:num w:numId="9" w16cid:durableId="709258106">
    <w:abstractNumId w:val="2"/>
  </w:num>
  <w:num w:numId="10" w16cid:durableId="2135632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GB" w:vendorID="64" w:dllVersion="4096" w:nlCheck="1" w:checkStyle="0"/>
  <w:activeWritingStyle w:appName="MSWord" w:lang="fr-BE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0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3E9"/>
    <w:rsid w:val="0003653C"/>
    <w:rsid w:val="00060AA5"/>
    <w:rsid w:val="000E5891"/>
    <w:rsid w:val="000E7E28"/>
    <w:rsid w:val="000F4509"/>
    <w:rsid w:val="00112D5F"/>
    <w:rsid w:val="0012335B"/>
    <w:rsid w:val="00145507"/>
    <w:rsid w:val="00185785"/>
    <w:rsid w:val="00190776"/>
    <w:rsid w:val="00191E03"/>
    <w:rsid w:val="001A4EC0"/>
    <w:rsid w:val="001A5E6C"/>
    <w:rsid w:val="001D344C"/>
    <w:rsid w:val="001E0BAE"/>
    <w:rsid w:val="001E431E"/>
    <w:rsid w:val="002038F3"/>
    <w:rsid w:val="00237357"/>
    <w:rsid w:val="002A23BD"/>
    <w:rsid w:val="002A3FB4"/>
    <w:rsid w:val="002B29D3"/>
    <w:rsid w:val="002E1A4F"/>
    <w:rsid w:val="003179ED"/>
    <w:rsid w:val="0034209A"/>
    <w:rsid w:val="0036273F"/>
    <w:rsid w:val="00397624"/>
    <w:rsid w:val="003C1224"/>
    <w:rsid w:val="00402E61"/>
    <w:rsid w:val="00405051"/>
    <w:rsid w:val="00407380"/>
    <w:rsid w:val="00410C24"/>
    <w:rsid w:val="0042295E"/>
    <w:rsid w:val="004269A9"/>
    <w:rsid w:val="00437FE2"/>
    <w:rsid w:val="00447799"/>
    <w:rsid w:val="0045013E"/>
    <w:rsid w:val="004541A3"/>
    <w:rsid w:val="004728EB"/>
    <w:rsid w:val="00473EC0"/>
    <w:rsid w:val="00474139"/>
    <w:rsid w:val="00474453"/>
    <w:rsid w:val="00481D20"/>
    <w:rsid w:val="00494831"/>
    <w:rsid w:val="00511F24"/>
    <w:rsid w:val="00530FDE"/>
    <w:rsid w:val="00536D10"/>
    <w:rsid w:val="00565FD9"/>
    <w:rsid w:val="005B689A"/>
    <w:rsid w:val="005F2498"/>
    <w:rsid w:val="00611A12"/>
    <w:rsid w:val="00615DEB"/>
    <w:rsid w:val="0064191D"/>
    <w:rsid w:val="00656445"/>
    <w:rsid w:val="0068267A"/>
    <w:rsid w:val="006B0189"/>
    <w:rsid w:val="006C2339"/>
    <w:rsid w:val="00701203"/>
    <w:rsid w:val="00734ED5"/>
    <w:rsid w:val="00736250"/>
    <w:rsid w:val="00741B72"/>
    <w:rsid w:val="007524F4"/>
    <w:rsid w:val="007C4C36"/>
    <w:rsid w:val="007E4818"/>
    <w:rsid w:val="00855D12"/>
    <w:rsid w:val="008A7622"/>
    <w:rsid w:val="008D7C79"/>
    <w:rsid w:val="009052FB"/>
    <w:rsid w:val="00912954"/>
    <w:rsid w:val="00931591"/>
    <w:rsid w:val="00931A3A"/>
    <w:rsid w:val="00943C81"/>
    <w:rsid w:val="009507B5"/>
    <w:rsid w:val="009A425D"/>
    <w:rsid w:val="009C3072"/>
    <w:rsid w:val="009D02A4"/>
    <w:rsid w:val="009D781E"/>
    <w:rsid w:val="009E7954"/>
    <w:rsid w:val="009F646F"/>
    <w:rsid w:val="00A000BC"/>
    <w:rsid w:val="00A13AD2"/>
    <w:rsid w:val="00A87A2B"/>
    <w:rsid w:val="00A93C4C"/>
    <w:rsid w:val="00AE05AC"/>
    <w:rsid w:val="00AF6FC3"/>
    <w:rsid w:val="00B252CB"/>
    <w:rsid w:val="00B274BD"/>
    <w:rsid w:val="00B32058"/>
    <w:rsid w:val="00B55B8D"/>
    <w:rsid w:val="00B93A07"/>
    <w:rsid w:val="00B97484"/>
    <w:rsid w:val="00BB2414"/>
    <w:rsid w:val="00C16637"/>
    <w:rsid w:val="00C203E9"/>
    <w:rsid w:val="00C557B7"/>
    <w:rsid w:val="00C567F8"/>
    <w:rsid w:val="00CA4D6A"/>
    <w:rsid w:val="00CD4AA6"/>
    <w:rsid w:val="00CE7FCA"/>
    <w:rsid w:val="00D04856"/>
    <w:rsid w:val="00D83B09"/>
    <w:rsid w:val="00DA7104"/>
    <w:rsid w:val="00DB7ADE"/>
    <w:rsid w:val="00DF30B9"/>
    <w:rsid w:val="00E7742B"/>
    <w:rsid w:val="00E94A04"/>
    <w:rsid w:val="00EA7057"/>
    <w:rsid w:val="00EC602B"/>
    <w:rsid w:val="00EC6DE5"/>
    <w:rsid w:val="00EE28B4"/>
    <w:rsid w:val="00EE7ADD"/>
    <w:rsid w:val="00F14B6D"/>
    <w:rsid w:val="00F40EF0"/>
    <w:rsid w:val="00F56451"/>
    <w:rsid w:val="00F6225E"/>
    <w:rsid w:val="00F634E9"/>
    <w:rsid w:val="00F94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E417CB"/>
  <w15:chartTrackingRefBased/>
  <w15:docId w15:val="{CF9E19D9-1343-43B0-B06A-90BDC5CB5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31591"/>
    <w:pPr>
      <w:tabs>
        <w:tab w:val="left" w:pos="4642"/>
      </w:tabs>
      <w:jc w:val="both"/>
    </w:pPr>
    <w:rPr>
      <w:rFonts w:asciiTheme="minorHAnsi" w:hAnsiTheme="minorHAnsi" w:cstheme="minorHAnsi"/>
      <w:sz w:val="24"/>
      <w:szCs w:val="28"/>
      <w:lang w:val="en-GB"/>
    </w:rPr>
  </w:style>
  <w:style w:type="paragraph" w:styleId="Heading1">
    <w:name w:val="heading 1"/>
    <w:basedOn w:val="Normal"/>
    <w:next w:val="Normal"/>
    <w:qFormat/>
    <w:rsid w:val="00145507"/>
    <w:pPr>
      <w:tabs>
        <w:tab w:val="clear" w:pos="4642"/>
        <w:tab w:val="right" w:pos="9360"/>
      </w:tabs>
      <w:jc w:val="left"/>
      <w:outlineLvl w:val="0"/>
    </w:pPr>
    <w:rPr>
      <w:rFonts w:asciiTheme="majorHAnsi" w:hAnsiTheme="majorHAnsi"/>
      <w:b/>
    </w:rPr>
  </w:style>
  <w:style w:type="paragraph" w:styleId="Heading2">
    <w:name w:val="heading 2"/>
    <w:basedOn w:val="Normal"/>
    <w:next w:val="Normal"/>
    <w:link w:val="Heading2Char"/>
    <w:qFormat/>
    <w:rsid w:val="003179ED"/>
    <w:pPr>
      <w:keepNext/>
      <w:outlineLvl w:val="1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character" w:customStyle="1" w:styleId="Heading2Char">
    <w:name w:val="Heading 2 Char"/>
    <w:link w:val="Heading2"/>
    <w:rsid w:val="003179ED"/>
    <w:rPr>
      <w:rFonts w:asciiTheme="majorHAnsi" w:hAnsiTheme="majorHAnsi" w:cstheme="minorHAnsi"/>
      <w:b/>
      <w:bCs/>
      <w:sz w:val="24"/>
      <w:szCs w:val="24"/>
      <w:lang w:val="en-GB"/>
    </w:rPr>
  </w:style>
  <w:style w:type="character" w:styleId="CommentReference">
    <w:name w:val="annotation reference"/>
    <w:rsid w:val="00B55B8D"/>
    <w:rPr>
      <w:sz w:val="16"/>
      <w:szCs w:val="16"/>
    </w:rPr>
  </w:style>
  <w:style w:type="paragraph" w:styleId="CommentText">
    <w:name w:val="annotation text"/>
    <w:basedOn w:val="Normal"/>
    <w:link w:val="CommentTextChar"/>
    <w:rsid w:val="00B55B8D"/>
    <w:rPr>
      <w:sz w:val="20"/>
      <w:szCs w:val="20"/>
    </w:rPr>
  </w:style>
  <w:style w:type="character" w:customStyle="1" w:styleId="CommentTextChar">
    <w:name w:val="Comment Text Char"/>
    <w:link w:val="CommentText"/>
    <w:rsid w:val="00B55B8D"/>
    <w:rPr>
      <w:rFonts w:ascii="Trebuchet MS" w:hAnsi="Trebuchet MS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B55B8D"/>
    <w:rPr>
      <w:b/>
      <w:bCs/>
    </w:rPr>
  </w:style>
  <w:style w:type="character" w:customStyle="1" w:styleId="CommentSubjectChar">
    <w:name w:val="Comment Subject Char"/>
    <w:link w:val="CommentSubject"/>
    <w:rsid w:val="00B55B8D"/>
    <w:rPr>
      <w:rFonts w:ascii="Trebuchet MS" w:hAnsi="Trebuchet MS"/>
      <w:b/>
      <w:bCs/>
      <w:lang w:val="en-GB"/>
    </w:rPr>
  </w:style>
  <w:style w:type="paragraph" w:styleId="BalloonText">
    <w:name w:val="Balloon Text"/>
    <w:basedOn w:val="Normal"/>
    <w:link w:val="BalloonTextChar"/>
    <w:rsid w:val="00B55B8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B55B8D"/>
    <w:rPr>
      <w:rFonts w:ascii="Segoe UI" w:hAnsi="Segoe UI" w:cs="Segoe UI"/>
      <w:sz w:val="18"/>
      <w:szCs w:val="18"/>
      <w:lang w:val="en-GB"/>
    </w:rPr>
  </w:style>
  <w:style w:type="paragraph" w:styleId="Caption">
    <w:name w:val="caption"/>
    <w:basedOn w:val="Normal"/>
    <w:next w:val="Normal"/>
    <w:unhideWhenUsed/>
    <w:qFormat/>
    <w:rsid w:val="00CA4D6A"/>
    <w:rPr>
      <w:rFonts w:ascii="Calibri" w:hAnsi="Calibri"/>
      <w:b/>
      <w:bCs/>
      <w:sz w:val="20"/>
      <w:szCs w:val="20"/>
    </w:rPr>
  </w:style>
  <w:style w:type="character" w:styleId="Hyperlink">
    <w:name w:val="Hyperlink"/>
    <w:uiPriority w:val="99"/>
    <w:unhideWhenUsed/>
    <w:rsid w:val="000E7E28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634E9"/>
    <w:pPr>
      <w:keepLines/>
      <w:spacing w:before="240" w:line="259" w:lineRule="auto"/>
      <w:outlineLvl w:val="9"/>
    </w:pPr>
    <w:rPr>
      <w:rFonts w:ascii="Calibri Light" w:hAnsi="Calibri Light" w:cs="Times New Roman"/>
      <w:i/>
      <w:iCs/>
      <w:color w:val="2F5496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rsid w:val="00F634E9"/>
    <w:pPr>
      <w:ind w:left="220"/>
    </w:pPr>
  </w:style>
  <w:style w:type="paragraph" w:styleId="TOC1">
    <w:name w:val="toc 1"/>
    <w:basedOn w:val="Normal"/>
    <w:next w:val="Normal"/>
    <w:autoRedefine/>
    <w:uiPriority w:val="39"/>
    <w:rsid w:val="00145507"/>
    <w:pPr>
      <w:tabs>
        <w:tab w:val="clear" w:pos="4642"/>
      </w:tabs>
      <w:jc w:val="left"/>
    </w:pPr>
  </w:style>
  <w:style w:type="character" w:styleId="Emphasis">
    <w:name w:val="Emphasis"/>
    <w:qFormat/>
    <w:rsid w:val="00F634E9"/>
    <w:rPr>
      <w:i/>
      <w:iCs/>
    </w:rPr>
  </w:style>
  <w:style w:type="character" w:styleId="Strong">
    <w:name w:val="Strong"/>
    <w:basedOn w:val="DefaultParagraphFont"/>
    <w:qFormat/>
    <w:rsid w:val="00E94A04"/>
    <w:rPr>
      <w:b/>
      <w:bCs/>
    </w:rPr>
  </w:style>
  <w:style w:type="paragraph" w:styleId="ListParagraph">
    <w:name w:val="List Paragraph"/>
    <w:basedOn w:val="Normal"/>
    <w:uiPriority w:val="34"/>
    <w:qFormat/>
    <w:rsid w:val="00E94A04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701203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701203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Heading2"/>
    <w:next w:val="Normal"/>
    <w:link w:val="SubtitleChar"/>
    <w:qFormat/>
    <w:rsid w:val="00F56451"/>
  </w:style>
  <w:style w:type="character" w:customStyle="1" w:styleId="SubtitleChar">
    <w:name w:val="Subtitle Char"/>
    <w:basedOn w:val="DefaultParagraphFont"/>
    <w:link w:val="Subtitle"/>
    <w:rsid w:val="00F56451"/>
    <w:rPr>
      <w:rFonts w:asciiTheme="majorHAnsi" w:hAnsiTheme="majorHAnsi" w:cstheme="minorHAnsi"/>
      <w:b/>
      <w:bCs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C2339"/>
    <w:pPr>
      <w:tabs>
        <w:tab w:val="clear" w:pos="4642"/>
      </w:tabs>
      <w:spacing w:after="100" w:line="259" w:lineRule="auto"/>
      <w:ind w:left="440"/>
      <w:jc w:val="left"/>
    </w:pPr>
    <w:rPr>
      <w:rFonts w:eastAsiaTheme="minorEastAsia" w:cs="Times New Roman"/>
      <w:szCs w:val="22"/>
      <w:lang w:val="en-US"/>
    </w:rPr>
  </w:style>
  <w:style w:type="paragraph" w:customStyle="1" w:styleId="TOCList">
    <w:name w:val="TOC List"/>
    <w:basedOn w:val="Normal"/>
    <w:link w:val="TOCListChar"/>
    <w:qFormat/>
    <w:rsid w:val="00145507"/>
    <w:pPr>
      <w:tabs>
        <w:tab w:val="clear" w:pos="4642"/>
        <w:tab w:val="right" w:pos="9360"/>
      </w:tabs>
    </w:pPr>
  </w:style>
  <w:style w:type="character" w:customStyle="1" w:styleId="TOCListChar">
    <w:name w:val="TOC List Char"/>
    <w:basedOn w:val="DefaultParagraphFont"/>
    <w:link w:val="TOCList"/>
    <w:rsid w:val="00145507"/>
    <w:rPr>
      <w:rFonts w:asciiTheme="minorHAnsi" w:hAnsiTheme="minorHAnsi" w:cstheme="minorHAnsi"/>
      <w:sz w:val="22"/>
      <w:szCs w:val="24"/>
      <w:lang w:val="en-GB"/>
    </w:rPr>
  </w:style>
  <w:style w:type="paragraph" w:styleId="Revision">
    <w:name w:val="Revision"/>
    <w:hidden/>
    <w:uiPriority w:val="99"/>
    <w:semiHidden/>
    <w:rsid w:val="001D344C"/>
    <w:rPr>
      <w:rFonts w:asciiTheme="minorHAnsi" w:hAnsiTheme="minorHAnsi" w:cstheme="minorHAnsi"/>
      <w:sz w:val="22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M:\minor%20documents\Aircraft%20Design%20AE3-021%20%202007-08\Take-home%20Assignments%20(text%20and%20various%20docs)\Assignment%20template07-08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1A577B6-157F-465A-8E68-3330D8F37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Assignment template07-08</Template>
  <TotalTime>91</TotalTime>
  <Pages>7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Aircraft Design – Course 2006/2007</vt:lpstr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Aircraft Design 1</dc:title>
  <dc:subject/>
  <dc:creator>DE BACKER, WOUT</dc:creator>
  <cp:keywords/>
  <cp:lastModifiedBy>Aurelio Santiago</cp:lastModifiedBy>
  <cp:revision>46</cp:revision>
  <cp:lastPrinted>1900-01-01T05:00:00Z</cp:lastPrinted>
  <dcterms:created xsi:type="dcterms:W3CDTF">2020-08-25T03:37:00Z</dcterms:created>
  <dcterms:modified xsi:type="dcterms:W3CDTF">2025-09-17T01:19:00Z</dcterms:modified>
</cp:coreProperties>
</file>