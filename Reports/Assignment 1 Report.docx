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E94A04"/>
    <w:p w14:paraId="6521CA15" w14:textId="289C45BA" w:rsidR="004728EB" w:rsidRPr="00701203" w:rsidRDefault="004728EB" w:rsidP="00701203">
      <w:pPr>
        <w:pStyle w:val="Title"/>
      </w:pPr>
      <w:r w:rsidRPr="00701203">
        <w:t>Aircraft Design</w:t>
      </w:r>
      <w:r w:rsidR="00B55B8D" w:rsidRPr="00701203">
        <w:t xml:space="preserve"> 1</w:t>
      </w:r>
      <w:r w:rsidRPr="00701203">
        <w:t xml:space="preserve"> –</w:t>
      </w:r>
      <w:r w:rsidR="00B55B8D" w:rsidRPr="00701203">
        <w:t xml:space="preserve"> Fall </w:t>
      </w:r>
      <w:r w:rsidR="799BA05B">
        <w:t>2025</w:t>
      </w:r>
    </w:p>
    <w:p w14:paraId="5C5267FC" w14:textId="77777777" w:rsidR="004728EB" w:rsidRPr="00F634E9" w:rsidRDefault="004728EB" w:rsidP="00E94A04"/>
    <w:p w14:paraId="606C1F03" w14:textId="7A34D533" w:rsidR="00511F24" w:rsidRPr="00F634E9" w:rsidRDefault="00511F24" w:rsidP="00701203">
      <w:pPr>
        <w:pStyle w:val="Subtitle"/>
        <w:rPr>
          <w:color w:val="FF0000"/>
        </w:rPr>
      </w:pPr>
      <w:bookmarkStart w:id="0" w:name="Assignment"/>
      <w:r w:rsidRPr="00F634E9">
        <w:t xml:space="preserve">Assignment </w:t>
      </w:r>
      <w:r w:rsidR="00185785" w:rsidRPr="00F634E9">
        <w:t>1</w:t>
      </w:r>
      <w:r w:rsidR="00AE45C0">
        <w:t>:</w:t>
      </w:r>
      <w:r w:rsidR="00185785" w:rsidRPr="00F634E9">
        <w:t xml:space="preserve"> Analysis of </w:t>
      </w:r>
      <w:r w:rsidR="009B183B">
        <w:t>Requirements</w:t>
      </w:r>
      <w:r w:rsidR="0030693E">
        <w:t>, Concepts,</w:t>
      </w:r>
      <w:r w:rsidR="009B183B">
        <w:t xml:space="preserve"> and Fuselage Design</w:t>
      </w:r>
    </w:p>
    <w:p w14:paraId="2EEEA895" w14:textId="77777777" w:rsidR="00C16637" w:rsidRPr="00F634E9" w:rsidRDefault="00C16637" w:rsidP="00E94A04"/>
    <w:bookmarkEnd w:id="0"/>
    <w:p w14:paraId="14C62496" w14:textId="11F67398" w:rsidR="00C557B7" w:rsidRDefault="00C557B7" w:rsidP="00E94A04">
      <w:r w:rsidRPr="00F634E9">
        <w:t>Student Name</w:t>
      </w:r>
      <w:r w:rsidR="00B93A07" w:rsidRPr="00F634E9">
        <w:t>s</w:t>
      </w:r>
      <w:r w:rsidR="0068267A" w:rsidRPr="00F634E9">
        <w:t xml:space="preserve"> and </w:t>
      </w:r>
      <w:r w:rsidR="00B55B8D" w:rsidRPr="00F634E9">
        <w:t>USCID</w:t>
      </w:r>
      <w:r w:rsidR="00B93A07" w:rsidRPr="00F634E9">
        <w:t>s</w:t>
      </w:r>
      <w:r w:rsidRPr="00F634E9">
        <w:t>:</w:t>
      </w:r>
    </w:p>
    <w:p w14:paraId="18067EE3" w14:textId="72EA2AA8" w:rsidR="00AE45C0" w:rsidRPr="00F634E9" w:rsidRDefault="00AE45C0" w:rsidP="00E94A04">
      <w:r>
        <w:t>Aurelio Santiago, C30461119</w:t>
      </w:r>
    </w:p>
    <w:p w14:paraId="6B985D00" w14:textId="629BA68D" w:rsidR="00B55B8D" w:rsidRPr="00F634E9" w:rsidRDefault="762CD80A" w:rsidP="00E94A04">
      <w:r>
        <w:t>Mateo Garcia, V02125756</w:t>
      </w:r>
    </w:p>
    <w:p w14:paraId="7EF4F0BB" w14:textId="55DB1E2A" w:rsidR="343B5A57" w:rsidRDefault="343B5A57">
      <w:r>
        <w:t>Jacob Chin, C96554174</w:t>
      </w:r>
    </w:p>
    <w:p w14:paraId="36755A67" w14:textId="77777777" w:rsidR="0068267A" w:rsidRPr="00F634E9" w:rsidRDefault="0068267A" w:rsidP="00E94A04"/>
    <w:p w14:paraId="4F19F88F" w14:textId="77777777" w:rsidR="00656445" w:rsidRPr="00F634E9" w:rsidRDefault="0036273F" w:rsidP="00E94A04">
      <w:r w:rsidRPr="00F634E9">
        <w:t xml:space="preserve">Instance </w:t>
      </w:r>
      <w:r w:rsidR="00B97484" w:rsidRPr="00F634E9">
        <w:t>1</w:t>
      </w:r>
    </w:p>
    <w:p w14:paraId="66A56C96" w14:textId="05FE80AF" w:rsidR="00185785" w:rsidRDefault="60955389" w:rsidP="00E94A04">
      <w:r>
        <w:t xml:space="preserve">Hours spent on assignment: </w:t>
      </w:r>
      <w:r w:rsidR="675EEF0A">
        <w:t>47h</w:t>
      </w:r>
    </w:p>
    <w:p w14:paraId="3BCB6562" w14:textId="77777777" w:rsidR="004728EB" w:rsidRDefault="001C0E17" w:rsidP="00E94A04">
      <w:r>
        <w:pict w14:anchorId="00F5D0F4">
          <v:rect id="_x0000_i1025" style="width:415.3pt;height:.75pt" o:hralign="center" o:hrstd="t" o:hrnoshade="t" o:hr="t" fillcolor="black" stroked="f"/>
        </w:pict>
      </w:r>
    </w:p>
    <w:p w14:paraId="6385AB67" w14:textId="7C2EA7E0" w:rsidR="00A13AD2" w:rsidRDefault="00A13AD2" w:rsidP="4787FBA5"/>
    <w:p w14:paraId="26031332" w14:textId="7AB6ED16" w:rsidR="004728EB" w:rsidRPr="00F634E9" w:rsidRDefault="004728EB" w:rsidP="00E94A04"/>
    <w:p w14:paraId="6187AB42" w14:textId="142E6EA8" w:rsidR="004728EB" w:rsidRPr="00F634E9" w:rsidRDefault="004728EB" w:rsidP="00E94A04">
      <w:r>
        <w:rPr>
          <w:noProof/>
        </w:rPr>
        <w:drawing>
          <wp:inline distT="0" distB="0" distL="0" distR="0" wp14:anchorId="4A7BAA5E" wp14:editId="690B0EF7">
            <wp:extent cx="5307321" cy="3376613"/>
            <wp:effectExtent l="0" t="0" r="0" b="0"/>
            <wp:docPr id="2095649861"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9861" name=""/>
                    <pic:cNvPicPr/>
                  </pic:nvPicPr>
                  <pic:blipFill>
                    <a:blip r:embed="rId8">
                      <a:extLst>
                        <a:ext uri="{28A0092B-C50C-407E-A947-70E740481C1C}">
                          <a14:useLocalDpi xmlns:a14="http://schemas.microsoft.com/office/drawing/2010/main"/>
                        </a:ext>
                      </a:extLst>
                    </a:blip>
                    <a:stretch>
                      <a:fillRect/>
                    </a:stretch>
                  </pic:blipFill>
                  <pic:spPr>
                    <a:xfrm>
                      <a:off x="0" y="0"/>
                      <a:ext cx="5307321" cy="3376613"/>
                    </a:xfrm>
                    <a:prstGeom prst="rect">
                      <a:avLst/>
                    </a:prstGeom>
                  </pic:spPr>
                </pic:pic>
              </a:graphicData>
            </a:graphic>
          </wp:inline>
        </w:drawing>
      </w:r>
    </w:p>
    <w:p w14:paraId="2CC1E356" w14:textId="77777777" w:rsidR="004728EB" w:rsidRPr="00F634E9" w:rsidRDefault="001C0E17" w:rsidP="00E94A04">
      <w:r>
        <w:pict w14:anchorId="715DCE45">
          <v:rect id="_x0000_i1026" style="width:415.3pt;height:.75pt" o:hralign="center" o:hrstd="t" o:hrnoshade="t" o:hr="t" fillcolor="black" stroked="f"/>
        </w:pict>
      </w:r>
    </w:p>
    <w:p w14:paraId="563E5F14" w14:textId="77777777" w:rsidR="004728EB" w:rsidRPr="006B0189" w:rsidRDefault="004728EB" w:rsidP="00E94A04"/>
    <w:p w14:paraId="31D25ECE" w14:textId="77777777" w:rsidR="00F14B6D" w:rsidRDefault="00F14B6D" w:rsidP="00E94A04">
      <w:pPr>
        <w:sectPr w:rsidR="00F14B6D" w:rsidSect="00481D20">
          <w:headerReference w:type="default" r:id="rId9"/>
          <w:footerReference w:type="default" r:id="rId10"/>
          <w:headerReference w:type="first" r:id="rId11"/>
          <w:footerReference w:type="first" r:id="rId12"/>
          <w:pgSz w:w="12240" w:h="15840" w:code="1"/>
          <w:pgMar w:top="1440" w:right="1440" w:bottom="1440" w:left="1440" w:header="709" w:footer="709" w:gutter="0"/>
          <w:cols w:space="708"/>
          <w:formProt w:val="0"/>
          <w:titlePg/>
          <w:docGrid w:linePitch="360"/>
        </w:sectPr>
      </w:pPr>
    </w:p>
    <w:p w14:paraId="54449D86" w14:textId="31BD22FE" w:rsidR="4787FBA5" w:rsidRDefault="4787FBA5"/>
    <w:p w14:paraId="5AD10CB8" w14:textId="7FB3E0E5" w:rsidR="4787FBA5" w:rsidRDefault="4787FBA5"/>
    <w:p w14:paraId="6E8BC4D2" w14:textId="795472DF" w:rsidR="00B93A07" w:rsidRPr="00F634E9" w:rsidRDefault="00B93A07" w:rsidP="00E94A04">
      <w:pPr>
        <w:rPr>
          <w:color w:val="FF0000"/>
        </w:rPr>
      </w:pPr>
      <w:r w:rsidRPr="00F634E9">
        <w:t xml:space="preserve">Aircraft </w:t>
      </w:r>
      <w:r w:rsidR="00AF6FC3" w:rsidRPr="00F634E9">
        <w:t xml:space="preserve">type: </w:t>
      </w:r>
      <w:r w:rsidR="7D284F4E">
        <w:t>Business Jet</w:t>
      </w:r>
    </w:p>
    <w:p w14:paraId="030AB124" w14:textId="1744933A" w:rsidR="00C557B7" w:rsidRPr="00F634E9" w:rsidRDefault="00AF6FC3" w:rsidP="00E94A04">
      <w:r w:rsidRPr="00F634E9">
        <w:t xml:space="preserve">Aircraft number: </w:t>
      </w:r>
      <w:r w:rsidR="550CB622">
        <w:t>110</w:t>
      </w:r>
    </w:p>
    <w:p w14:paraId="4C3A6780" w14:textId="77777777" w:rsidR="00943C81" w:rsidRPr="00F634E9" w:rsidRDefault="00943C81" w:rsidP="00E94A04"/>
    <w:p w14:paraId="2B8D7153" w14:textId="46AE4A0E" w:rsidR="00B55B8D" w:rsidRDefault="00B55B8D" w:rsidP="00E94A04">
      <w:pPr>
        <w:pStyle w:val="Caption"/>
      </w:pPr>
      <w:bookmarkStart w:id="3" w:name="_Ref207398015"/>
      <w:r>
        <w:t xml:space="preserve">Table </w:t>
      </w:r>
      <w:r>
        <w:fldChar w:fldCharType="begin"/>
      </w:r>
      <w:r>
        <w:instrText xml:space="preserve"> SEQ Table \* ARABIC </w:instrText>
      </w:r>
      <w:r>
        <w:fldChar w:fldCharType="separate"/>
      </w:r>
      <w:r w:rsidR="00CE7FCA">
        <w:rPr>
          <w:noProof/>
        </w:rPr>
        <w:t>1</w:t>
      </w:r>
      <w:r>
        <w:fldChar w:fldCharType="end"/>
      </w:r>
      <w:bookmarkEnd w:id="3"/>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4"/>
        <w:gridCol w:w="2753"/>
      </w:tblGrid>
      <w:tr w:rsidR="004728EB" w:rsidRPr="00F634E9" w14:paraId="7466BDD0" w14:textId="77777777" w:rsidTr="00481D20">
        <w:tc>
          <w:tcPr>
            <w:tcW w:w="3348" w:type="dxa"/>
            <w:tcBorders>
              <w:bottom w:val="single" w:sz="4" w:space="0" w:color="auto"/>
            </w:tcBorders>
          </w:tcPr>
          <w:p w14:paraId="27E4C518" w14:textId="77777777" w:rsidR="004728EB" w:rsidRPr="00F634E9" w:rsidRDefault="004728EB" w:rsidP="00E94A04">
            <w:r w:rsidRPr="00F634E9">
              <w:t>Requirement type</w:t>
            </w:r>
          </w:p>
        </w:tc>
        <w:tc>
          <w:tcPr>
            <w:tcW w:w="3330" w:type="dxa"/>
            <w:tcBorders>
              <w:bottom w:val="single" w:sz="4" w:space="0" w:color="auto"/>
            </w:tcBorders>
          </w:tcPr>
          <w:p w14:paraId="0E69F566" w14:textId="77777777" w:rsidR="004728EB" w:rsidRPr="00F634E9" w:rsidRDefault="004728EB" w:rsidP="00E94A04">
            <w:r w:rsidRPr="00F634E9">
              <w:t>Value</w:t>
            </w:r>
          </w:p>
        </w:tc>
        <w:tc>
          <w:tcPr>
            <w:tcW w:w="2790" w:type="dxa"/>
            <w:tcBorders>
              <w:bottom w:val="single" w:sz="4" w:space="0" w:color="auto"/>
            </w:tcBorders>
          </w:tcPr>
          <w:p w14:paraId="11F80F11" w14:textId="77777777" w:rsidR="004728EB" w:rsidRPr="00F634E9" w:rsidRDefault="004728EB" w:rsidP="00E94A04">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E94A04">
            <w:r w:rsidRPr="00F634E9">
              <w:t>Payload</w:t>
            </w:r>
          </w:p>
        </w:tc>
        <w:tc>
          <w:tcPr>
            <w:tcW w:w="3330" w:type="dxa"/>
            <w:tcBorders>
              <w:left w:val="nil"/>
              <w:right w:val="nil"/>
            </w:tcBorders>
          </w:tcPr>
          <w:p w14:paraId="48F0BEC7" w14:textId="732F3C4E" w:rsidR="004728EB" w:rsidRPr="00F634E9" w:rsidRDefault="4F34A8B5" w:rsidP="00E94A04">
            <w:r>
              <w:t>1100</w:t>
            </w:r>
          </w:p>
        </w:tc>
        <w:tc>
          <w:tcPr>
            <w:tcW w:w="2790" w:type="dxa"/>
            <w:tcBorders>
              <w:left w:val="nil"/>
              <w:right w:val="single" w:sz="4" w:space="0" w:color="auto"/>
            </w:tcBorders>
          </w:tcPr>
          <w:p w14:paraId="56D3BEF2" w14:textId="176ACC44" w:rsidR="004728EB" w:rsidRPr="00F634E9" w:rsidRDefault="79462537" w:rsidP="79462537">
            <w:pPr>
              <w:spacing w:line="259" w:lineRule="auto"/>
            </w:pPr>
            <w:r>
              <w:t>kg</w:t>
            </w:r>
          </w:p>
        </w:tc>
      </w:tr>
      <w:tr w:rsidR="343B5A57" w14:paraId="654B6714" w14:textId="77777777" w:rsidTr="343B5A57">
        <w:trPr>
          <w:trHeight w:val="300"/>
        </w:trPr>
        <w:tc>
          <w:tcPr>
            <w:tcW w:w="3313" w:type="dxa"/>
            <w:tcBorders>
              <w:right w:val="nil"/>
            </w:tcBorders>
          </w:tcPr>
          <w:p w14:paraId="6521F706" w14:textId="2ECE17B5" w:rsidR="343B5A57" w:rsidRDefault="343B5A57" w:rsidP="343B5A57">
            <w:r>
              <w:t>Max Payload Weight</w:t>
            </w:r>
          </w:p>
        </w:tc>
        <w:tc>
          <w:tcPr>
            <w:tcW w:w="3284" w:type="dxa"/>
            <w:tcBorders>
              <w:left w:val="nil"/>
              <w:right w:val="nil"/>
            </w:tcBorders>
          </w:tcPr>
          <w:p w14:paraId="5F423635" w14:textId="322E004B" w:rsidR="343B5A57" w:rsidRDefault="343B5A57" w:rsidP="343B5A57"/>
        </w:tc>
        <w:tc>
          <w:tcPr>
            <w:tcW w:w="2753" w:type="dxa"/>
            <w:tcBorders>
              <w:left w:val="nil"/>
              <w:right w:val="single" w:sz="4" w:space="0" w:color="auto"/>
            </w:tcBorders>
          </w:tcPr>
          <w:p w14:paraId="3DFB4F4A" w14:textId="0819743E" w:rsidR="343B5A57" w:rsidRDefault="343B5A57" w:rsidP="343B5A57">
            <w:pPr>
              <w:spacing w:line="259" w:lineRule="auto"/>
            </w:pPr>
          </w:p>
        </w:tc>
      </w:tr>
      <w:tr w:rsidR="004728EB" w:rsidRPr="00F634E9" w14:paraId="4793877C" w14:textId="77777777" w:rsidTr="00481D20">
        <w:tc>
          <w:tcPr>
            <w:tcW w:w="3348" w:type="dxa"/>
            <w:tcBorders>
              <w:right w:val="nil"/>
            </w:tcBorders>
          </w:tcPr>
          <w:p w14:paraId="06F53EE0" w14:textId="77777777" w:rsidR="004728EB" w:rsidRPr="00F634E9" w:rsidRDefault="004728EB" w:rsidP="00E94A04">
            <w:r w:rsidRPr="00F634E9">
              <w:t>Range</w:t>
            </w:r>
          </w:p>
        </w:tc>
        <w:tc>
          <w:tcPr>
            <w:tcW w:w="3330" w:type="dxa"/>
            <w:tcBorders>
              <w:left w:val="nil"/>
              <w:right w:val="nil"/>
            </w:tcBorders>
          </w:tcPr>
          <w:p w14:paraId="0979D8F1" w14:textId="784AD4B7" w:rsidR="004728EB" w:rsidRPr="00F634E9" w:rsidRDefault="53753EEF" w:rsidP="00E94A04">
            <w:r>
              <w:t>3600</w:t>
            </w:r>
          </w:p>
        </w:tc>
        <w:tc>
          <w:tcPr>
            <w:tcW w:w="2790" w:type="dxa"/>
            <w:tcBorders>
              <w:left w:val="nil"/>
              <w:right w:val="single" w:sz="4" w:space="0" w:color="auto"/>
            </w:tcBorders>
          </w:tcPr>
          <w:p w14:paraId="2284468E" w14:textId="6911F63B" w:rsidR="004728EB" w:rsidRPr="00F634E9" w:rsidRDefault="006B1983" w:rsidP="00E94A04">
            <w:r>
              <w:t>k</w:t>
            </w:r>
            <w:r w:rsidR="00AF6FC3" w:rsidRPr="00F634E9">
              <w:t>m</w:t>
            </w:r>
          </w:p>
        </w:tc>
      </w:tr>
      <w:tr w:rsidR="343B5A57" w14:paraId="68F83EA4" w14:textId="77777777" w:rsidTr="343B5A57">
        <w:trPr>
          <w:trHeight w:val="300"/>
        </w:trPr>
        <w:tc>
          <w:tcPr>
            <w:tcW w:w="3313" w:type="dxa"/>
            <w:tcBorders>
              <w:right w:val="nil"/>
            </w:tcBorders>
          </w:tcPr>
          <w:p w14:paraId="70328032" w14:textId="2469C899" w:rsidR="343B5A57" w:rsidRDefault="343B5A57" w:rsidP="343B5A57">
            <w:r>
              <w:t>Cruise Altitude</w:t>
            </w:r>
          </w:p>
        </w:tc>
        <w:tc>
          <w:tcPr>
            <w:tcW w:w="3284" w:type="dxa"/>
            <w:tcBorders>
              <w:left w:val="nil"/>
              <w:right w:val="nil"/>
            </w:tcBorders>
          </w:tcPr>
          <w:p w14:paraId="02B6DF9E" w14:textId="56ABAE0C" w:rsidR="343B5A57" w:rsidRDefault="343B5A57" w:rsidP="343B5A57"/>
        </w:tc>
        <w:tc>
          <w:tcPr>
            <w:tcW w:w="2753" w:type="dxa"/>
            <w:tcBorders>
              <w:left w:val="nil"/>
              <w:right w:val="single" w:sz="4" w:space="0" w:color="auto"/>
            </w:tcBorders>
          </w:tcPr>
          <w:p w14:paraId="2A065BC8" w14:textId="7D412690" w:rsidR="343B5A57" w:rsidRDefault="343B5A57" w:rsidP="343B5A57"/>
        </w:tc>
      </w:tr>
      <w:tr w:rsidR="004728EB" w:rsidRPr="00F634E9" w14:paraId="69193742" w14:textId="77777777" w:rsidTr="00481D20">
        <w:tc>
          <w:tcPr>
            <w:tcW w:w="3348" w:type="dxa"/>
            <w:tcBorders>
              <w:right w:val="nil"/>
            </w:tcBorders>
          </w:tcPr>
          <w:p w14:paraId="307F6D13" w14:textId="77777777" w:rsidR="004728EB" w:rsidRPr="00F634E9" w:rsidRDefault="004728EB" w:rsidP="00E94A04">
            <w:r w:rsidRPr="00F634E9">
              <w:t>Cruise speed</w:t>
            </w:r>
          </w:p>
        </w:tc>
        <w:tc>
          <w:tcPr>
            <w:tcW w:w="3330" w:type="dxa"/>
            <w:tcBorders>
              <w:left w:val="nil"/>
              <w:right w:val="nil"/>
            </w:tcBorders>
          </w:tcPr>
          <w:p w14:paraId="23884FB7" w14:textId="3A757A5A" w:rsidR="004728EB" w:rsidRPr="00F634E9" w:rsidRDefault="264068D4" w:rsidP="00E94A04">
            <w:r>
              <w:t>830</w:t>
            </w:r>
          </w:p>
        </w:tc>
        <w:tc>
          <w:tcPr>
            <w:tcW w:w="2790" w:type="dxa"/>
            <w:tcBorders>
              <w:left w:val="nil"/>
              <w:right w:val="single" w:sz="4" w:space="0" w:color="auto"/>
            </w:tcBorders>
          </w:tcPr>
          <w:p w14:paraId="3F66E2D7" w14:textId="7AC5EAEB" w:rsidR="00AF6FC3" w:rsidRPr="00F634E9" w:rsidRDefault="1C85AECA" w:rsidP="00E94A04">
            <w:r>
              <w:t>km/h</w:t>
            </w:r>
          </w:p>
        </w:tc>
      </w:tr>
      <w:tr w:rsidR="004728EB" w:rsidRPr="00F634E9" w14:paraId="1EAE9610" w14:textId="77777777" w:rsidTr="00481D20">
        <w:tc>
          <w:tcPr>
            <w:tcW w:w="3348" w:type="dxa"/>
            <w:tcBorders>
              <w:right w:val="nil"/>
            </w:tcBorders>
          </w:tcPr>
          <w:p w14:paraId="0769C110" w14:textId="77777777" w:rsidR="004728EB" w:rsidRPr="00F634E9" w:rsidRDefault="004728EB" w:rsidP="00E94A04">
            <w:r w:rsidRPr="00F634E9">
              <w:t>Take-off distance</w:t>
            </w:r>
          </w:p>
        </w:tc>
        <w:tc>
          <w:tcPr>
            <w:tcW w:w="3330" w:type="dxa"/>
            <w:tcBorders>
              <w:left w:val="nil"/>
              <w:right w:val="nil"/>
            </w:tcBorders>
          </w:tcPr>
          <w:p w14:paraId="7F202D5E" w14:textId="2624C8A7" w:rsidR="004728EB" w:rsidRPr="00F634E9" w:rsidRDefault="3A4C0782" w:rsidP="00E94A04">
            <w:r>
              <w:t>1200</w:t>
            </w:r>
          </w:p>
        </w:tc>
        <w:tc>
          <w:tcPr>
            <w:tcW w:w="2790" w:type="dxa"/>
            <w:tcBorders>
              <w:left w:val="nil"/>
              <w:right w:val="single" w:sz="4" w:space="0" w:color="auto"/>
            </w:tcBorders>
          </w:tcPr>
          <w:p w14:paraId="107975F3" w14:textId="77777777" w:rsidR="004728EB" w:rsidRPr="00F634E9" w:rsidRDefault="00AF6FC3" w:rsidP="00E94A04">
            <w:r w:rsidRPr="00F634E9">
              <w:t>m</w:t>
            </w:r>
          </w:p>
        </w:tc>
      </w:tr>
      <w:tr w:rsidR="004728EB" w:rsidRPr="00F634E9" w14:paraId="3E81FA76" w14:textId="77777777" w:rsidTr="00481D20">
        <w:tc>
          <w:tcPr>
            <w:tcW w:w="3348" w:type="dxa"/>
            <w:tcBorders>
              <w:right w:val="nil"/>
            </w:tcBorders>
          </w:tcPr>
          <w:p w14:paraId="2ABFB2CA" w14:textId="77777777" w:rsidR="004728EB" w:rsidRPr="00F634E9" w:rsidRDefault="004728EB" w:rsidP="00E94A04">
            <w:r w:rsidRPr="00F634E9">
              <w:t>Landing distance</w:t>
            </w:r>
          </w:p>
        </w:tc>
        <w:tc>
          <w:tcPr>
            <w:tcW w:w="3330" w:type="dxa"/>
            <w:tcBorders>
              <w:left w:val="nil"/>
              <w:right w:val="nil"/>
            </w:tcBorders>
          </w:tcPr>
          <w:p w14:paraId="173AB418" w14:textId="6176C1FA" w:rsidR="004728EB" w:rsidRPr="00F634E9" w:rsidRDefault="2D730BFE" w:rsidP="00E94A04">
            <w:r>
              <w:t>860</w:t>
            </w:r>
          </w:p>
        </w:tc>
        <w:tc>
          <w:tcPr>
            <w:tcW w:w="2790" w:type="dxa"/>
            <w:tcBorders>
              <w:left w:val="nil"/>
              <w:right w:val="single" w:sz="4" w:space="0" w:color="auto"/>
            </w:tcBorders>
          </w:tcPr>
          <w:p w14:paraId="421BC5D9" w14:textId="77777777" w:rsidR="004728EB" w:rsidRPr="00F634E9" w:rsidRDefault="00AF6FC3" w:rsidP="00E94A04">
            <w:r w:rsidRPr="00F634E9">
              <w:t>m</w:t>
            </w:r>
          </w:p>
        </w:tc>
      </w:tr>
      <w:tr w:rsidR="343B5A57" w14:paraId="2F5B3A79" w14:textId="77777777" w:rsidTr="343B5A57">
        <w:trPr>
          <w:trHeight w:val="300"/>
        </w:trPr>
        <w:tc>
          <w:tcPr>
            <w:tcW w:w="3313" w:type="dxa"/>
            <w:tcBorders>
              <w:right w:val="nil"/>
            </w:tcBorders>
          </w:tcPr>
          <w:p w14:paraId="2C9B5C28" w14:textId="3E2C86A0" w:rsidR="343B5A57" w:rsidRDefault="343B5A57" w:rsidP="343B5A57">
            <w:r>
              <w:t>Propulsion System</w:t>
            </w:r>
          </w:p>
        </w:tc>
        <w:tc>
          <w:tcPr>
            <w:tcW w:w="3284" w:type="dxa"/>
            <w:tcBorders>
              <w:left w:val="nil"/>
              <w:right w:val="nil"/>
            </w:tcBorders>
          </w:tcPr>
          <w:p w14:paraId="35DCD052" w14:textId="0F602105" w:rsidR="343B5A57" w:rsidRDefault="00B051D0" w:rsidP="343B5A57">
            <w:r>
              <w:t>jet</w:t>
            </w:r>
          </w:p>
        </w:tc>
        <w:tc>
          <w:tcPr>
            <w:tcW w:w="2753" w:type="dxa"/>
            <w:tcBorders>
              <w:left w:val="nil"/>
              <w:right w:val="single" w:sz="4" w:space="0" w:color="auto"/>
            </w:tcBorders>
          </w:tcPr>
          <w:p w14:paraId="590BC17A" w14:textId="0F41660A" w:rsidR="343B5A57" w:rsidRDefault="343B5A57" w:rsidP="343B5A57"/>
        </w:tc>
      </w:tr>
    </w:tbl>
    <w:p w14:paraId="732FDE93" w14:textId="6D0F764C" w:rsidR="6B06922B" w:rsidRDefault="6B06922B" w:rsidP="6B06922B">
      <w:pPr>
        <w:pStyle w:val="Heading1"/>
        <w:rPr>
          <w:noProof/>
        </w:rPr>
      </w:pPr>
    </w:p>
    <w:p w14:paraId="0FA19900" w14:textId="2D7770A8" w:rsidR="6A34E05C" w:rsidRDefault="6A34E05C" w:rsidP="6A34E05C">
      <w:pPr>
        <w:rPr>
          <w:noProof/>
        </w:rPr>
      </w:pPr>
    </w:p>
    <w:p w14:paraId="39E4C73E" w14:textId="60549890" w:rsidR="004C56C6" w:rsidRDefault="54B27F77" w:rsidP="004C56C6">
      <w:pPr>
        <w:rPr>
          <w:noProof/>
        </w:rPr>
      </w:pPr>
      <w:r>
        <w:rPr>
          <w:noProof/>
        </w:rPr>
        <w:drawing>
          <wp:inline distT="0" distB="0" distL="0" distR="0" wp14:anchorId="05F81E1E" wp14:editId="58CE6C5A">
            <wp:extent cx="4962525" cy="3212917"/>
            <wp:effectExtent l="0" t="0" r="0" b="0"/>
            <wp:docPr id="282685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85377" name=""/>
                    <pic:cNvPicPr/>
                  </pic:nvPicPr>
                  <pic:blipFill>
                    <a:blip r:embed="rId13">
                      <a:extLst>
                        <a:ext uri="{28A0092B-C50C-407E-A947-70E740481C1C}">
                          <a14:useLocalDpi xmlns:a14="http://schemas.microsoft.com/office/drawing/2010/main"/>
                        </a:ext>
                      </a:extLst>
                    </a:blip>
                    <a:stretch>
                      <a:fillRect/>
                    </a:stretch>
                  </pic:blipFill>
                  <pic:spPr>
                    <a:xfrm>
                      <a:off x="0" y="0"/>
                      <a:ext cx="4962525" cy="3212917"/>
                    </a:xfrm>
                    <a:prstGeom prst="rect">
                      <a:avLst/>
                    </a:prstGeom>
                  </pic:spPr>
                </pic:pic>
              </a:graphicData>
            </a:graphic>
          </wp:inline>
        </w:drawing>
      </w:r>
    </w:p>
    <w:p w14:paraId="4D841CE0" w14:textId="3AF23283" w:rsidR="6B06922B" w:rsidRDefault="004C56C6" w:rsidP="004C56C6">
      <w:pPr>
        <w:tabs>
          <w:tab w:val="clear" w:pos="4642"/>
        </w:tabs>
        <w:jc w:val="left"/>
        <w:rPr>
          <w:noProof/>
        </w:rPr>
      </w:pPr>
      <w:r>
        <w:rPr>
          <w:noProof/>
        </w:rPr>
        <w:br w:type="page"/>
      </w:r>
    </w:p>
    <w:p w14:paraId="0C476E99" w14:textId="69E8CA3B" w:rsidR="00F634E9" w:rsidRDefault="586A2061" w:rsidP="59FCA1DD">
      <w:pPr>
        <w:rPr>
          <w:b/>
          <w:sz w:val="28"/>
          <w:szCs w:val="28"/>
        </w:rPr>
      </w:pPr>
      <w:bookmarkStart w:id="4" w:name="_Toc1966234704"/>
      <w:r w:rsidRPr="5D5A9940">
        <w:rPr>
          <w:b/>
          <w:sz w:val="28"/>
          <w:szCs w:val="28"/>
        </w:rPr>
        <w:t>Table of Contents</w:t>
      </w:r>
      <w:bookmarkEnd w:id="4"/>
    </w:p>
    <w:sdt>
      <w:sdtPr>
        <w:id w:val="260464696"/>
        <w:docPartObj>
          <w:docPartGallery w:val="Table of Contents"/>
          <w:docPartUnique/>
        </w:docPartObj>
      </w:sdtPr>
      <w:sdtEndPr/>
      <w:sdtContent>
        <w:p w14:paraId="5DB599C2" w14:textId="4AE874DE" w:rsidR="006508A0" w:rsidRDefault="377A68E1">
          <w:pPr>
            <w:pStyle w:val="TOC1"/>
            <w:rPr>
              <w:rFonts w:eastAsiaTheme="minorEastAsia" w:cstheme="minorBidi"/>
              <w:noProof/>
              <w:kern w:val="2"/>
              <w:sz w:val="24"/>
              <w:lang w:val="en-US"/>
              <w14:ligatures w14:val="standardContextual"/>
            </w:rPr>
          </w:pPr>
          <w:r>
            <w:fldChar w:fldCharType="begin"/>
          </w:r>
          <w:r>
            <w:instrText>TOC \o "1-9" \z \u \h</w:instrText>
          </w:r>
          <w:r>
            <w:fldChar w:fldCharType="separate"/>
          </w:r>
          <w:hyperlink w:anchor="_Toc208526300" w:history="1">
            <w:r w:rsidR="006508A0" w:rsidRPr="00627188">
              <w:rPr>
                <w:rStyle w:val="Hyperlink"/>
                <w:noProof/>
              </w:rPr>
              <w:t>1. Introduction</w:t>
            </w:r>
            <w:r w:rsidR="006508A0">
              <w:rPr>
                <w:noProof/>
                <w:webHidden/>
              </w:rPr>
              <w:tab/>
            </w:r>
            <w:r w:rsidR="006508A0">
              <w:rPr>
                <w:noProof/>
                <w:webHidden/>
              </w:rPr>
              <w:fldChar w:fldCharType="begin"/>
            </w:r>
            <w:r w:rsidR="006508A0">
              <w:rPr>
                <w:noProof/>
                <w:webHidden/>
              </w:rPr>
              <w:instrText xml:space="preserve"> PAGEREF _Toc208526300 \h </w:instrText>
            </w:r>
            <w:r w:rsidR="006508A0">
              <w:rPr>
                <w:noProof/>
                <w:webHidden/>
              </w:rPr>
            </w:r>
            <w:r w:rsidR="006508A0">
              <w:rPr>
                <w:noProof/>
                <w:webHidden/>
              </w:rPr>
              <w:fldChar w:fldCharType="separate"/>
            </w:r>
            <w:r w:rsidR="006508A0">
              <w:rPr>
                <w:noProof/>
                <w:webHidden/>
              </w:rPr>
              <w:t>4</w:t>
            </w:r>
            <w:r w:rsidR="006508A0">
              <w:rPr>
                <w:noProof/>
                <w:webHidden/>
              </w:rPr>
              <w:fldChar w:fldCharType="end"/>
            </w:r>
          </w:hyperlink>
        </w:p>
        <w:p w14:paraId="1AD8A283" w14:textId="4E1C7FD7" w:rsidR="006508A0" w:rsidRDefault="006508A0">
          <w:pPr>
            <w:pStyle w:val="TOC1"/>
            <w:rPr>
              <w:rFonts w:eastAsiaTheme="minorEastAsia" w:cstheme="minorBidi"/>
              <w:noProof/>
              <w:kern w:val="2"/>
              <w:sz w:val="24"/>
              <w:lang w:val="en-US"/>
              <w14:ligatures w14:val="standardContextual"/>
            </w:rPr>
          </w:pPr>
          <w:hyperlink w:anchor="_Toc208526301" w:history="1">
            <w:r w:rsidRPr="00627188">
              <w:rPr>
                <w:rStyle w:val="Hyperlink"/>
                <w:noProof/>
              </w:rPr>
              <w:t>2. Mission Definition and Requirements Analysis</w:t>
            </w:r>
            <w:r>
              <w:rPr>
                <w:noProof/>
                <w:webHidden/>
              </w:rPr>
              <w:tab/>
            </w:r>
            <w:r>
              <w:rPr>
                <w:noProof/>
                <w:webHidden/>
              </w:rPr>
              <w:fldChar w:fldCharType="begin"/>
            </w:r>
            <w:r>
              <w:rPr>
                <w:noProof/>
                <w:webHidden/>
              </w:rPr>
              <w:instrText xml:space="preserve"> PAGEREF _Toc208526301 \h </w:instrText>
            </w:r>
            <w:r>
              <w:rPr>
                <w:noProof/>
                <w:webHidden/>
              </w:rPr>
            </w:r>
            <w:r>
              <w:rPr>
                <w:noProof/>
                <w:webHidden/>
              </w:rPr>
              <w:fldChar w:fldCharType="separate"/>
            </w:r>
            <w:r>
              <w:rPr>
                <w:noProof/>
                <w:webHidden/>
              </w:rPr>
              <w:t>4</w:t>
            </w:r>
            <w:r>
              <w:rPr>
                <w:noProof/>
                <w:webHidden/>
              </w:rPr>
              <w:fldChar w:fldCharType="end"/>
            </w:r>
          </w:hyperlink>
        </w:p>
        <w:p w14:paraId="03DF38CF" w14:textId="4A10BB65" w:rsidR="006508A0" w:rsidRDefault="006508A0">
          <w:pPr>
            <w:pStyle w:val="TOC2"/>
            <w:rPr>
              <w:rFonts w:eastAsiaTheme="minorEastAsia" w:cstheme="minorBidi"/>
              <w:noProof/>
              <w:kern w:val="2"/>
              <w:sz w:val="24"/>
              <w:lang w:val="en-US"/>
              <w14:ligatures w14:val="standardContextual"/>
            </w:rPr>
          </w:pPr>
          <w:hyperlink w:anchor="_Toc208526302" w:history="1">
            <w:r w:rsidRPr="00627188">
              <w:rPr>
                <w:rStyle w:val="Hyperlink"/>
                <w:rFonts w:eastAsiaTheme="majorEastAsia"/>
                <w:noProof/>
              </w:rPr>
              <w:t>2.1 Mission Profile</w:t>
            </w:r>
            <w:r>
              <w:rPr>
                <w:noProof/>
                <w:webHidden/>
              </w:rPr>
              <w:tab/>
            </w:r>
            <w:r>
              <w:rPr>
                <w:noProof/>
                <w:webHidden/>
              </w:rPr>
              <w:fldChar w:fldCharType="begin"/>
            </w:r>
            <w:r>
              <w:rPr>
                <w:noProof/>
                <w:webHidden/>
              </w:rPr>
              <w:instrText xml:space="preserve"> PAGEREF _Toc208526302 \h </w:instrText>
            </w:r>
            <w:r>
              <w:rPr>
                <w:noProof/>
                <w:webHidden/>
              </w:rPr>
            </w:r>
            <w:r>
              <w:rPr>
                <w:noProof/>
                <w:webHidden/>
              </w:rPr>
              <w:fldChar w:fldCharType="separate"/>
            </w:r>
            <w:r>
              <w:rPr>
                <w:noProof/>
                <w:webHidden/>
              </w:rPr>
              <w:t>4</w:t>
            </w:r>
            <w:r>
              <w:rPr>
                <w:noProof/>
                <w:webHidden/>
              </w:rPr>
              <w:fldChar w:fldCharType="end"/>
            </w:r>
          </w:hyperlink>
        </w:p>
        <w:p w14:paraId="2593200A" w14:textId="24B9F17D" w:rsidR="006508A0" w:rsidRDefault="006508A0">
          <w:pPr>
            <w:pStyle w:val="TOC2"/>
            <w:rPr>
              <w:rFonts w:eastAsiaTheme="minorEastAsia" w:cstheme="minorBidi"/>
              <w:noProof/>
              <w:kern w:val="2"/>
              <w:sz w:val="24"/>
              <w:lang w:val="en-US"/>
              <w14:ligatures w14:val="standardContextual"/>
            </w:rPr>
          </w:pPr>
          <w:hyperlink w:anchor="_Toc208526303" w:history="1">
            <w:r w:rsidRPr="00627188">
              <w:rPr>
                <w:rStyle w:val="Hyperlink"/>
                <w:rFonts w:eastAsiaTheme="majorEastAsia"/>
                <w:noProof/>
              </w:rPr>
              <w:t>2.2 Requirements Analysis</w:t>
            </w:r>
            <w:r>
              <w:rPr>
                <w:noProof/>
                <w:webHidden/>
              </w:rPr>
              <w:tab/>
            </w:r>
            <w:r>
              <w:rPr>
                <w:noProof/>
                <w:webHidden/>
              </w:rPr>
              <w:fldChar w:fldCharType="begin"/>
            </w:r>
            <w:r>
              <w:rPr>
                <w:noProof/>
                <w:webHidden/>
              </w:rPr>
              <w:instrText xml:space="preserve"> PAGEREF _Toc208526303 \h </w:instrText>
            </w:r>
            <w:r>
              <w:rPr>
                <w:noProof/>
                <w:webHidden/>
              </w:rPr>
            </w:r>
            <w:r>
              <w:rPr>
                <w:noProof/>
                <w:webHidden/>
              </w:rPr>
              <w:fldChar w:fldCharType="separate"/>
            </w:r>
            <w:r>
              <w:rPr>
                <w:noProof/>
                <w:webHidden/>
              </w:rPr>
              <w:t>5</w:t>
            </w:r>
            <w:r>
              <w:rPr>
                <w:noProof/>
                <w:webHidden/>
              </w:rPr>
              <w:fldChar w:fldCharType="end"/>
            </w:r>
          </w:hyperlink>
        </w:p>
        <w:p w14:paraId="1840D403" w14:textId="1125C819" w:rsidR="006508A0" w:rsidRDefault="006508A0">
          <w:pPr>
            <w:pStyle w:val="TOC2"/>
            <w:rPr>
              <w:rFonts w:eastAsiaTheme="minorEastAsia" w:cstheme="minorBidi"/>
              <w:noProof/>
              <w:kern w:val="2"/>
              <w:sz w:val="24"/>
              <w:lang w:val="en-US"/>
              <w14:ligatures w14:val="standardContextual"/>
            </w:rPr>
          </w:pPr>
          <w:hyperlink w:anchor="_Toc208526304" w:history="1">
            <w:r w:rsidRPr="00627188">
              <w:rPr>
                <w:rStyle w:val="Hyperlink"/>
                <w:rFonts w:eastAsiaTheme="majorEastAsia"/>
                <w:noProof/>
              </w:rPr>
              <w:t>2.2.1 Payload Analysis</w:t>
            </w:r>
            <w:r>
              <w:rPr>
                <w:noProof/>
                <w:webHidden/>
              </w:rPr>
              <w:tab/>
            </w:r>
            <w:r>
              <w:rPr>
                <w:noProof/>
                <w:webHidden/>
              </w:rPr>
              <w:fldChar w:fldCharType="begin"/>
            </w:r>
            <w:r>
              <w:rPr>
                <w:noProof/>
                <w:webHidden/>
              </w:rPr>
              <w:instrText xml:space="preserve"> PAGEREF _Toc208526304 \h </w:instrText>
            </w:r>
            <w:r>
              <w:rPr>
                <w:noProof/>
                <w:webHidden/>
              </w:rPr>
            </w:r>
            <w:r>
              <w:rPr>
                <w:noProof/>
                <w:webHidden/>
              </w:rPr>
              <w:fldChar w:fldCharType="separate"/>
            </w:r>
            <w:r>
              <w:rPr>
                <w:noProof/>
                <w:webHidden/>
              </w:rPr>
              <w:t>5</w:t>
            </w:r>
            <w:r>
              <w:rPr>
                <w:noProof/>
                <w:webHidden/>
              </w:rPr>
              <w:fldChar w:fldCharType="end"/>
            </w:r>
          </w:hyperlink>
        </w:p>
        <w:p w14:paraId="0A12294C" w14:textId="75FD5EBD" w:rsidR="006508A0" w:rsidRDefault="006508A0">
          <w:pPr>
            <w:pStyle w:val="TOC2"/>
            <w:rPr>
              <w:rFonts w:eastAsiaTheme="minorEastAsia" w:cstheme="minorBidi"/>
              <w:noProof/>
              <w:kern w:val="2"/>
              <w:sz w:val="24"/>
              <w:lang w:val="en-US"/>
              <w14:ligatures w14:val="standardContextual"/>
            </w:rPr>
          </w:pPr>
          <w:hyperlink w:anchor="_Toc208526305" w:history="1">
            <w:r w:rsidRPr="00627188">
              <w:rPr>
                <w:rStyle w:val="Hyperlink"/>
                <w:rFonts w:eastAsiaTheme="majorEastAsia"/>
                <w:noProof/>
              </w:rPr>
              <w:t>2.2.2 Propulsion Analysis</w:t>
            </w:r>
            <w:r>
              <w:rPr>
                <w:noProof/>
                <w:webHidden/>
              </w:rPr>
              <w:tab/>
            </w:r>
            <w:r>
              <w:rPr>
                <w:noProof/>
                <w:webHidden/>
              </w:rPr>
              <w:fldChar w:fldCharType="begin"/>
            </w:r>
            <w:r>
              <w:rPr>
                <w:noProof/>
                <w:webHidden/>
              </w:rPr>
              <w:instrText xml:space="preserve"> PAGEREF _Toc208526305 \h </w:instrText>
            </w:r>
            <w:r>
              <w:rPr>
                <w:noProof/>
                <w:webHidden/>
              </w:rPr>
            </w:r>
            <w:r>
              <w:rPr>
                <w:noProof/>
                <w:webHidden/>
              </w:rPr>
              <w:fldChar w:fldCharType="separate"/>
            </w:r>
            <w:r>
              <w:rPr>
                <w:noProof/>
                <w:webHidden/>
              </w:rPr>
              <w:t>6</w:t>
            </w:r>
            <w:r>
              <w:rPr>
                <w:noProof/>
                <w:webHidden/>
              </w:rPr>
              <w:fldChar w:fldCharType="end"/>
            </w:r>
          </w:hyperlink>
        </w:p>
        <w:p w14:paraId="75C6F08B" w14:textId="6BB23612" w:rsidR="006508A0" w:rsidRDefault="006508A0">
          <w:pPr>
            <w:pStyle w:val="TOC2"/>
            <w:rPr>
              <w:rFonts w:eastAsiaTheme="minorEastAsia" w:cstheme="minorBidi"/>
              <w:noProof/>
              <w:kern w:val="2"/>
              <w:sz w:val="24"/>
              <w:lang w:val="en-US"/>
              <w14:ligatures w14:val="standardContextual"/>
            </w:rPr>
          </w:pPr>
          <w:hyperlink w:anchor="_Toc208526306" w:history="1">
            <w:r w:rsidRPr="00627188">
              <w:rPr>
                <w:rStyle w:val="Hyperlink"/>
                <w:rFonts w:eastAsiaTheme="majorEastAsia"/>
                <w:noProof/>
              </w:rPr>
              <w:t>2.2.3 Certification Analysis</w:t>
            </w:r>
            <w:r>
              <w:rPr>
                <w:noProof/>
                <w:webHidden/>
              </w:rPr>
              <w:tab/>
            </w:r>
            <w:r>
              <w:rPr>
                <w:noProof/>
                <w:webHidden/>
              </w:rPr>
              <w:fldChar w:fldCharType="begin"/>
            </w:r>
            <w:r>
              <w:rPr>
                <w:noProof/>
                <w:webHidden/>
              </w:rPr>
              <w:instrText xml:space="preserve"> PAGEREF _Toc208526306 \h </w:instrText>
            </w:r>
            <w:r>
              <w:rPr>
                <w:noProof/>
                <w:webHidden/>
              </w:rPr>
            </w:r>
            <w:r>
              <w:rPr>
                <w:noProof/>
                <w:webHidden/>
              </w:rPr>
              <w:fldChar w:fldCharType="separate"/>
            </w:r>
            <w:r>
              <w:rPr>
                <w:noProof/>
                <w:webHidden/>
              </w:rPr>
              <w:t>6</w:t>
            </w:r>
            <w:r>
              <w:rPr>
                <w:noProof/>
                <w:webHidden/>
              </w:rPr>
              <w:fldChar w:fldCharType="end"/>
            </w:r>
          </w:hyperlink>
        </w:p>
        <w:p w14:paraId="6C06FD94" w14:textId="2BB221C6" w:rsidR="006508A0" w:rsidRDefault="006508A0">
          <w:pPr>
            <w:pStyle w:val="TOC2"/>
            <w:rPr>
              <w:rFonts w:eastAsiaTheme="minorEastAsia" w:cstheme="minorBidi"/>
              <w:noProof/>
              <w:kern w:val="2"/>
              <w:sz w:val="24"/>
              <w:lang w:val="en-US"/>
              <w14:ligatures w14:val="standardContextual"/>
            </w:rPr>
          </w:pPr>
          <w:hyperlink w:anchor="_Toc208526307" w:history="1">
            <w:r w:rsidRPr="00627188">
              <w:rPr>
                <w:rStyle w:val="Hyperlink"/>
                <w:rFonts w:eastAsiaTheme="majorEastAsia"/>
                <w:noProof/>
              </w:rPr>
              <w:t>2.2.4 Performance Analysis</w:t>
            </w:r>
            <w:r>
              <w:rPr>
                <w:noProof/>
                <w:webHidden/>
              </w:rPr>
              <w:tab/>
            </w:r>
            <w:r>
              <w:rPr>
                <w:noProof/>
                <w:webHidden/>
              </w:rPr>
              <w:fldChar w:fldCharType="begin"/>
            </w:r>
            <w:r>
              <w:rPr>
                <w:noProof/>
                <w:webHidden/>
              </w:rPr>
              <w:instrText xml:space="preserve"> PAGEREF _Toc208526307 \h </w:instrText>
            </w:r>
            <w:r>
              <w:rPr>
                <w:noProof/>
                <w:webHidden/>
              </w:rPr>
            </w:r>
            <w:r>
              <w:rPr>
                <w:noProof/>
                <w:webHidden/>
              </w:rPr>
              <w:fldChar w:fldCharType="separate"/>
            </w:r>
            <w:r>
              <w:rPr>
                <w:noProof/>
                <w:webHidden/>
              </w:rPr>
              <w:t>6</w:t>
            </w:r>
            <w:r>
              <w:rPr>
                <w:noProof/>
                <w:webHidden/>
              </w:rPr>
              <w:fldChar w:fldCharType="end"/>
            </w:r>
          </w:hyperlink>
        </w:p>
        <w:p w14:paraId="633B04FC" w14:textId="37C4C60F" w:rsidR="006508A0" w:rsidRDefault="006508A0">
          <w:pPr>
            <w:pStyle w:val="TOC2"/>
            <w:rPr>
              <w:rFonts w:eastAsiaTheme="minorEastAsia" w:cstheme="minorBidi"/>
              <w:noProof/>
              <w:kern w:val="2"/>
              <w:sz w:val="24"/>
              <w:lang w:val="en-US"/>
              <w14:ligatures w14:val="standardContextual"/>
            </w:rPr>
          </w:pPr>
          <w:hyperlink w:anchor="_Toc208526308" w:history="1">
            <w:r w:rsidRPr="00627188">
              <w:rPr>
                <w:rStyle w:val="Hyperlink"/>
                <w:rFonts w:eastAsiaTheme="majorEastAsia"/>
                <w:noProof/>
              </w:rPr>
              <w:t>2.2.5 Additional Requirements</w:t>
            </w:r>
            <w:r>
              <w:rPr>
                <w:noProof/>
                <w:webHidden/>
              </w:rPr>
              <w:tab/>
            </w:r>
            <w:r>
              <w:rPr>
                <w:noProof/>
                <w:webHidden/>
              </w:rPr>
              <w:fldChar w:fldCharType="begin"/>
            </w:r>
            <w:r>
              <w:rPr>
                <w:noProof/>
                <w:webHidden/>
              </w:rPr>
              <w:instrText xml:space="preserve"> PAGEREF _Toc208526308 \h </w:instrText>
            </w:r>
            <w:r>
              <w:rPr>
                <w:noProof/>
                <w:webHidden/>
              </w:rPr>
            </w:r>
            <w:r>
              <w:rPr>
                <w:noProof/>
                <w:webHidden/>
              </w:rPr>
              <w:fldChar w:fldCharType="separate"/>
            </w:r>
            <w:r>
              <w:rPr>
                <w:noProof/>
                <w:webHidden/>
              </w:rPr>
              <w:t>7</w:t>
            </w:r>
            <w:r>
              <w:rPr>
                <w:noProof/>
                <w:webHidden/>
              </w:rPr>
              <w:fldChar w:fldCharType="end"/>
            </w:r>
          </w:hyperlink>
        </w:p>
        <w:p w14:paraId="6A3B18E0" w14:textId="789B20AC" w:rsidR="006508A0" w:rsidRDefault="006508A0">
          <w:pPr>
            <w:pStyle w:val="TOC2"/>
            <w:rPr>
              <w:rFonts w:eastAsiaTheme="minorEastAsia" w:cstheme="minorBidi"/>
              <w:noProof/>
              <w:kern w:val="2"/>
              <w:sz w:val="24"/>
              <w:lang w:val="en-US"/>
              <w14:ligatures w14:val="standardContextual"/>
            </w:rPr>
          </w:pPr>
          <w:hyperlink w:anchor="_Toc208526309" w:history="1">
            <w:r w:rsidRPr="00627188">
              <w:rPr>
                <w:rStyle w:val="Hyperlink"/>
                <w:rFonts w:eastAsiaTheme="majorEastAsia"/>
                <w:noProof/>
              </w:rPr>
              <w:t>2.2.6 Driving Requirements</w:t>
            </w:r>
            <w:r>
              <w:rPr>
                <w:noProof/>
                <w:webHidden/>
              </w:rPr>
              <w:tab/>
            </w:r>
            <w:r>
              <w:rPr>
                <w:noProof/>
                <w:webHidden/>
              </w:rPr>
              <w:fldChar w:fldCharType="begin"/>
            </w:r>
            <w:r>
              <w:rPr>
                <w:noProof/>
                <w:webHidden/>
              </w:rPr>
              <w:instrText xml:space="preserve"> PAGEREF _Toc208526309 \h </w:instrText>
            </w:r>
            <w:r>
              <w:rPr>
                <w:noProof/>
                <w:webHidden/>
              </w:rPr>
            </w:r>
            <w:r>
              <w:rPr>
                <w:noProof/>
                <w:webHidden/>
              </w:rPr>
              <w:fldChar w:fldCharType="separate"/>
            </w:r>
            <w:r>
              <w:rPr>
                <w:noProof/>
                <w:webHidden/>
              </w:rPr>
              <w:t>7</w:t>
            </w:r>
            <w:r>
              <w:rPr>
                <w:noProof/>
                <w:webHidden/>
              </w:rPr>
              <w:fldChar w:fldCharType="end"/>
            </w:r>
          </w:hyperlink>
        </w:p>
        <w:p w14:paraId="783647B3" w14:textId="4E0DEDB9" w:rsidR="006508A0" w:rsidRDefault="006508A0">
          <w:pPr>
            <w:pStyle w:val="TOC2"/>
            <w:rPr>
              <w:rFonts w:eastAsiaTheme="minorEastAsia" w:cstheme="minorBidi"/>
              <w:noProof/>
              <w:kern w:val="2"/>
              <w:sz w:val="24"/>
              <w:lang w:val="en-US"/>
              <w14:ligatures w14:val="standardContextual"/>
            </w:rPr>
          </w:pPr>
          <w:hyperlink w:anchor="_Toc208526310" w:history="1">
            <w:r w:rsidRPr="00627188">
              <w:rPr>
                <w:rStyle w:val="Hyperlink"/>
                <w:noProof/>
              </w:rPr>
              <w:t>3. Reference Aircraft Data Collection</w:t>
            </w:r>
            <w:r>
              <w:rPr>
                <w:noProof/>
                <w:webHidden/>
              </w:rPr>
              <w:tab/>
            </w:r>
            <w:r>
              <w:rPr>
                <w:noProof/>
                <w:webHidden/>
              </w:rPr>
              <w:fldChar w:fldCharType="begin"/>
            </w:r>
            <w:r>
              <w:rPr>
                <w:noProof/>
                <w:webHidden/>
              </w:rPr>
              <w:instrText xml:space="preserve"> PAGEREF _Toc208526310 \h </w:instrText>
            </w:r>
            <w:r>
              <w:rPr>
                <w:noProof/>
                <w:webHidden/>
              </w:rPr>
            </w:r>
            <w:r>
              <w:rPr>
                <w:noProof/>
                <w:webHidden/>
              </w:rPr>
              <w:fldChar w:fldCharType="separate"/>
            </w:r>
            <w:r>
              <w:rPr>
                <w:noProof/>
                <w:webHidden/>
              </w:rPr>
              <w:t>7</w:t>
            </w:r>
            <w:r>
              <w:rPr>
                <w:noProof/>
                <w:webHidden/>
              </w:rPr>
              <w:fldChar w:fldCharType="end"/>
            </w:r>
          </w:hyperlink>
        </w:p>
        <w:p w14:paraId="5569A7AB" w14:textId="64E77E9D" w:rsidR="006508A0" w:rsidRDefault="006508A0">
          <w:pPr>
            <w:pStyle w:val="TOC1"/>
            <w:rPr>
              <w:rFonts w:eastAsiaTheme="minorEastAsia" w:cstheme="minorBidi"/>
              <w:noProof/>
              <w:kern w:val="2"/>
              <w:sz w:val="24"/>
              <w:lang w:val="en-US"/>
              <w14:ligatures w14:val="standardContextual"/>
            </w:rPr>
          </w:pPr>
          <w:hyperlink w:anchor="_Toc208526311" w:history="1">
            <w:r w:rsidRPr="00627188">
              <w:rPr>
                <w:rStyle w:val="Hyperlink"/>
                <w:rFonts w:eastAsiaTheme="majorEastAsia"/>
                <w:noProof/>
              </w:rPr>
              <w:t>4. Concept Designs and Selection</w:t>
            </w:r>
            <w:r>
              <w:rPr>
                <w:noProof/>
                <w:webHidden/>
              </w:rPr>
              <w:tab/>
            </w:r>
            <w:r>
              <w:rPr>
                <w:noProof/>
                <w:webHidden/>
              </w:rPr>
              <w:fldChar w:fldCharType="begin"/>
            </w:r>
            <w:r>
              <w:rPr>
                <w:noProof/>
                <w:webHidden/>
              </w:rPr>
              <w:instrText xml:space="preserve"> PAGEREF _Toc208526311 \h </w:instrText>
            </w:r>
            <w:r>
              <w:rPr>
                <w:noProof/>
                <w:webHidden/>
              </w:rPr>
            </w:r>
            <w:r>
              <w:rPr>
                <w:noProof/>
                <w:webHidden/>
              </w:rPr>
              <w:fldChar w:fldCharType="separate"/>
            </w:r>
            <w:r>
              <w:rPr>
                <w:noProof/>
                <w:webHidden/>
              </w:rPr>
              <w:t>8</w:t>
            </w:r>
            <w:r>
              <w:rPr>
                <w:noProof/>
                <w:webHidden/>
              </w:rPr>
              <w:fldChar w:fldCharType="end"/>
            </w:r>
          </w:hyperlink>
        </w:p>
        <w:p w14:paraId="51523EE2" w14:textId="02A962D3" w:rsidR="006508A0" w:rsidRDefault="006508A0">
          <w:pPr>
            <w:pStyle w:val="TOC2"/>
            <w:rPr>
              <w:rFonts w:eastAsiaTheme="minorEastAsia" w:cstheme="minorBidi"/>
              <w:noProof/>
              <w:kern w:val="2"/>
              <w:sz w:val="24"/>
              <w:lang w:val="en-US"/>
              <w14:ligatures w14:val="standardContextual"/>
            </w:rPr>
          </w:pPr>
          <w:hyperlink w:anchor="_Toc208526312" w:history="1">
            <w:r w:rsidRPr="00627188">
              <w:rPr>
                <w:rStyle w:val="Hyperlink"/>
                <w:rFonts w:eastAsia="Calibri"/>
                <w:noProof/>
              </w:rPr>
              <w:t>4.1 Concept Generation</w:t>
            </w:r>
            <w:r>
              <w:rPr>
                <w:noProof/>
                <w:webHidden/>
              </w:rPr>
              <w:tab/>
            </w:r>
            <w:r>
              <w:rPr>
                <w:noProof/>
                <w:webHidden/>
              </w:rPr>
              <w:fldChar w:fldCharType="begin"/>
            </w:r>
            <w:r>
              <w:rPr>
                <w:noProof/>
                <w:webHidden/>
              </w:rPr>
              <w:instrText xml:space="preserve"> PAGEREF _Toc208526312 \h </w:instrText>
            </w:r>
            <w:r>
              <w:rPr>
                <w:noProof/>
                <w:webHidden/>
              </w:rPr>
            </w:r>
            <w:r>
              <w:rPr>
                <w:noProof/>
                <w:webHidden/>
              </w:rPr>
              <w:fldChar w:fldCharType="separate"/>
            </w:r>
            <w:r>
              <w:rPr>
                <w:noProof/>
                <w:webHidden/>
              </w:rPr>
              <w:t>8</w:t>
            </w:r>
            <w:r>
              <w:rPr>
                <w:noProof/>
                <w:webHidden/>
              </w:rPr>
              <w:fldChar w:fldCharType="end"/>
            </w:r>
          </w:hyperlink>
        </w:p>
        <w:p w14:paraId="5B43564A" w14:textId="51AC7448" w:rsidR="006508A0" w:rsidRDefault="006508A0">
          <w:pPr>
            <w:pStyle w:val="TOC2"/>
            <w:rPr>
              <w:rFonts w:eastAsiaTheme="minorEastAsia" w:cstheme="minorBidi"/>
              <w:noProof/>
              <w:kern w:val="2"/>
              <w:sz w:val="24"/>
              <w:lang w:val="en-US"/>
              <w14:ligatures w14:val="standardContextual"/>
            </w:rPr>
          </w:pPr>
          <w:hyperlink w:anchor="_Toc208526313" w:history="1">
            <w:r w:rsidRPr="00627188">
              <w:rPr>
                <w:rStyle w:val="Hyperlink"/>
                <w:rFonts w:eastAsiaTheme="majorEastAsia"/>
                <w:noProof/>
              </w:rPr>
              <w:t>4.1.1 Rear Mounted Twin Jet Configuration</w:t>
            </w:r>
            <w:r>
              <w:rPr>
                <w:noProof/>
                <w:webHidden/>
              </w:rPr>
              <w:tab/>
            </w:r>
            <w:r>
              <w:rPr>
                <w:noProof/>
                <w:webHidden/>
              </w:rPr>
              <w:fldChar w:fldCharType="begin"/>
            </w:r>
            <w:r>
              <w:rPr>
                <w:noProof/>
                <w:webHidden/>
              </w:rPr>
              <w:instrText xml:space="preserve"> PAGEREF _Toc208526313 \h </w:instrText>
            </w:r>
            <w:r>
              <w:rPr>
                <w:noProof/>
                <w:webHidden/>
              </w:rPr>
            </w:r>
            <w:r>
              <w:rPr>
                <w:noProof/>
                <w:webHidden/>
              </w:rPr>
              <w:fldChar w:fldCharType="separate"/>
            </w:r>
            <w:r>
              <w:rPr>
                <w:noProof/>
                <w:webHidden/>
              </w:rPr>
              <w:t>9</w:t>
            </w:r>
            <w:r>
              <w:rPr>
                <w:noProof/>
                <w:webHidden/>
              </w:rPr>
              <w:fldChar w:fldCharType="end"/>
            </w:r>
          </w:hyperlink>
        </w:p>
        <w:p w14:paraId="41524E31" w14:textId="73CCAA62" w:rsidR="006508A0" w:rsidRDefault="006508A0">
          <w:pPr>
            <w:pStyle w:val="TOC2"/>
            <w:rPr>
              <w:rFonts w:eastAsiaTheme="minorEastAsia" w:cstheme="minorBidi"/>
              <w:noProof/>
              <w:kern w:val="2"/>
              <w:sz w:val="24"/>
              <w:lang w:val="en-US"/>
              <w14:ligatures w14:val="standardContextual"/>
            </w:rPr>
          </w:pPr>
          <w:hyperlink w:anchor="_Toc208526314" w:history="1">
            <w:r w:rsidRPr="00627188">
              <w:rPr>
                <w:rStyle w:val="Hyperlink"/>
                <w:rFonts w:eastAsiaTheme="majorEastAsia"/>
                <w:noProof/>
              </w:rPr>
              <w:t>4.1.2 Twin Tail and Horizontal Stabilizer Configuration</w:t>
            </w:r>
            <w:r>
              <w:rPr>
                <w:noProof/>
                <w:webHidden/>
              </w:rPr>
              <w:tab/>
            </w:r>
            <w:r>
              <w:rPr>
                <w:noProof/>
                <w:webHidden/>
              </w:rPr>
              <w:fldChar w:fldCharType="begin"/>
            </w:r>
            <w:r>
              <w:rPr>
                <w:noProof/>
                <w:webHidden/>
              </w:rPr>
              <w:instrText xml:space="preserve"> PAGEREF _Toc208526314 \h </w:instrText>
            </w:r>
            <w:r>
              <w:rPr>
                <w:noProof/>
                <w:webHidden/>
              </w:rPr>
            </w:r>
            <w:r>
              <w:rPr>
                <w:noProof/>
                <w:webHidden/>
              </w:rPr>
              <w:fldChar w:fldCharType="separate"/>
            </w:r>
            <w:r>
              <w:rPr>
                <w:noProof/>
                <w:webHidden/>
              </w:rPr>
              <w:t>9</w:t>
            </w:r>
            <w:r>
              <w:rPr>
                <w:noProof/>
                <w:webHidden/>
              </w:rPr>
              <w:fldChar w:fldCharType="end"/>
            </w:r>
          </w:hyperlink>
        </w:p>
        <w:p w14:paraId="0D8E8A91" w14:textId="68F7F9B8" w:rsidR="006508A0" w:rsidRDefault="006508A0">
          <w:pPr>
            <w:pStyle w:val="TOC2"/>
            <w:rPr>
              <w:rFonts w:eastAsiaTheme="minorEastAsia" w:cstheme="minorBidi"/>
              <w:noProof/>
              <w:kern w:val="2"/>
              <w:sz w:val="24"/>
              <w:lang w:val="en-US"/>
              <w14:ligatures w14:val="standardContextual"/>
            </w:rPr>
          </w:pPr>
          <w:hyperlink w:anchor="_Toc208526315" w:history="1">
            <w:r w:rsidRPr="00627188">
              <w:rPr>
                <w:rStyle w:val="Hyperlink"/>
                <w:rFonts w:eastAsiaTheme="majorEastAsia"/>
                <w:noProof/>
              </w:rPr>
              <w:t>4.1.3 Over the Wing Engine Mount Configuration</w:t>
            </w:r>
            <w:r>
              <w:rPr>
                <w:noProof/>
                <w:webHidden/>
              </w:rPr>
              <w:tab/>
            </w:r>
            <w:r>
              <w:rPr>
                <w:noProof/>
                <w:webHidden/>
              </w:rPr>
              <w:fldChar w:fldCharType="begin"/>
            </w:r>
            <w:r>
              <w:rPr>
                <w:noProof/>
                <w:webHidden/>
              </w:rPr>
              <w:instrText xml:space="preserve"> PAGEREF _Toc208526315 \h </w:instrText>
            </w:r>
            <w:r>
              <w:rPr>
                <w:noProof/>
                <w:webHidden/>
              </w:rPr>
            </w:r>
            <w:r>
              <w:rPr>
                <w:noProof/>
                <w:webHidden/>
              </w:rPr>
              <w:fldChar w:fldCharType="separate"/>
            </w:r>
            <w:r>
              <w:rPr>
                <w:noProof/>
                <w:webHidden/>
              </w:rPr>
              <w:t>10</w:t>
            </w:r>
            <w:r>
              <w:rPr>
                <w:noProof/>
                <w:webHidden/>
              </w:rPr>
              <w:fldChar w:fldCharType="end"/>
            </w:r>
          </w:hyperlink>
        </w:p>
        <w:p w14:paraId="30668B35" w14:textId="41343C68" w:rsidR="006508A0" w:rsidRDefault="006508A0">
          <w:pPr>
            <w:pStyle w:val="TOC2"/>
            <w:rPr>
              <w:rFonts w:eastAsiaTheme="minorEastAsia" w:cstheme="minorBidi"/>
              <w:noProof/>
              <w:kern w:val="2"/>
              <w:sz w:val="24"/>
              <w:lang w:val="en-US"/>
              <w14:ligatures w14:val="standardContextual"/>
            </w:rPr>
          </w:pPr>
          <w:hyperlink w:anchor="_Toc208526316" w:history="1">
            <w:r w:rsidRPr="00627188">
              <w:rPr>
                <w:rStyle w:val="Hyperlink"/>
                <w:rFonts w:eastAsiaTheme="majorEastAsia"/>
                <w:noProof/>
              </w:rPr>
              <w:t>4.1.4 Tri-Jet Engine configuration</w:t>
            </w:r>
            <w:r>
              <w:rPr>
                <w:noProof/>
                <w:webHidden/>
              </w:rPr>
              <w:tab/>
            </w:r>
            <w:r>
              <w:rPr>
                <w:noProof/>
                <w:webHidden/>
              </w:rPr>
              <w:fldChar w:fldCharType="begin"/>
            </w:r>
            <w:r>
              <w:rPr>
                <w:noProof/>
                <w:webHidden/>
              </w:rPr>
              <w:instrText xml:space="preserve"> PAGEREF _Toc208526316 \h </w:instrText>
            </w:r>
            <w:r>
              <w:rPr>
                <w:noProof/>
                <w:webHidden/>
              </w:rPr>
            </w:r>
            <w:r>
              <w:rPr>
                <w:noProof/>
                <w:webHidden/>
              </w:rPr>
              <w:fldChar w:fldCharType="separate"/>
            </w:r>
            <w:r>
              <w:rPr>
                <w:noProof/>
                <w:webHidden/>
              </w:rPr>
              <w:t>11</w:t>
            </w:r>
            <w:r>
              <w:rPr>
                <w:noProof/>
                <w:webHidden/>
              </w:rPr>
              <w:fldChar w:fldCharType="end"/>
            </w:r>
          </w:hyperlink>
        </w:p>
        <w:p w14:paraId="68F74260" w14:textId="30CC90C2" w:rsidR="006508A0" w:rsidRDefault="006508A0">
          <w:pPr>
            <w:pStyle w:val="TOC2"/>
            <w:rPr>
              <w:rFonts w:eastAsiaTheme="minorEastAsia" w:cstheme="minorBidi"/>
              <w:noProof/>
              <w:kern w:val="2"/>
              <w:sz w:val="24"/>
              <w:lang w:val="en-US"/>
              <w14:ligatures w14:val="standardContextual"/>
            </w:rPr>
          </w:pPr>
          <w:hyperlink w:anchor="_Toc208526317" w:history="1">
            <w:r w:rsidRPr="00627188">
              <w:rPr>
                <w:rStyle w:val="Hyperlink"/>
                <w:rFonts w:eastAsiaTheme="majorEastAsia"/>
                <w:noProof/>
              </w:rPr>
              <w:t>4.2 Concept Selection</w:t>
            </w:r>
            <w:r>
              <w:rPr>
                <w:noProof/>
                <w:webHidden/>
              </w:rPr>
              <w:tab/>
            </w:r>
            <w:r>
              <w:rPr>
                <w:noProof/>
                <w:webHidden/>
              </w:rPr>
              <w:fldChar w:fldCharType="begin"/>
            </w:r>
            <w:r>
              <w:rPr>
                <w:noProof/>
                <w:webHidden/>
              </w:rPr>
              <w:instrText xml:space="preserve"> PAGEREF _Toc208526317 \h </w:instrText>
            </w:r>
            <w:r>
              <w:rPr>
                <w:noProof/>
                <w:webHidden/>
              </w:rPr>
            </w:r>
            <w:r>
              <w:rPr>
                <w:noProof/>
                <w:webHidden/>
              </w:rPr>
              <w:fldChar w:fldCharType="separate"/>
            </w:r>
            <w:r>
              <w:rPr>
                <w:noProof/>
                <w:webHidden/>
              </w:rPr>
              <w:t>11</w:t>
            </w:r>
            <w:r>
              <w:rPr>
                <w:noProof/>
                <w:webHidden/>
              </w:rPr>
              <w:fldChar w:fldCharType="end"/>
            </w:r>
          </w:hyperlink>
        </w:p>
        <w:p w14:paraId="70BA39B5" w14:textId="767D014C" w:rsidR="006508A0" w:rsidRDefault="006508A0">
          <w:pPr>
            <w:pStyle w:val="TOC1"/>
            <w:rPr>
              <w:rFonts w:eastAsiaTheme="minorEastAsia" w:cstheme="minorBidi"/>
              <w:noProof/>
              <w:kern w:val="2"/>
              <w:sz w:val="24"/>
              <w:lang w:val="en-US"/>
              <w14:ligatures w14:val="standardContextual"/>
            </w:rPr>
          </w:pPr>
          <w:hyperlink w:anchor="_Toc208526318" w:history="1">
            <w:r w:rsidRPr="00627188">
              <w:rPr>
                <w:rStyle w:val="Hyperlink"/>
                <w:rFonts w:eastAsiaTheme="majorEastAsia" w:cs="Tahoma"/>
                <w:noProof/>
              </w:rPr>
              <w:t>5. Fuselage Design and Layout</w:t>
            </w:r>
            <w:r>
              <w:rPr>
                <w:noProof/>
                <w:webHidden/>
              </w:rPr>
              <w:tab/>
            </w:r>
            <w:r>
              <w:rPr>
                <w:noProof/>
                <w:webHidden/>
              </w:rPr>
              <w:fldChar w:fldCharType="begin"/>
            </w:r>
            <w:r>
              <w:rPr>
                <w:noProof/>
                <w:webHidden/>
              </w:rPr>
              <w:instrText xml:space="preserve"> PAGEREF _Toc208526318 \h </w:instrText>
            </w:r>
            <w:r>
              <w:rPr>
                <w:noProof/>
                <w:webHidden/>
              </w:rPr>
            </w:r>
            <w:r>
              <w:rPr>
                <w:noProof/>
                <w:webHidden/>
              </w:rPr>
              <w:fldChar w:fldCharType="separate"/>
            </w:r>
            <w:r>
              <w:rPr>
                <w:noProof/>
                <w:webHidden/>
              </w:rPr>
              <w:t>12</w:t>
            </w:r>
            <w:r>
              <w:rPr>
                <w:noProof/>
                <w:webHidden/>
              </w:rPr>
              <w:fldChar w:fldCharType="end"/>
            </w:r>
          </w:hyperlink>
        </w:p>
        <w:p w14:paraId="3344D6FB" w14:textId="2118AEB2" w:rsidR="006508A0" w:rsidRDefault="006508A0">
          <w:pPr>
            <w:pStyle w:val="TOC2"/>
            <w:rPr>
              <w:rFonts w:eastAsiaTheme="minorEastAsia" w:cstheme="minorBidi"/>
              <w:noProof/>
              <w:kern w:val="2"/>
              <w:sz w:val="24"/>
              <w:lang w:val="en-US"/>
              <w14:ligatures w14:val="standardContextual"/>
            </w:rPr>
          </w:pPr>
          <w:hyperlink w:anchor="_Toc208526319" w:history="1">
            <w:r w:rsidRPr="00627188">
              <w:rPr>
                <w:rStyle w:val="Hyperlink"/>
                <w:noProof/>
              </w:rPr>
              <w:t>5.1 Interior Fuselage Layout</w:t>
            </w:r>
            <w:r>
              <w:rPr>
                <w:noProof/>
                <w:webHidden/>
              </w:rPr>
              <w:tab/>
            </w:r>
            <w:r>
              <w:rPr>
                <w:noProof/>
                <w:webHidden/>
              </w:rPr>
              <w:fldChar w:fldCharType="begin"/>
            </w:r>
            <w:r>
              <w:rPr>
                <w:noProof/>
                <w:webHidden/>
              </w:rPr>
              <w:instrText xml:space="preserve"> PAGEREF _Toc208526319 \h </w:instrText>
            </w:r>
            <w:r>
              <w:rPr>
                <w:noProof/>
                <w:webHidden/>
              </w:rPr>
            </w:r>
            <w:r>
              <w:rPr>
                <w:noProof/>
                <w:webHidden/>
              </w:rPr>
              <w:fldChar w:fldCharType="separate"/>
            </w:r>
            <w:r>
              <w:rPr>
                <w:noProof/>
                <w:webHidden/>
              </w:rPr>
              <w:t>12</w:t>
            </w:r>
            <w:r>
              <w:rPr>
                <w:noProof/>
                <w:webHidden/>
              </w:rPr>
              <w:fldChar w:fldCharType="end"/>
            </w:r>
          </w:hyperlink>
        </w:p>
        <w:p w14:paraId="72F82955" w14:textId="5A48344A" w:rsidR="006508A0" w:rsidRDefault="006508A0">
          <w:pPr>
            <w:pStyle w:val="TOC2"/>
            <w:rPr>
              <w:rFonts w:eastAsiaTheme="minorEastAsia" w:cstheme="minorBidi"/>
              <w:noProof/>
              <w:kern w:val="2"/>
              <w:sz w:val="24"/>
              <w:lang w:val="en-US"/>
              <w14:ligatures w14:val="standardContextual"/>
            </w:rPr>
          </w:pPr>
          <w:hyperlink w:anchor="_Toc208526320" w:history="1">
            <w:r w:rsidRPr="00627188">
              <w:rPr>
                <w:rStyle w:val="Hyperlink"/>
                <w:noProof/>
              </w:rPr>
              <w:t>5.1.1 Regulation Considerations</w:t>
            </w:r>
            <w:r>
              <w:rPr>
                <w:noProof/>
                <w:webHidden/>
              </w:rPr>
              <w:tab/>
            </w:r>
            <w:r>
              <w:rPr>
                <w:noProof/>
                <w:webHidden/>
              </w:rPr>
              <w:fldChar w:fldCharType="begin"/>
            </w:r>
            <w:r>
              <w:rPr>
                <w:noProof/>
                <w:webHidden/>
              </w:rPr>
              <w:instrText xml:space="preserve"> PAGEREF _Toc208526320 \h </w:instrText>
            </w:r>
            <w:r>
              <w:rPr>
                <w:noProof/>
                <w:webHidden/>
              </w:rPr>
            </w:r>
            <w:r>
              <w:rPr>
                <w:noProof/>
                <w:webHidden/>
              </w:rPr>
              <w:fldChar w:fldCharType="separate"/>
            </w:r>
            <w:r>
              <w:rPr>
                <w:noProof/>
                <w:webHidden/>
              </w:rPr>
              <w:t>12</w:t>
            </w:r>
            <w:r>
              <w:rPr>
                <w:noProof/>
                <w:webHidden/>
              </w:rPr>
              <w:fldChar w:fldCharType="end"/>
            </w:r>
          </w:hyperlink>
        </w:p>
        <w:p w14:paraId="35568D07" w14:textId="7DB4ED32" w:rsidR="006508A0" w:rsidRDefault="006508A0">
          <w:pPr>
            <w:pStyle w:val="TOC2"/>
            <w:rPr>
              <w:rFonts w:eastAsiaTheme="minorEastAsia" w:cstheme="minorBidi"/>
              <w:noProof/>
              <w:kern w:val="2"/>
              <w:sz w:val="24"/>
              <w:lang w:val="en-US"/>
              <w14:ligatures w14:val="standardContextual"/>
            </w:rPr>
          </w:pPr>
          <w:hyperlink w:anchor="_Toc208526321" w:history="1">
            <w:r w:rsidRPr="00627188">
              <w:rPr>
                <w:rStyle w:val="Hyperlink"/>
                <w:noProof/>
              </w:rPr>
              <w:t>5.1.2 Cabin Design Approach</w:t>
            </w:r>
            <w:r>
              <w:rPr>
                <w:noProof/>
                <w:webHidden/>
              </w:rPr>
              <w:tab/>
            </w:r>
            <w:r>
              <w:rPr>
                <w:noProof/>
                <w:webHidden/>
              </w:rPr>
              <w:fldChar w:fldCharType="begin"/>
            </w:r>
            <w:r>
              <w:rPr>
                <w:noProof/>
                <w:webHidden/>
              </w:rPr>
              <w:instrText xml:space="preserve"> PAGEREF _Toc208526321 \h </w:instrText>
            </w:r>
            <w:r>
              <w:rPr>
                <w:noProof/>
                <w:webHidden/>
              </w:rPr>
            </w:r>
            <w:r>
              <w:rPr>
                <w:noProof/>
                <w:webHidden/>
              </w:rPr>
              <w:fldChar w:fldCharType="separate"/>
            </w:r>
            <w:r>
              <w:rPr>
                <w:noProof/>
                <w:webHidden/>
              </w:rPr>
              <w:t>12</w:t>
            </w:r>
            <w:r>
              <w:rPr>
                <w:noProof/>
                <w:webHidden/>
              </w:rPr>
              <w:fldChar w:fldCharType="end"/>
            </w:r>
          </w:hyperlink>
        </w:p>
        <w:p w14:paraId="546D15CA" w14:textId="12EEFE01" w:rsidR="006508A0" w:rsidRDefault="006508A0">
          <w:pPr>
            <w:pStyle w:val="TOC2"/>
            <w:rPr>
              <w:rFonts w:eastAsiaTheme="minorEastAsia" w:cstheme="minorBidi"/>
              <w:noProof/>
              <w:kern w:val="2"/>
              <w:sz w:val="24"/>
              <w:lang w:val="en-US"/>
              <w14:ligatures w14:val="standardContextual"/>
            </w:rPr>
          </w:pPr>
          <w:hyperlink w:anchor="_Toc208526322" w:history="1">
            <w:r w:rsidRPr="00627188">
              <w:rPr>
                <w:rStyle w:val="Hyperlink"/>
                <w:noProof/>
              </w:rPr>
              <w:t>5.1.3 Fuselage Cross Section</w:t>
            </w:r>
            <w:r>
              <w:rPr>
                <w:noProof/>
                <w:webHidden/>
              </w:rPr>
              <w:tab/>
            </w:r>
            <w:r>
              <w:rPr>
                <w:noProof/>
                <w:webHidden/>
              </w:rPr>
              <w:fldChar w:fldCharType="begin"/>
            </w:r>
            <w:r>
              <w:rPr>
                <w:noProof/>
                <w:webHidden/>
              </w:rPr>
              <w:instrText xml:space="preserve"> PAGEREF _Toc208526322 \h </w:instrText>
            </w:r>
            <w:r>
              <w:rPr>
                <w:noProof/>
                <w:webHidden/>
              </w:rPr>
            </w:r>
            <w:r>
              <w:rPr>
                <w:noProof/>
                <w:webHidden/>
              </w:rPr>
              <w:fldChar w:fldCharType="separate"/>
            </w:r>
            <w:r>
              <w:rPr>
                <w:noProof/>
                <w:webHidden/>
              </w:rPr>
              <w:t>13</w:t>
            </w:r>
            <w:r>
              <w:rPr>
                <w:noProof/>
                <w:webHidden/>
              </w:rPr>
              <w:fldChar w:fldCharType="end"/>
            </w:r>
          </w:hyperlink>
        </w:p>
        <w:p w14:paraId="77E9D4D3" w14:textId="2716F9D7" w:rsidR="006508A0" w:rsidRDefault="006508A0">
          <w:pPr>
            <w:pStyle w:val="TOC2"/>
            <w:rPr>
              <w:rFonts w:eastAsiaTheme="minorEastAsia" w:cstheme="minorBidi"/>
              <w:noProof/>
              <w:kern w:val="2"/>
              <w:sz w:val="24"/>
              <w:lang w:val="en-US"/>
              <w14:ligatures w14:val="standardContextual"/>
            </w:rPr>
          </w:pPr>
          <w:hyperlink w:anchor="_Toc208526323" w:history="1">
            <w:r w:rsidRPr="00627188">
              <w:rPr>
                <w:rStyle w:val="Hyperlink"/>
                <w:noProof/>
              </w:rPr>
              <w:t>5.1.4 Emergency Exits</w:t>
            </w:r>
            <w:r>
              <w:rPr>
                <w:noProof/>
                <w:webHidden/>
              </w:rPr>
              <w:tab/>
            </w:r>
            <w:r>
              <w:rPr>
                <w:noProof/>
                <w:webHidden/>
              </w:rPr>
              <w:fldChar w:fldCharType="begin"/>
            </w:r>
            <w:r>
              <w:rPr>
                <w:noProof/>
                <w:webHidden/>
              </w:rPr>
              <w:instrText xml:space="preserve"> PAGEREF _Toc208526323 \h </w:instrText>
            </w:r>
            <w:r>
              <w:rPr>
                <w:noProof/>
                <w:webHidden/>
              </w:rPr>
            </w:r>
            <w:r>
              <w:rPr>
                <w:noProof/>
                <w:webHidden/>
              </w:rPr>
              <w:fldChar w:fldCharType="separate"/>
            </w:r>
            <w:r>
              <w:rPr>
                <w:noProof/>
                <w:webHidden/>
              </w:rPr>
              <w:t>14</w:t>
            </w:r>
            <w:r>
              <w:rPr>
                <w:noProof/>
                <w:webHidden/>
              </w:rPr>
              <w:fldChar w:fldCharType="end"/>
            </w:r>
          </w:hyperlink>
        </w:p>
        <w:p w14:paraId="0C714EA3" w14:textId="434A1DD8" w:rsidR="006508A0" w:rsidRDefault="006508A0" w:rsidP="006508A0">
          <w:pPr>
            <w:pStyle w:val="TOC2"/>
            <w:rPr>
              <w:rFonts w:eastAsiaTheme="minorEastAsia" w:cstheme="minorBidi"/>
              <w:noProof/>
              <w:kern w:val="2"/>
              <w:sz w:val="24"/>
              <w:lang w:val="en-US"/>
              <w14:ligatures w14:val="standardContextual"/>
            </w:rPr>
          </w:pPr>
          <w:hyperlink w:anchor="_Toc208526324" w:history="1">
            <w:r w:rsidRPr="00627188">
              <w:rPr>
                <w:rStyle w:val="Hyperlink"/>
                <w:noProof/>
              </w:rPr>
              <w:t>5.1.5 Cabin Floor Plan</w:t>
            </w:r>
            <w:r>
              <w:rPr>
                <w:noProof/>
                <w:webHidden/>
              </w:rPr>
              <w:tab/>
            </w:r>
            <w:r>
              <w:rPr>
                <w:noProof/>
                <w:webHidden/>
              </w:rPr>
              <w:fldChar w:fldCharType="begin"/>
            </w:r>
            <w:r>
              <w:rPr>
                <w:noProof/>
                <w:webHidden/>
              </w:rPr>
              <w:instrText xml:space="preserve"> PAGEREF _Toc208526324 \h </w:instrText>
            </w:r>
            <w:r>
              <w:rPr>
                <w:noProof/>
                <w:webHidden/>
              </w:rPr>
            </w:r>
            <w:r>
              <w:rPr>
                <w:noProof/>
                <w:webHidden/>
              </w:rPr>
              <w:fldChar w:fldCharType="separate"/>
            </w:r>
            <w:r>
              <w:rPr>
                <w:noProof/>
                <w:webHidden/>
              </w:rPr>
              <w:t>14</w:t>
            </w:r>
            <w:r>
              <w:rPr>
                <w:noProof/>
                <w:webHidden/>
              </w:rPr>
              <w:fldChar w:fldCharType="end"/>
            </w:r>
          </w:hyperlink>
        </w:p>
        <w:p w14:paraId="71E28C58" w14:textId="6B8C2CCA" w:rsidR="006508A0" w:rsidRDefault="006508A0">
          <w:pPr>
            <w:pStyle w:val="TOC2"/>
            <w:rPr>
              <w:rFonts w:eastAsiaTheme="minorEastAsia" w:cstheme="minorBidi"/>
              <w:noProof/>
              <w:kern w:val="2"/>
              <w:sz w:val="24"/>
              <w:lang w:val="en-US"/>
              <w14:ligatures w14:val="standardContextual"/>
            </w:rPr>
          </w:pPr>
          <w:hyperlink w:anchor="_Toc208526326" w:history="1">
            <w:r w:rsidRPr="00627188">
              <w:rPr>
                <w:rStyle w:val="Hyperlink"/>
                <w:noProof/>
              </w:rPr>
              <w:t>5.1.6 Design Flexibility</w:t>
            </w:r>
            <w:r>
              <w:rPr>
                <w:noProof/>
                <w:webHidden/>
              </w:rPr>
              <w:tab/>
            </w:r>
            <w:r>
              <w:rPr>
                <w:noProof/>
                <w:webHidden/>
              </w:rPr>
              <w:fldChar w:fldCharType="begin"/>
            </w:r>
            <w:r>
              <w:rPr>
                <w:noProof/>
                <w:webHidden/>
              </w:rPr>
              <w:instrText xml:space="preserve"> PAGEREF _Toc208526326 \h </w:instrText>
            </w:r>
            <w:r>
              <w:rPr>
                <w:noProof/>
                <w:webHidden/>
              </w:rPr>
            </w:r>
            <w:r>
              <w:rPr>
                <w:noProof/>
                <w:webHidden/>
              </w:rPr>
              <w:fldChar w:fldCharType="separate"/>
            </w:r>
            <w:r>
              <w:rPr>
                <w:noProof/>
                <w:webHidden/>
              </w:rPr>
              <w:t>16</w:t>
            </w:r>
            <w:r>
              <w:rPr>
                <w:noProof/>
                <w:webHidden/>
              </w:rPr>
              <w:fldChar w:fldCharType="end"/>
            </w:r>
          </w:hyperlink>
        </w:p>
        <w:p w14:paraId="1B2EF09A" w14:textId="23F7F375" w:rsidR="006508A0" w:rsidRDefault="006508A0">
          <w:pPr>
            <w:pStyle w:val="TOC2"/>
            <w:rPr>
              <w:rFonts w:eastAsiaTheme="minorEastAsia" w:cstheme="minorBidi"/>
              <w:noProof/>
              <w:kern w:val="2"/>
              <w:sz w:val="24"/>
              <w:lang w:val="en-US"/>
              <w14:ligatures w14:val="standardContextual"/>
            </w:rPr>
          </w:pPr>
          <w:hyperlink w:anchor="_Toc208526327" w:history="1">
            <w:r w:rsidRPr="00627188">
              <w:rPr>
                <w:rStyle w:val="Hyperlink"/>
                <w:noProof/>
              </w:rPr>
              <w:t>5.1.7 Visibility &amp; Cockpit/Nose Design</w:t>
            </w:r>
            <w:r>
              <w:rPr>
                <w:noProof/>
                <w:webHidden/>
              </w:rPr>
              <w:tab/>
            </w:r>
            <w:r>
              <w:rPr>
                <w:noProof/>
                <w:webHidden/>
              </w:rPr>
              <w:fldChar w:fldCharType="begin"/>
            </w:r>
            <w:r>
              <w:rPr>
                <w:noProof/>
                <w:webHidden/>
              </w:rPr>
              <w:instrText xml:space="preserve"> PAGEREF _Toc208526327 \h </w:instrText>
            </w:r>
            <w:r>
              <w:rPr>
                <w:noProof/>
                <w:webHidden/>
              </w:rPr>
            </w:r>
            <w:r>
              <w:rPr>
                <w:noProof/>
                <w:webHidden/>
              </w:rPr>
              <w:fldChar w:fldCharType="separate"/>
            </w:r>
            <w:r>
              <w:rPr>
                <w:noProof/>
                <w:webHidden/>
              </w:rPr>
              <w:t>16</w:t>
            </w:r>
            <w:r>
              <w:rPr>
                <w:noProof/>
                <w:webHidden/>
              </w:rPr>
              <w:fldChar w:fldCharType="end"/>
            </w:r>
          </w:hyperlink>
        </w:p>
        <w:p w14:paraId="72D0F552" w14:textId="0BB12119" w:rsidR="006508A0" w:rsidRDefault="006508A0">
          <w:pPr>
            <w:pStyle w:val="TOC2"/>
            <w:rPr>
              <w:rFonts w:eastAsiaTheme="minorEastAsia" w:cstheme="minorBidi"/>
              <w:noProof/>
              <w:kern w:val="2"/>
              <w:sz w:val="24"/>
              <w:lang w:val="en-US"/>
              <w14:ligatures w14:val="standardContextual"/>
            </w:rPr>
          </w:pPr>
          <w:hyperlink w:anchor="_Toc208526328" w:history="1">
            <w:r w:rsidRPr="00627188">
              <w:rPr>
                <w:rStyle w:val="Hyperlink"/>
                <w:noProof/>
              </w:rPr>
              <w:t>5.2 Nose length</w:t>
            </w:r>
            <w:r>
              <w:rPr>
                <w:noProof/>
                <w:webHidden/>
              </w:rPr>
              <w:tab/>
            </w:r>
            <w:r>
              <w:rPr>
                <w:noProof/>
                <w:webHidden/>
              </w:rPr>
              <w:fldChar w:fldCharType="begin"/>
            </w:r>
            <w:r>
              <w:rPr>
                <w:noProof/>
                <w:webHidden/>
              </w:rPr>
              <w:instrText xml:space="preserve"> PAGEREF _Toc208526328 \h </w:instrText>
            </w:r>
            <w:r>
              <w:rPr>
                <w:noProof/>
                <w:webHidden/>
              </w:rPr>
            </w:r>
            <w:r>
              <w:rPr>
                <w:noProof/>
                <w:webHidden/>
              </w:rPr>
              <w:fldChar w:fldCharType="separate"/>
            </w:r>
            <w:r>
              <w:rPr>
                <w:noProof/>
                <w:webHidden/>
              </w:rPr>
              <w:t>17</w:t>
            </w:r>
            <w:r>
              <w:rPr>
                <w:noProof/>
                <w:webHidden/>
              </w:rPr>
              <w:fldChar w:fldCharType="end"/>
            </w:r>
          </w:hyperlink>
        </w:p>
        <w:p w14:paraId="55603F87" w14:textId="769C6E68" w:rsidR="006508A0" w:rsidRDefault="006508A0">
          <w:pPr>
            <w:pStyle w:val="TOC2"/>
            <w:rPr>
              <w:rFonts w:eastAsiaTheme="minorEastAsia" w:cstheme="minorBidi"/>
              <w:noProof/>
              <w:kern w:val="2"/>
              <w:sz w:val="24"/>
              <w:lang w:val="en-US"/>
              <w14:ligatures w14:val="standardContextual"/>
            </w:rPr>
          </w:pPr>
          <w:hyperlink w:anchor="_Toc208526329" w:history="1">
            <w:r w:rsidRPr="00627188">
              <w:rPr>
                <w:rStyle w:val="Hyperlink"/>
                <w:noProof/>
              </w:rPr>
              <w:t>5.2.1 Tail Plane &amp; Wings</w:t>
            </w:r>
            <w:r>
              <w:rPr>
                <w:noProof/>
                <w:webHidden/>
              </w:rPr>
              <w:tab/>
            </w:r>
            <w:r>
              <w:rPr>
                <w:noProof/>
                <w:webHidden/>
              </w:rPr>
              <w:fldChar w:fldCharType="begin"/>
            </w:r>
            <w:r>
              <w:rPr>
                <w:noProof/>
                <w:webHidden/>
              </w:rPr>
              <w:instrText xml:space="preserve"> PAGEREF _Toc208526329 \h </w:instrText>
            </w:r>
            <w:r>
              <w:rPr>
                <w:noProof/>
                <w:webHidden/>
              </w:rPr>
            </w:r>
            <w:r>
              <w:rPr>
                <w:noProof/>
                <w:webHidden/>
              </w:rPr>
              <w:fldChar w:fldCharType="separate"/>
            </w:r>
            <w:r>
              <w:rPr>
                <w:noProof/>
                <w:webHidden/>
              </w:rPr>
              <w:t>18</w:t>
            </w:r>
            <w:r>
              <w:rPr>
                <w:noProof/>
                <w:webHidden/>
              </w:rPr>
              <w:fldChar w:fldCharType="end"/>
            </w:r>
          </w:hyperlink>
        </w:p>
        <w:p w14:paraId="6871F7E1" w14:textId="6236DA3E" w:rsidR="006508A0" w:rsidRDefault="006508A0">
          <w:pPr>
            <w:pStyle w:val="TOC2"/>
            <w:rPr>
              <w:rFonts w:eastAsiaTheme="minorEastAsia" w:cstheme="minorBidi"/>
              <w:noProof/>
              <w:kern w:val="2"/>
              <w:sz w:val="24"/>
              <w:lang w:val="en-US"/>
              <w14:ligatures w14:val="standardContextual"/>
            </w:rPr>
          </w:pPr>
          <w:hyperlink w:anchor="_Toc208526330" w:history="1">
            <w:r w:rsidRPr="00627188">
              <w:rPr>
                <w:rStyle w:val="Hyperlink"/>
                <w:noProof/>
              </w:rPr>
              <w:t>5.2.2 Tail Design</w:t>
            </w:r>
            <w:r>
              <w:rPr>
                <w:noProof/>
                <w:webHidden/>
              </w:rPr>
              <w:tab/>
            </w:r>
            <w:r>
              <w:rPr>
                <w:noProof/>
                <w:webHidden/>
              </w:rPr>
              <w:fldChar w:fldCharType="begin"/>
            </w:r>
            <w:r>
              <w:rPr>
                <w:noProof/>
                <w:webHidden/>
              </w:rPr>
              <w:instrText xml:space="preserve"> PAGEREF _Toc208526330 \h </w:instrText>
            </w:r>
            <w:r>
              <w:rPr>
                <w:noProof/>
                <w:webHidden/>
              </w:rPr>
            </w:r>
            <w:r>
              <w:rPr>
                <w:noProof/>
                <w:webHidden/>
              </w:rPr>
              <w:fldChar w:fldCharType="separate"/>
            </w:r>
            <w:r>
              <w:rPr>
                <w:noProof/>
                <w:webHidden/>
              </w:rPr>
              <w:t>18</w:t>
            </w:r>
            <w:r>
              <w:rPr>
                <w:noProof/>
                <w:webHidden/>
              </w:rPr>
              <w:fldChar w:fldCharType="end"/>
            </w:r>
          </w:hyperlink>
        </w:p>
        <w:p w14:paraId="773F6AC5" w14:textId="7E24D815" w:rsidR="006508A0" w:rsidRDefault="006508A0">
          <w:pPr>
            <w:pStyle w:val="TOC2"/>
            <w:rPr>
              <w:rFonts w:eastAsiaTheme="minorEastAsia" w:cstheme="minorBidi"/>
              <w:noProof/>
              <w:kern w:val="2"/>
              <w:sz w:val="24"/>
              <w:lang w:val="en-US"/>
              <w14:ligatures w14:val="standardContextual"/>
            </w:rPr>
          </w:pPr>
          <w:hyperlink w:anchor="_Toc208526331" w:history="1">
            <w:r w:rsidRPr="00627188">
              <w:rPr>
                <w:rStyle w:val="Hyperlink"/>
                <w:noProof/>
              </w:rPr>
              <w:t>5.2.3 Landing Gear</w:t>
            </w:r>
            <w:r>
              <w:rPr>
                <w:noProof/>
                <w:webHidden/>
              </w:rPr>
              <w:tab/>
            </w:r>
            <w:r>
              <w:rPr>
                <w:noProof/>
                <w:webHidden/>
              </w:rPr>
              <w:fldChar w:fldCharType="begin"/>
            </w:r>
            <w:r>
              <w:rPr>
                <w:noProof/>
                <w:webHidden/>
              </w:rPr>
              <w:instrText xml:space="preserve"> PAGEREF _Toc208526331 \h </w:instrText>
            </w:r>
            <w:r>
              <w:rPr>
                <w:noProof/>
                <w:webHidden/>
              </w:rPr>
            </w:r>
            <w:r>
              <w:rPr>
                <w:noProof/>
                <w:webHidden/>
              </w:rPr>
              <w:fldChar w:fldCharType="separate"/>
            </w:r>
            <w:r>
              <w:rPr>
                <w:noProof/>
                <w:webHidden/>
              </w:rPr>
              <w:t>18</w:t>
            </w:r>
            <w:r>
              <w:rPr>
                <w:noProof/>
                <w:webHidden/>
              </w:rPr>
              <w:fldChar w:fldCharType="end"/>
            </w:r>
          </w:hyperlink>
        </w:p>
        <w:p w14:paraId="56F00751" w14:textId="3B2A4EEC" w:rsidR="006508A0" w:rsidRDefault="006508A0">
          <w:pPr>
            <w:pStyle w:val="TOC1"/>
            <w:rPr>
              <w:rFonts w:eastAsiaTheme="minorEastAsia" w:cstheme="minorBidi"/>
              <w:noProof/>
              <w:kern w:val="2"/>
              <w:sz w:val="24"/>
              <w:lang w:val="en-US"/>
              <w14:ligatures w14:val="standardContextual"/>
            </w:rPr>
          </w:pPr>
          <w:hyperlink w:anchor="_Toc208526332" w:history="1">
            <w:r w:rsidRPr="00627188">
              <w:rPr>
                <w:rStyle w:val="Hyperlink"/>
                <w:noProof/>
              </w:rPr>
              <w:t>Sources and References:</w:t>
            </w:r>
            <w:r>
              <w:rPr>
                <w:noProof/>
                <w:webHidden/>
              </w:rPr>
              <w:tab/>
            </w:r>
            <w:r>
              <w:rPr>
                <w:noProof/>
                <w:webHidden/>
              </w:rPr>
              <w:fldChar w:fldCharType="begin"/>
            </w:r>
            <w:r>
              <w:rPr>
                <w:noProof/>
                <w:webHidden/>
              </w:rPr>
              <w:instrText xml:space="preserve"> PAGEREF _Toc208526332 \h </w:instrText>
            </w:r>
            <w:r>
              <w:rPr>
                <w:noProof/>
                <w:webHidden/>
              </w:rPr>
            </w:r>
            <w:r>
              <w:rPr>
                <w:noProof/>
                <w:webHidden/>
              </w:rPr>
              <w:fldChar w:fldCharType="separate"/>
            </w:r>
            <w:r>
              <w:rPr>
                <w:noProof/>
                <w:webHidden/>
              </w:rPr>
              <w:t>18</w:t>
            </w:r>
            <w:r>
              <w:rPr>
                <w:noProof/>
                <w:webHidden/>
              </w:rPr>
              <w:fldChar w:fldCharType="end"/>
            </w:r>
          </w:hyperlink>
        </w:p>
        <w:p w14:paraId="5155A317" w14:textId="0298D4DE" w:rsidR="006508A0" w:rsidRDefault="006508A0">
          <w:pPr>
            <w:pStyle w:val="TOC1"/>
            <w:rPr>
              <w:rFonts w:eastAsiaTheme="minorEastAsia" w:cstheme="minorBidi"/>
              <w:noProof/>
              <w:kern w:val="2"/>
              <w:sz w:val="24"/>
              <w:lang w:val="en-US"/>
              <w14:ligatures w14:val="standardContextual"/>
            </w:rPr>
          </w:pPr>
          <w:hyperlink w:anchor="_Toc208526333" w:history="1">
            <w:r w:rsidRPr="00627188">
              <w:rPr>
                <w:rStyle w:val="Hyperlink"/>
                <w:noProof/>
              </w:rPr>
              <w:t>Appendix 1: Aircraft parameters table</w:t>
            </w:r>
            <w:r>
              <w:rPr>
                <w:noProof/>
                <w:webHidden/>
              </w:rPr>
              <w:tab/>
            </w:r>
            <w:r>
              <w:rPr>
                <w:noProof/>
                <w:webHidden/>
              </w:rPr>
              <w:fldChar w:fldCharType="begin"/>
            </w:r>
            <w:r>
              <w:rPr>
                <w:noProof/>
                <w:webHidden/>
              </w:rPr>
              <w:instrText xml:space="preserve"> PAGEREF _Toc208526333 \h </w:instrText>
            </w:r>
            <w:r>
              <w:rPr>
                <w:noProof/>
                <w:webHidden/>
              </w:rPr>
            </w:r>
            <w:r>
              <w:rPr>
                <w:noProof/>
                <w:webHidden/>
              </w:rPr>
              <w:fldChar w:fldCharType="separate"/>
            </w:r>
            <w:r>
              <w:rPr>
                <w:noProof/>
                <w:webHidden/>
              </w:rPr>
              <w:t>21</w:t>
            </w:r>
            <w:r>
              <w:rPr>
                <w:noProof/>
                <w:webHidden/>
              </w:rPr>
              <w:fldChar w:fldCharType="end"/>
            </w:r>
          </w:hyperlink>
        </w:p>
        <w:p w14:paraId="5D5E7C13" w14:textId="576D90EE" w:rsidR="006508A0" w:rsidRDefault="006508A0">
          <w:pPr>
            <w:pStyle w:val="TOC1"/>
            <w:rPr>
              <w:rFonts w:eastAsiaTheme="minorEastAsia" w:cstheme="minorBidi"/>
              <w:noProof/>
              <w:kern w:val="2"/>
              <w:sz w:val="24"/>
              <w:lang w:val="en-US"/>
              <w14:ligatures w14:val="standardContextual"/>
            </w:rPr>
          </w:pPr>
          <w:hyperlink w:anchor="_Toc208526334" w:history="1">
            <w:r w:rsidRPr="00627188">
              <w:rPr>
                <w:rStyle w:val="Hyperlink"/>
                <w:noProof/>
              </w:rPr>
              <w:t>Appendix 2: Aircraft technical drawings</w:t>
            </w:r>
            <w:r>
              <w:rPr>
                <w:noProof/>
                <w:webHidden/>
              </w:rPr>
              <w:tab/>
            </w:r>
            <w:r>
              <w:rPr>
                <w:noProof/>
                <w:webHidden/>
              </w:rPr>
              <w:fldChar w:fldCharType="begin"/>
            </w:r>
            <w:r>
              <w:rPr>
                <w:noProof/>
                <w:webHidden/>
              </w:rPr>
              <w:instrText xml:space="preserve"> PAGEREF _Toc208526334 \h </w:instrText>
            </w:r>
            <w:r>
              <w:rPr>
                <w:noProof/>
                <w:webHidden/>
              </w:rPr>
            </w:r>
            <w:r>
              <w:rPr>
                <w:noProof/>
                <w:webHidden/>
              </w:rPr>
              <w:fldChar w:fldCharType="separate"/>
            </w:r>
            <w:r>
              <w:rPr>
                <w:noProof/>
                <w:webHidden/>
              </w:rPr>
              <w:t>22</w:t>
            </w:r>
            <w:r>
              <w:rPr>
                <w:noProof/>
                <w:webHidden/>
              </w:rPr>
              <w:fldChar w:fldCharType="end"/>
            </w:r>
          </w:hyperlink>
        </w:p>
        <w:p w14:paraId="0CCAD320" w14:textId="27392490" w:rsidR="006508A0" w:rsidRDefault="006508A0">
          <w:pPr>
            <w:pStyle w:val="TOC1"/>
            <w:rPr>
              <w:rFonts w:eastAsiaTheme="minorEastAsia" w:cstheme="minorBidi"/>
              <w:noProof/>
              <w:kern w:val="2"/>
              <w:sz w:val="24"/>
              <w:lang w:val="en-US"/>
              <w14:ligatures w14:val="standardContextual"/>
            </w:rPr>
          </w:pPr>
          <w:hyperlink w:anchor="_Toc208526335" w:history="1">
            <w:r w:rsidRPr="00627188">
              <w:rPr>
                <w:rStyle w:val="Hyperlink"/>
                <w:noProof/>
              </w:rPr>
              <w:t>Appendix 3: Table of Reference Aircraft</w:t>
            </w:r>
            <w:r>
              <w:rPr>
                <w:noProof/>
                <w:webHidden/>
              </w:rPr>
              <w:tab/>
            </w:r>
            <w:r>
              <w:rPr>
                <w:noProof/>
                <w:webHidden/>
              </w:rPr>
              <w:fldChar w:fldCharType="begin"/>
            </w:r>
            <w:r>
              <w:rPr>
                <w:noProof/>
                <w:webHidden/>
              </w:rPr>
              <w:instrText xml:space="preserve"> PAGEREF _Toc208526335 \h </w:instrText>
            </w:r>
            <w:r>
              <w:rPr>
                <w:noProof/>
                <w:webHidden/>
              </w:rPr>
            </w:r>
            <w:r>
              <w:rPr>
                <w:noProof/>
                <w:webHidden/>
              </w:rPr>
              <w:fldChar w:fldCharType="separate"/>
            </w:r>
            <w:r>
              <w:rPr>
                <w:noProof/>
                <w:webHidden/>
              </w:rPr>
              <w:t>27</w:t>
            </w:r>
            <w:r>
              <w:rPr>
                <w:noProof/>
                <w:webHidden/>
              </w:rPr>
              <w:fldChar w:fldCharType="end"/>
            </w:r>
          </w:hyperlink>
        </w:p>
        <w:p w14:paraId="2675C1CD" w14:textId="286EEE54" w:rsidR="006508A0" w:rsidRDefault="377A68E1" w:rsidP="006508A0">
          <w:pPr>
            <w:pStyle w:val="TOC1"/>
          </w:pPr>
          <w:r>
            <w:fldChar w:fldCharType="end"/>
          </w:r>
        </w:p>
        <w:p w14:paraId="15C749BF" w14:textId="2095924E" w:rsidR="0094735A" w:rsidRPr="006508A0" w:rsidRDefault="006508A0" w:rsidP="006508A0">
          <w:pPr>
            <w:tabs>
              <w:tab w:val="clear" w:pos="4642"/>
            </w:tabs>
            <w:jc w:val="left"/>
          </w:pPr>
          <w:r>
            <w:br w:type="page"/>
          </w:r>
        </w:p>
      </w:sdtContent>
    </w:sdt>
    <w:p w14:paraId="06149B88" w14:textId="14657F63" w:rsidR="0003653C" w:rsidRPr="006B0189" w:rsidRDefault="50507584" w:rsidP="762CD80A">
      <w:pPr>
        <w:pStyle w:val="Heading1"/>
        <w:rPr>
          <w:sz w:val="26"/>
          <w:szCs w:val="26"/>
        </w:rPr>
      </w:pPr>
      <w:bookmarkStart w:id="5" w:name="_Toc1822816841"/>
      <w:bookmarkStart w:id="6" w:name="_Toc208526300"/>
      <w:r w:rsidRPr="50507584">
        <w:rPr>
          <w:sz w:val="26"/>
          <w:szCs w:val="26"/>
        </w:rPr>
        <w:t>1. Introduction</w:t>
      </w:r>
      <w:bookmarkEnd w:id="5"/>
      <w:bookmarkEnd w:id="6"/>
    </w:p>
    <w:p w14:paraId="0F4A3B20" w14:textId="6F7BB859" w:rsidR="7FFAC966" w:rsidRDefault="4B2D7751" w:rsidP="4B2D7751">
      <w:pPr>
        <w:ind w:left="720"/>
        <w:rPr>
          <w:sz w:val="24"/>
        </w:rPr>
      </w:pPr>
      <w:r w:rsidRPr="4B2D7751">
        <w:rPr>
          <w:sz w:val="24"/>
        </w:rPr>
        <w:t>In this report, there are four main sections: Mission Definition and Requirements, which will define the mission parameters and how they affect the design; Reference Data Collection, which will comprehensively include all of the reference aircraft influencing the design; Conceptual Design, which will present 3 possible rough concepts to fit the aforementioned requirements and select one to be finalized; Fuselage Design, where the detailed study and design of the fuselage will take place, including precise measurements and accommodations. Following these main sections there will be references and appendices for relevant information that are referenced throughout the report.</w:t>
      </w:r>
    </w:p>
    <w:p w14:paraId="05A49993" w14:textId="5C257662" w:rsidR="0003653C" w:rsidRPr="006B0189" w:rsidRDefault="0003653C" w:rsidP="4B2D7751">
      <w:pPr>
        <w:pStyle w:val="Heading1"/>
      </w:pPr>
    </w:p>
    <w:p w14:paraId="45FA2C8D" w14:textId="159D4319" w:rsidR="0003653C" w:rsidRDefault="50507584" w:rsidP="762CD80A">
      <w:pPr>
        <w:pStyle w:val="Heading1"/>
        <w:rPr>
          <w:sz w:val="26"/>
          <w:szCs w:val="26"/>
        </w:rPr>
      </w:pPr>
      <w:bookmarkStart w:id="7" w:name="_Toc362201641"/>
      <w:bookmarkStart w:id="8" w:name="_Toc208526301"/>
      <w:r>
        <w:t>2. Mission Definition and Requirements Analysis</w:t>
      </w:r>
      <w:bookmarkEnd w:id="7"/>
      <w:bookmarkEnd w:id="8"/>
    </w:p>
    <w:p w14:paraId="57227C73" w14:textId="168B5858" w:rsidR="00F13218" w:rsidRPr="00F13218" w:rsidRDefault="4B2D7751" w:rsidP="4B2D7751">
      <w:pPr>
        <w:ind w:left="720"/>
        <w:rPr>
          <w:sz w:val="24"/>
        </w:rPr>
      </w:pPr>
      <w:r w:rsidRPr="4B2D7751">
        <w:rPr>
          <w:sz w:val="24"/>
        </w:rPr>
        <w:t>This section will define the mission parameters for this aircraft as well as various requirements such as payload accommodations, possible propulsion systems, certifications, and other such defining factors of the design.</w:t>
      </w:r>
    </w:p>
    <w:p w14:paraId="2601BE25" w14:textId="355D21DE" w:rsidR="762CD80A" w:rsidRPr="00113F42" w:rsidRDefault="50507584" w:rsidP="50507584">
      <w:pPr>
        <w:pStyle w:val="Heading2"/>
        <w:rPr>
          <w:rFonts w:eastAsiaTheme="majorEastAsia"/>
          <w:sz w:val="24"/>
        </w:rPr>
      </w:pPr>
      <w:bookmarkStart w:id="9" w:name="_Toc1890726267"/>
      <w:bookmarkStart w:id="10" w:name="_Toc208526302"/>
      <w:r w:rsidRPr="50507584">
        <w:rPr>
          <w:rFonts w:eastAsiaTheme="majorEastAsia"/>
          <w:sz w:val="24"/>
        </w:rPr>
        <w:t>2.1 Mission Profile</w:t>
      </w:r>
      <w:bookmarkEnd w:id="9"/>
      <w:bookmarkEnd w:id="10"/>
    </w:p>
    <w:p w14:paraId="36219636" w14:textId="3050FE36" w:rsidR="762CD80A" w:rsidRDefault="00C74A7C" w:rsidP="4B2D7751">
      <w:pPr>
        <w:ind w:left="720"/>
        <w:rPr>
          <w:rFonts w:eastAsiaTheme="majorEastAsia"/>
          <w:sz w:val="24"/>
        </w:rPr>
      </w:pPr>
      <w:r w:rsidRPr="4B2D7751">
        <w:rPr>
          <w:rFonts w:eastAsiaTheme="majorEastAsia"/>
          <w:sz w:val="24"/>
        </w:rPr>
        <w:t xml:space="preserve">The mission profile is practically identical to </w:t>
      </w:r>
      <w:r w:rsidR="00842A16" w:rsidRPr="4B2D7751">
        <w:rPr>
          <w:rFonts w:eastAsiaTheme="majorEastAsia"/>
          <w:sz w:val="24"/>
        </w:rPr>
        <w:t>that of a commercial aircraft. It begins at engine start and ends with the engine turning off.</w:t>
      </w:r>
      <w:r w:rsidR="00465C99" w:rsidRPr="4B2D7751">
        <w:rPr>
          <w:rFonts w:eastAsiaTheme="majorEastAsia"/>
          <w:sz w:val="24"/>
        </w:rPr>
        <w:t xml:space="preserve"> A deeper explanation of each step follows </w:t>
      </w:r>
      <w:r w:rsidR="005926EB" w:rsidRPr="4B2D7751">
        <w:rPr>
          <w:rFonts w:eastAsiaTheme="majorEastAsia"/>
        </w:rPr>
        <w:fldChar w:fldCharType="begin"/>
      </w:r>
      <w:r w:rsidR="005926EB" w:rsidRPr="4B2D7751">
        <w:rPr>
          <w:rFonts w:eastAsiaTheme="majorEastAsia"/>
        </w:rPr>
        <w:instrText xml:space="preserve"> REF _Ref207396039 \h </w:instrText>
      </w:r>
      <w:r w:rsidR="005926EB" w:rsidRPr="4B2D7751">
        <w:rPr>
          <w:rFonts w:eastAsiaTheme="majorEastAsia"/>
        </w:rPr>
      </w:r>
      <w:r w:rsidR="005926EB" w:rsidRPr="4B2D7751">
        <w:rPr>
          <w:rFonts w:eastAsiaTheme="majorEastAsia"/>
        </w:rPr>
        <w:fldChar w:fldCharType="separate"/>
      </w:r>
      <w:r w:rsidR="005926EB">
        <w:t xml:space="preserve">Figure </w:t>
      </w:r>
      <w:r w:rsidR="005926EB">
        <w:rPr>
          <w:noProof/>
        </w:rPr>
        <w:t>2</w:t>
      </w:r>
      <w:r w:rsidR="005926EB" w:rsidRPr="4B2D7751">
        <w:rPr>
          <w:rFonts w:eastAsiaTheme="majorEastAsia"/>
        </w:rPr>
        <w:fldChar w:fldCharType="end"/>
      </w:r>
      <w:r w:rsidR="00465C99" w:rsidRPr="4B2D7751">
        <w:rPr>
          <w:rFonts w:eastAsiaTheme="majorEastAsia"/>
          <w:sz w:val="24"/>
        </w:rPr>
        <w:t>.</w:t>
      </w:r>
    </w:p>
    <w:p w14:paraId="3E78B620" w14:textId="77777777" w:rsidR="00095F88" w:rsidRDefault="00095F88" w:rsidP="00943CBC">
      <w:pPr>
        <w:ind w:left="720"/>
        <w:rPr>
          <w:rFonts w:eastAsiaTheme="majorEastAsia"/>
        </w:rPr>
      </w:pPr>
    </w:p>
    <w:p w14:paraId="2C936D76" w14:textId="77777777" w:rsidR="00095F88" w:rsidRDefault="00465C99" w:rsidP="00095F88">
      <w:pPr>
        <w:keepNext/>
        <w:jc w:val="center"/>
      </w:pPr>
      <w:r>
        <w:rPr>
          <w:rFonts w:eastAsiaTheme="majorEastAsia"/>
          <w:noProof/>
        </w:rPr>
        <w:drawing>
          <wp:inline distT="0" distB="0" distL="0" distR="0" wp14:anchorId="2FCFB053" wp14:editId="453869D9">
            <wp:extent cx="5594032" cy="2775078"/>
            <wp:effectExtent l="0" t="0" r="6985" b="6350"/>
            <wp:docPr id="1200688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88119"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4032" cy="2775078"/>
                    </a:xfrm>
                    <a:prstGeom prst="rect">
                      <a:avLst/>
                    </a:prstGeom>
                  </pic:spPr>
                </pic:pic>
              </a:graphicData>
            </a:graphic>
          </wp:inline>
        </w:drawing>
      </w:r>
    </w:p>
    <w:p w14:paraId="243E4B2E" w14:textId="6678E470" w:rsidR="00465C99" w:rsidRDefault="00095F88" w:rsidP="00095F88">
      <w:pPr>
        <w:pStyle w:val="Caption"/>
        <w:jc w:val="center"/>
        <w:rPr>
          <w:rFonts w:eastAsiaTheme="majorEastAsia"/>
        </w:rPr>
      </w:pPr>
      <w:bookmarkStart w:id="11" w:name="_Ref207396039"/>
      <w:r>
        <w:t xml:space="preserve">Figure </w:t>
      </w:r>
      <w:r>
        <w:fldChar w:fldCharType="begin"/>
      </w:r>
      <w:r>
        <w:instrText xml:space="preserve"> SEQ Figure \* ARABIC </w:instrText>
      </w:r>
      <w:r>
        <w:fldChar w:fldCharType="separate"/>
      </w:r>
      <w:r>
        <w:rPr>
          <w:noProof/>
        </w:rPr>
        <w:t>2</w:t>
      </w:r>
      <w:r>
        <w:fldChar w:fldCharType="end"/>
      </w:r>
      <w:bookmarkEnd w:id="11"/>
      <w:r>
        <w:t xml:space="preserve"> - Mission Profile</w:t>
      </w:r>
    </w:p>
    <w:p w14:paraId="7B69324E" w14:textId="1D38CF01" w:rsidR="00017B39" w:rsidRDefault="00017B39" w:rsidP="00095F88">
      <w:pPr>
        <w:jc w:val="left"/>
        <w:rPr>
          <w:rFonts w:eastAsiaTheme="majorEastAsia"/>
        </w:rPr>
      </w:pPr>
    </w:p>
    <w:p w14:paraId="71E63BC7" w14:textId="01FBC6D8" w:rsidR="00095F88" w:rsidRDefault="4B2D7751" w:rsidP="4B2D7751">
      <w:pPr>
        <w:ind w:left="720"/>
        <w:jc w:val="left"/>
        <w:rPr>
          <w:rFonts w:eastAsiaTheme="majorEastAsia"/>
          <w:sz w:val="24"/>
        </w:rPr>
      </w:pPr>
      <w:r w:rsidRPr="4B2D7751">
        <w:rPr>
          <w:rFonts w:eastAsiaTheme="majorEastAsia"/>
          <w:sz w:val="24"/>
        </w:rPr>
        <w:t>The figure above shows a complete mission profile of what will be used as the standard expected flight profile of this aircraft. The steps are as follows:</w:t>
      </w:r>
    </w:p>
    <w:p w14:paraId="574E5D6E" w14:textId="45D9FE41" w:rsidR="007D1110"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Engine Start</w:t>
      </w:r>
      <w:r w:rsidRPr="4B2D7751">
        <w:rPr>
          <w:rFonts w:eastAsiaTheme="majorEastAsia"/>
          <w:b/>
          <w:bCs/>
          <w:sz w:val="24"/>
        </w:rPr>
        <w:t xml:space="preserve">: </w:t>
      </w:r>
      <w:r w:rsidRPr="4B2D7751">
        <w:rPr>
          <w:rFonts w:eastAsiaTheme="majorEastAsia"/>
          <w:sz w:val="24"/>
        </w:rPr>
        <w:t>This is where the profile starts, after the payload is secured and pre-flight checks are finished.</w:t>
      </w:r>
    </w:p>
    <w:p w14:paraId="1535CE21" w14:textId="7DBE90C0" w:rsidR="00AC0942"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Taxi-Out</w:t>
      </w:r>
      <w:r w:rsidRPr="4B2D7751">
        <w:rPr>
          <w:rFonts w:eastAsiaTheme="majorEastAsia"/>
          <w:b/>
          <w:bCs/>
          <w:sz w:val="24"/>
        </w:rPr>
        <w:t xml:space="preserve">: </w:t>
      </w:r>
      <w:r w:rsidRPr="4B2D7751">
        <w:rPr>
          <w:rFonts w:eastAsiaTheme="majorEastAsia"/>
          <w:sz w:val="24"/>
        </w:rPr>
        <w:t>After the engine is started, the aircraft makes its way to the runway before preparing to take off.</w:t>
      </w:r>
    </w:p>
    <w:p w14:paraId="35C65E10" w14:textId="5DDA9A5D" w:rsidR="00777968"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Take-off &amp; Initial Climb</w:t>
      </w:r>
      <w:r w:rsidRPr="4B2D7751">
        <w:rPr>
          <w:rFonts w:eastAsiaTheme="majorEastAsia"/>
          <w:b/>
          <w:bCs/>
          <w:sz w:val="24"/>
        </w:rPr>
        <w:t xml:space="preserve">: </w:t>
      </w:r>
      <w:r w:rsidRPr="4B2D7751">
        <w:rPr>
          <w:rFonts w:eastAsiaTheme="majorEastAsia"/>
          <w:sz w:val="24"/>
        </w:rPr>
        <w:t>The aircraft accelerates and takes off to begin the initial stages of climbing and orienting itself to the proper air traffic route. A critical point for design.</w:t>
      </w:r>
    </w:p>
    <w:p w14:paraId="30517571" w14:textId="32621EC3" w:rsidR="002504D6"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Climb</w:t>
      </w:r>
      <w:r w:rsidRPr="4B2D7751">
        <w:rPr>
          <w:rFonts w:eastAsiaTheme="majorEastAsia"/>
          <w:b/>
          <w:bCs/>
          <w:sz w:val="24"/>
        </w:rPr>
        <w:t>:</w:t>
      </w:r>
      <w:r w:rsidRPr="4B2D7751">
        <w:rPr>
          <w:rFonts w:eastAsiaTheme="majorEastAsia"/>
          <w:sz w:val="24"/>
        </w:rPr>
        <w:t xml:space="preserve"> After the initial climb and orientation, the aircraft continues climbing and accelerating to cruise altitude and cruising speed.</w:t>
      </w:r>
    </w:p>
    <w:p w14:paraId="0E5ECD6C" w14:textId="782DB085" w:rsid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Cruise</w:t>
      </w:r>
      <w:r w:rsidRPr="4B2D7751">
        <w:rPr>
          <w:rFonts w:eastAsiaTheme="majorEastAsia"/>
          <w:b/>
          <w:bCs/>
          <w:sz w:val="24"/>
        </w:rPr>
        <w:t>:</w:t>
      </w:r>
      <w:r w:rsidRPr="4B2D7751">
        <w:rPr>
          <w:rFonts w:eastAsiaTheme="majorEastAsia"/>
          <w:sz w:val="24"/>
        </w:rPr>
        <w:t xml:space="preserve"> The aircraft reaches cruising altitude and speed; it remains at this stage for much of the flight time (depending on the destination).</w:t>
      </w:r>
    </w:p>
    <w:p w14:paraId="3EAAD7F7" w14:textId="26B8D24F" w:rsid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Descent &amp; Arrival</w:t>
      </w:r>
      <w:r w:rsidRPr="4B2D7751">
        <w:rPr>
          <w:rFonts w:eastAsiaTheme="majorEastAsia"/>
          <w:b/>
          <w:bCs/>
          <w:sz w:val="24"/>
        </w:rPr>
        <w:t xml:space="preserve">: </w:t>
      </w:r>
      <w:r w:rsidRPr="4B2D7751">
        <w:rPr>
          <w:rFonts w:eastAsiaTheme="majorEastAsia"/>
          <w:sz w:val="24"/>
        </w:rPr>
        <w:t>The aircraft begins its descent toward the destination, communicating with ground crew to determine when and where to land.</w:t>
      </w:r>
    </w:p>
    <w:p w14:paraId="233B4A82" w14:textId="43648E6B" w:rsidR="00597A48"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Loiter #1</w:t>
      </w:r>
      <w:r w:rsidRPr="4B2D7751">
        <w:rPr>
          <w:rFonts w:eastAsiaTheme="majorEastAsia"/>
          <w:b/>
          <w:bCs/>
          <w:sz w:val="24"/>
        </w:rPr>
        <w:t>:</w:t>
      </w:r>
      <w:r w:rsidRPr="4B2D7751">
        <w:rPr>
          <w:rFonts w:eastAsiaTheme="majorEastAsia"/>
          <w:sz w:val="24"/>
        </w:rPr>
        <w:t xml:space="preserve"> The aircraft may have to loiter in the air before being told to land, depending on air traffic and if the flight itself is on time.</w:t>
      </w:r>
    </w:p>
    <w:p w14:paraId="55E4DC55" w14:textId="459DC299" w:rsidR="0045385B"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Approach Attempt</w:t>
      </w:r>
      <w:r w:rsidRPr="4B2D7751">
        <w:rPr>
          <w:rFonts w:eastAsiaTheme="majorEastAsia"/>
          <w:b/>
          <w:bCs/>
          <w:sz w:val="24"/>
        </w:rPr>
        <w:t>:</w:t>
      </w:r>
      <w:r w:rsidRPr="4B2D7751">
        <w:rPr>
          <w:rFonts w:eastAsiaTheme="majorEastAsia"/>
          <w:sz w:val="24"/>
        </w:rPr>
        <w:t xml:space="preserve"> The aircraft attempts to land on the indicated runway.</w:t>
      </w:r>
    </w:p>
    <w:p w14:paraId="259B1F76" w14:textId="58BE1C53" w:rsidR="0045385B"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Missed Approach</w:t>
      </w:r>
      <w:r w:rsidRPr="4B2D7751">
        <w:rPr>
          <w:rFonts w:eastAsiaTheme="majorEastAsia"/>
          <w:b/>
          <w:bCs/>
          <w:sz w:val="24"/>
        </w:rPr>
        <w:t>:</w:t>
      </w:r>
      <w:r w:rsidRPr="4B2D7751">
        <w:rPr>
          <w:rFonts w:eastAsiaTheme="majorEastAsia"/>
          <w:sz w:val="24"/>
        </w:rPr>
        <w:t xml:space="preserve"> For the purposes of this design, assume the first approach fails due to runway issues or aircraft issues that may require a second attempt.</w:t>
      </w:r>
    </w:p>
    <w:p w14:paraId="1F5F2C00" w14:textId="27769797" w:rsidR="00A14AFF"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Loiter #2</w:t>
      </w:r>
      <w:r w:rsidRPr="4B2D7751">
        <w:rPr>
          <w:rFonts w:eastAsiaTheme="majorEastAsia"/>
          <w:b/>
          <w:bCs/>
          <w:sz w:val="24"/>
        </w:rPr>
        <w:t>:</w:t>
      </w:r>
      <w:r w:rsidRPr="4B2D7751">
        <w:rPr>
          <w:rFonts w:eastAsiaTheme="majorEastAsia"/>
          <w:sz w:val="24"/>
        </w:rPr>
        <w:t xml:space="preserve"> The aircraft once more loiters in the air waiting for an opportunity to land on another runway.</w:t>
      </w:r>
    </w:p>
    <w:p w14:paraId="691E149E" w14:textId="4008243B" w:rsidR="002E3044"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Final Approach &amp; Landing</w:t>
      </w:r>
      <w:r w:rsidRPr="4B2D7751">
        <w:rPr>
          <w:rFonts w:eastAsiaTheme="majorEastAsia"/>
          <w:b/>
          <w:bCs/>
          <w:sz w:val="24"/>
        </w:rPr>
        <w:t>:</w:t>
      </w:r>
      <w:r w:rsidRPr="4B2D7751">
        <w:rPr>
          <w:rFonts w:eastAsiaTheme="majorEastAsia"/>
          <w:sz w:val="24"/>
        </w:rPr>
        <w:t xml:space="preserve"> The aircraft approaches and makes a successful landing on the indicated runway. Another critical point for design.</w:t>
      </w:r>
    </w:p>
    <w:p w14:paraId="50D1ED9B" w14:textId="2DDF7449" w:rsidR="001D5F47" w:rsidRPr="0015155D" w:rsidRDefault="4B2D7751" w:rsidP="4B2D7751">
      <w:pPr>
        <w:pStyle w:val="ListParagraph"/>
        <w:numPr>
          <w:ilvl w:val="0"/>
          <w:numId w:val="17"/>
        </w:numPr>
        <w:jc w:val="left"/>
        <w:rPr>
          <w:rFonts w:eastAsiaTheme="majorEastAsia"/>
          <w:sz w:val="24"/>
        </w:rPr>
      </w:pPr>
      <w:r w:rsidRPr="4B2D7751">
        <w:rPr>
          <w:rFonts w:eastAsiaTheme="majorEastAsia"/>
          <w:b/>
          <w:bCs/>
          <w:sz w:val="24"/>
          <w:u w:val="single"/>
        </w:rPr>
        <w:t>Taxi-In</w:t>
      </w:r>
      <w:r w:rsidRPr="4B2D7751">
        <w:rPr>
          <w:rFonts w:eastAsiaTheme="majorEastAsia"/>
          <w:b/>
          <w:bCs/>
          <w:sz w:val="24"/>
        </w:rPr>
        <w:t xml:space="preserve">: </w:t>
      </w:r>
      <w:r w:rsidRPr="4B2D7751">
        <w:rPr>
          <w:rFonts w:eastAsiaTheme="majorEastAsia"/>
          <w:sz w:val="24"/>
        </w:rPr>
        <w:t>After landing, the aircraft makes its way to the proper disembarking area for the payload to be removed (or, in this case, to remove themselves).</w:t>
      </w:r>
    </w:p>
    <w:p w14:paraId="062704D5" w14:textId="497A882C" w:rsidR="762CD80A" w:rsidRPr="00113F42" w:rsidRDefault="50507584" w:rsidP="50507584">
      <w:pPr>
        <w:pStyle w:val="Heading2"/>
        <w:rPr>
          <w:rFonts w:eastAsiaTheme="majorEastAsia"/>
          <w:sz w:val="24"/>
        </w:rPr>
      </w:pPr>
      <w:bookmarkStart w:id="12" w:name="_Toc1388025292"/>
      <w:bookmarkStart w:id="13" w:name="_Toc208526303"/>
      <w:r w:rsidRPr="50507584">
        <w:rPr>
          <w:rFonts w:eastAsiaTheme="majorEastAsia"/>
          <w:sz w:val="24"/>
        </w:rPr>
        <w:t>2.2 Requirements Analysis</w:t>
      </w:r>
      <w:bookmarkEnd w:id="12"/>
      <w:bookmarkEnd w:id="13"/>
    </w:p>
    <w:p w14:paraId="034981D2" w14:textId="6670D1D5" w:rsidR="762CD80A" w:rsidRPr="00060D57" w:rsidRDefault="4B2D7751" w:rsidP="4B2D7751">
      <w:pPr>
        <w:ind w:left="720"/>
        <w:rPr>
          <w:rFonts w:eastAsiaTheme="majorEastAsia"/>
          <w:sz w:val="24"/>
        </w:rPr>
      </w:pPr>
      <w:r w:rsidRPr="4B2D7751">
        <w:rPr>
          <w:rFonts w:eastAsiaTheme="majorEastAsia"/>
          <w:sz w:val="24"/>
        </w:rPr>
        <w:t>This section will describe the various requirements to achieve the intended goal of the aircraft. The obvious main goal will be to safely transport the payload from one place to another intact. However, extra requirements to do so include proper accommodation for the payload and necessary crew, an appropriate propulsion system for the rough estimated size and range, certification requirements, and other such defining features that will influence design priorities.</w:t>
      </w:r>
    </w:p>
    <w:p w14:paraId="2FB922A0" w14:textId="25030DF4" w:rsidR="762CD80A" w:rsidRDefault="762CD80A" w:rsidP="16BA08F8">
      <w:pPr>
        <w:pStyle w:val="Heading2"/>
        <w:rPr>
          <w:rFonts w:eastAsiaTheme="majorEastAsia" w:cstheme="majorBidi"/>
          <w:sz w:val="24"/>
        </w:rPr>
      </w:pPr>
      <w:bookmarkStart w:id="14" w:name="_Toc208526304"/>
      <w:r>
        <w:rPr>
          <w:rFonts w:eastAsiaTheme="majorEastAsia"/>
        </w:rPr>
        <w:t>2.2.1 Payload Analysis</w:t>
      </w:r>
      <w:bookmarkEnd w:id="14"/>
    </w:p>
    <w:p w14:paraId="6D856CE6" w14:textId="4A1C083A" w:rsidR="0026145E" w:rsidRDefault="00B74105" w:rsidP="4B2D7751">
      <w:pPr>
        <w:ind w:left="720"/>
        <w:rPr>
          <w:rFonts w:eastAsiaTheme="majorEastAsia"/>
          <w:sz w:val="24"/>
        </w:rPr>
      </w:pPr>
      <w:r w:rsidRPr="4B2D7751">
        <w:rPr>
          <w:rFonts w:eastAsiaTheme="majorEastAsia"/>
          <w:sz w:val="24"/>
        </w:rPr>
        <w:t xml:space="preserve">The payload </w:t>
      </w:r>
      <w:r w:rsidR="001E43B8" w:rsidRPr="4B2D7751">
        <w:rPr>
          <w:rFonts w:eastAsiaTheme="majorEastAsia"/>
          <w:sz w:val="24"/>
        </w:rPr>
        <w:t xml:space="preserve">as described in </w:t>
      </w:r>
      <w:r w:rsidR="001E43B8" w:rsidRPr="4B2D7751">
        <w:rPr>
          <w:rFonts w:eastAsiaTheme="majorEastAsia"/>
        </w:rPr>
        <w:fldChar w:fldCharType="begin"/>
      </w:r>
      <w:r w:rsidR="001E43B8" w:rsidRPr="4B2D7751">
        <w:rPr>
          <w:rFonts w:eastAsiaTheme="majorEastAsia"/>
        </w:rPr>
        <w:instrText xml:space="preserve"> REF _Ref207398015 \h </w:instrText>
      </w:r>
      <w:r w:rsidR="001E43B8" w:rsidRPr="4B2D7751">
        <w:rPr>
          <w:rFonts w:eastAsiaTheme="majorEastAsia"/>
        </w:rPr>
      </w:r>
      <w:r w:rsidR="001E43B8" w:rsidRPr="4B2D7751">
        <w:rPr>
          <w:rFonts w:eastAsiaTheme="majorEastAsia"/>
        </w:rPr>
        <w:fldChar w:fldCharType="separate"/>
      </w:r>
      <w:r w:rsidR="001E43B8">
        <w:t xml:space="preserve">Table </w:t>
      </w:r>
      <w:r w:rsidR="001E43B8">
        <w:rPr>
          <w:noProof/>
        </w:rPr>
        <w:t>1</w:t>
      </w:r>
      <w:r w:rsidR="001E43B8" w:rsidRPr="4B2D7751">
        <w:rPr>
          <w:rFonts w:eastAsiaTheme="majorEastAsia"/>
        </w:rPr>
        <w:fldChar w:fldCharType="end"/>
      </w:r>
      <w:r w:rsidR="002C109D" w:rsidRPr="4B2D7751">
        <w:rPr>
          <w:rFonts w:eastAsiaTheme="majorEastAsia"/>
          <w:sz w:val="24"/>
        </w:rPr>
        <w:t xml:space="preserve"> is 1100 kg</w:t>
      </w:r>
      <w:r w:rsidR="00045AFA" w:rsidRPr="4B2D7751">
        <w:rPr>
          <w:rFonts w:eastAsiaTheme="majorEastAsia"/>
          <w:sz w:val="24"/>
        </w:rPr>
        <w:t xml:space="preserve"> combined </w:t>
      </w:r>
      <w:r w:rsidR="002F569C" w:rsidRPr="4B2D7751">
        <w:rPr>
          <w:rFonts w:eastAsiaTheme="majorEastAsia"/>
          <w:sz w:val="24"/>
        </w:rPr>
        <w:t>load of passengers and their luggage.</w:t>
      </w:r>
      <w:r w:rsidR="00E02B65" w:rsidRPr="4B2D7751">
        <w:rPr>
          <w:rFonts w:eastAsiaTheme="majorEastAsia"/>
          <w:sz w:val="24"/>
        </w:rPr>
        <w:t xml:space="preserve"> Based on airline survey data, the average passenger is 84kg and brings roughly 24kg of luggage</w:t>
      </w:r>
      <w:r w:rsidR="003834EA" w:rsidRPr="4B2D7751">
        <w:rPr>
          <w:rFonts w:eastAsiaTheme="majorEastAsia"/>
          <w:sz w:val="24"/>
        </w:rPr>
        <w:t xml:space="preserve"> (including one carry-on and one standard luggage)</w:t>
      </w:r>
      <w:r w:rsidR="00E02B65" w:rsidRPr="4B2D7751">
        <w:rPr>
          <w:rFonts w:eastAsiaTheme="majorEastAsia"/>
          <w:sz w:val="24"/>
        </w:rPr>
        <w:t xml:space="preserve">, meaning the average passenger in total brings </w:t>
      </w:r>
      <w:r w:rsidR="003834EA" w:rsidRPr="4B2D7751">
        <w:rPr>
          <w:rFonts w:eastAsiaTheme="majorEastAsia"/>
          <w:sz w:val="24"/>
        </w:rPr>
        <w:t>108kg</w:t>
      </w:r>
      <w:r w:rsidR="00670E32" w:rsidRPr="4B2D7751">
        <w:rPr>
          <w:rFonts w:eastAsiaTheme="majorEastAsia"/>
          <w:sz w:val="24"/>
        </w:rPr>
        <w:t xml:space="preserve"> </w:t>
      </w:r>
      <w:r w:rsidR="003834EA" w:rsidRPr="4B2D7751">
        <w:rPr>
          <w:rFonts w:eastAsiaTheme="majorEastAsia"/>
          <w:sz w:val="24"/>
        </w:rPr>
        <w:t>of payload</w:t>
      </w:r>
      <w:r w:rsidR="00673E57" w:rsidRPr="4B2D7751">
        <w:rPr>
          <w:rFonts w:eastAsiaTheme="majorEastAsia"/>
          <w:sz w:val="24"/>
        </w:rPr>
        <w:t xml:space="preserve"> on the aircraft. Given the 1100 kg requirement, this</w:t>
      </w:r>
      <w:r w:rsidR="00A05046" w:rsidRPr="4B2D7751">
        <w:rPr>
          <w:rFonts w:eastAsiaTheme="majorEastAsia"/>
          <w:sz w:val="24"/>
        </w:rPr>
        <w:t xml:space="preserve"> indicates</w:t>
      </w:r>
      <w:r w:rsidR="00673E57" w:rsidRPr="4B2D7751">
        <w:rPr>
          <w:rFonts w:eastAsiaTheme="majorEastAsia"/>
          <w:sz w:val="24"/>
        </w:rPr>
        <w:t xml:space="preserve"> a minimum of </w:t>
      </w:r>
      <w:r w:rsidR="004451D2" w:rsidRPr="4B2D7751">
        <w:rPr>
          <w:rFonts w:eastAsiaTheme="majorEastAsia"/>
          <w:sz w:val="24"/>
        </w:rPr>
        <w:t xml:space="preserve">11 passengers on the aircraft. For redundancy and symmetry, assume accommodations for </w:t>
      </w:r>
      <w:commentRangeStart w:id="15"/>
      <w:r w:rsidR="004451D2" w:rsidRPr="4B2D7751">
        <w:rPr>
          <w:rFonts w:eastAsiaTheme="majorEastAsia"/>
          <w:sz w:val="24"/>
        </w:rPr>
        <w:t>1</w:t>
      </w:r>
      <w:r w:rsidR="00113AAB" w:rsidRPr="4B2D7751">
        <w:rPr>
          <w:rFonts w:eastAsiaTheme="majorEastAsia"/>
          <w:sz w:val="24"/>
        </w:rPr>
        <w:t>4</w:t>
      </w:r>
      <w:r w:rsidR="00E40093" w:rsidRPr="4B2D7751">
        <w:rPr>
          <w:rFonts w:eastAsiaTheme="majorEastAsia"/>
          <w:sz w:val="24"/>
        </w:rPr>
        <w:t xml:space="preserve"> passengers.</w:t>
      </w:r>
      <w:commentRangeEnd w:id="15"/>
      <w:r>
        <w:rPr>
          <w:rStyle w:val="CommentReference"/>
        </w:rPr>
        <w:commentReference w:id="15"/>
      </w:r>
      <w:r w:rsidR="00E40093" w:rsidRPr="4B2D7751">
        <w:rPr>
          <w:rFonts w:eastAsiaTheme="majorEastAsia"/>
          <w:sz w:val="24"/>
        </w:rPr>
        <w:t xml:space="preserve"> </w:t>
      </w:r>
    </w:p>
    <w:p w14:paraId="3548C566" w14:textId="2C8E6355" w:rsidR="762CD80A" w:rsidRDefault="4B2D7751" w:rsidP="4B2D7751">
      <w:pPr>
        <w:ind w:left="720"/>
        <w:rPr>
          <w:rFonts w:eastAsiaTheme="majorEastAsia"/>
          <w:sz w:val="24"/>
        </w:rPr>
      </w:pPr>
      <w:r w:rsidRPr="4B2D7751">
        <w:rPr>
          <w:rFonts w:eastAsiaTheme="majorEastAsia"/>
          <w:sz w:val="24"/>
        </w:rPr>
        <w:t>Requirements for pilots and crew only technically include the pilots, as flight attendants are only mandatory for 19+ passengers. However, accommodations for at least one flight attendant will be included. Pilots and crew will bring an additional 324kg to the aircraft.</w:t>
      </w:r>
    </w:p>
    <w:p w14:paraId="4EE88514" w14:textId="77777777" w:rsidR="00870147" w:rsidRDefault="00870147" w:rsidP="4B2D7751">
      <w:pPr>
        <w:ind w:left="720"/>
        <w:rPr>
          <w:rFonts w:eastAsiaTheme="majorEastAsia"/>
          <w:sz w:val="24"/>
        </w:rPr>
      </w:pPr>
    </w:p>
    <w:p w14:paraId="15207E3C" w14:textId="171A47C8" w:rsidR="0026145E" w:rsidRDefault="4B2D7751" w:rsidP="4B2D7751">
      <w:pPr>
        <w:ind w:left="720"/>
        <w:rPr>
          <w:rFonts w:eastAsiaTheme="majorEastAsia"/>
          <w:sz w:val="24"/>
        </w:rPr>
      </w:pPr>
      <w:r w:rsidRPr="4B2D7751">
        <w:rPr>
          <w:rFonts w:eastAsiaTheme="majorEastAsia"/>
          <w:sz w:val="24"/>
        </w:rPr>
        <w:t>In total, pilots, crew, and passengers will be assumed to bring 1836kg onto the aircraft.</w:t>
      </w:r>
    </w:p>
    <w:p w14:paraId="1F662BC1" w14:textId="77777777" w:rsidR="007223DF" w:rsidRDefault="007223DF" w:rsidP="4B2D7751">
      <w:pPr>
        <w:ind w:left="720"/>
        <w:rPr>
          <w:rFonts w:eastAsiaTheme="majorEastAsia"/>
          <w:sz w:val="24"/>
        </w:rPr>
      </w:pPr>
    </w:p>
    <w:p w14:paraId="1B363C1F" w14:textId="63863FE8" w:rsidR="00A53205" w:rsidRDefault="4B2D7751" w:rsidP="4B2D7751">
      <w:pPr>
        <w:ind w:left="720"/>
        <w:rPr>
          <w:rFonts w:eastAsiaTheme="majorEastAsia"/>
          <w:sz w:val="24"/>
        </w:rPr>
      </w:pPr>
      <w:r w:rsidRPr="4B2D7751">
        <w:rPr>
          <w:rFonts w:eastAsiaTheme="majorEastAsia"/>
          <w:sz w:val="24"/>
        </w:rPr>
        <w:t>In terms of volume occupied by passengers and crew, governed by the chart in Reference 1, they will be assumed to bring about 2.686 m</w:t>
      </w:r>
      <w:r w:rsidRPr="4B2D7751">
        <w:rPr>
          <w:rFonts w:eastAsiaTheme="majorEastAsia"/>
          <w:sz w:val="24"/>
          <w:vertAlign w:val="superscript"/>
        </w:rPr>
        <w:t>3</w:t>
      </w:r>
      <w:r w:rsidRPr="4B2D7751">
        <w:rPr>
          <w:rFonts w:eastAsiaTheme="majorEastAsia"/>
          <w:sz w:val="24"/>
        </w:rPr>
        <w:t xml:space="preserve"> of luggage onboard (0.158 m</w:t>
      </w:r>
      <w:r w:rsidRPr="4B2D7751">
        <w:rPr>
          <w:rFonts w:eastAsiaTheme="majorEastAsia"/>
          <w:sz w:val="24"/>
          <w:vertAlign w:val="superscript"/>
        </w:rPr>
        <w:t>3</w:t>
      </w:r>
      <w:r w:rsidRPr="4B2D7751">
        <w:rPr>
          <w:rFonts w:eastAsiaTheme="majorEastAsia"/>
          <w:sz w:val="24"/>
        </w:rPr>
        <w:t xml:space="preserve"> per person assuming one large carry-on and one large checked suitcase). Again, for redundancy and accommodating for the possibility of extra-large items needing to be stored the design can allocate 4-5 m</w:t>
      </w:r>
      <w:r w:rsidRPr="4B2D7751">
        <w:rPr>
          <w:rFonts w:eastAsiaTheme="majorEastAsia"/>
          <w:sz w:val="24"/>
          <w:vertAlign w:val="superscript"/>
        </w:rPr>
        <w:t>3</w:t>
      </w:r>
      <w:r w:rsidRPr="4B2D7751">
        <w:rPr>
          <w:rFonts w:eastAsiaTheme="majorEastAsia"/>
          <w:sz w:val="24"/>
        </w:rPr>
        <w:t xml:space="preserve"> for cargo space.</w:t>
      </w:r>
    </w:p>
    <w:p w14:paraId="7A86F9BA" w14:textId="77777777" w:rsidR="007322D3" w:rsidRDefault="007322D3" w:rsidP="4B2D7751">
      <w:pPr>
        <w:ind w:left="720"/>
        <w:rPr>
          <w:rFonts w:eastAsiaTheme="majorEastAsia"/>
          <w:sz w:val="24"/>
        </w:rPr>
      </w:pPr>
    </w:p>
    <w:p w14:paraId="2B873AB2" w14:textId="504A54D9" w:rsidR="007322D3" w:rsidRDefault="4B2D7751" w:rsidP="4B2D7751">
      <w:pPr>
        <w:ind w:left="720"/>
        <w:rPr>
          <w:rFonts w:eastAsiaTheme="majorEastAsia"/>
          <w:sz w:val="24"/>
        </w:rPr>
      </w:pPr>
      <w:r w:rsidRPr="4B2D7751">
        <w:rPr>
          <w:rFonts w:eastAsiaTheme="majorEastAsia"/>
          <w:sz w:val="24"/>
        </w:rPr>
        <w:t>Space for pilots and the flight attendant will also be considered and included, though this technically is not part of the payload.</w:t>
      </w:r>
    </w:p>
    <w:p w14:paraId="20072B5D" w14:textId="77777777" w:rsidR="001D6A02" w:rsidRDefault="001D6A02" w:rsidP="007322D3">
      <w:pPr>
        <w:ind w:left="720"/>
        <w:rPr>
          <w:rFonts w:eastAsiaTheme="majorEastAsia"/>
          <w:szCs w:val="22"/>
        </w:rPr>
      </w:pPr>
    </w:p>
    <w:p w14:paraId="6EA626E1" w14:textId="77777777" w:rsidR="001D6A02" w:rsidRPr="007322D3" w:rsidRDefault="001D6A02" w:rsidP="007322D3">
      <w:pPr>
        <w:ind w:left="720"/>
        <w:rPr>
          <w:rFonts w:eastAsiaTheme="majorEastAsia"/>
          <w:szCs w:val="22"/>
        </w:rPr>
      </w:pPr>
    </w:p>
    <w:p w14:paraId="4B3DFDE2" w14:textId="3DBFC562" w:rsidR="762CD80A" w:rsidRDefault="762CD80A" w:rsidP="5745A3DA">
      <w:pPr>
        <w:pStyle w:val="Heading2"/>
        <w:rPr>
          <w:rFonts w:eastAsiaTheme="majorEastAsia" w:cstheme="majorBidi"/>
          <w:sz w:val="24"/>
        </w:rPr>
      </w:pPr>
      <w:bookmarkStart w:id="16" w:name="_Toc208526305"/>
      <w:r>
        <w:rPr>
          <w:rFonts w:eastAsiaTheme="majorEastAsia"/>
        </w:rPr>
        <w:t>2.2.2 Propulsion Analysis</w:t>
      </w:r>
      <w:bookmarkEnd w:id="16"/>
    </w:p>
    <w:p w14:paraId="63BEEE68" w14:textId="7F48707B" w:rsidR="762CD80A" w:rsidRPr="006C2D7B" w:rsidRDefault="004329D4" w:rsidP="4B2D7751">
      <w:pPr>
        <w:ind w:left="720"/>
        <w:rPr>
          <w:rFonts w:eastAsiaTheme="majorEastAsia"/>
          <w:sz w:val="24"/>
        </w:rPr>
      </w:pPr>
      <w:r w:rsidRPr="4B2D7751">
        <w:rPr>
          <w:rFonts w:eastAsiaTheme="majorEastAsia"/>
          <w:sz w:val="24"/>
        </w:rPr>
        <w:t xml:space="preserve">As listed in the requirements, this aircraft will need a jet engine, though there are certainly many types that fit this category. </w:t>
      </w:r>
      <w:r w:rsidR="00EE150B" w:rsidRPr="4B2D7751">
        <w:rPr>
          <w:rFonts w:eastAsiaTheme="majorEastAsia"/>
          <w:sz w:val="24"/>
        </w:rPr>
        <w:t>Generally</w:t>
      </w:r>
      <w:r w:rsidR="001D6A02" w:rsidRPr="4B2D7751">
        <w:rPr>
          <w:rFonts w:eastAsiaTheme="majorEastAsia"/>
          <w:sz w:val="24"/>
        </w:rPr>
        <w:t>,</w:t>
      </w:r>
      <w:r w:rsidR="00EE150B" w:rsidRPr="4B2D7751">
        <w:rPr>
          <w:rFonts w:eastAsiaTheme="majorEastAsia"/>
          <w:sz w:val="24"/>
        </w:rPr>
        <w:t xml:space="preserve"> for business jets,</w:t>
      </w:r>
      <w:r w:rsidR="001D6A02" w:rsidRPr="4B2D7751">
        <w:rPr>
          <w:rFonts w:eastAsiaTheme="majorEastAsia"/>
          <w:sz w:val="24"/>
        </w:rPr>
        <w:t xml:space="preserve"> it is typical to use either turbofan or</w:t>
      </w:r>
      <w:r w:rsidR="00217821" w:rsidRPr="4B2D7751">
        <w:rPr>
          <w:rFonts w:eastAsiaTheme="majorEastAsia"/>
          <w:sz w:val="24"/>
        </w:rPr>
        <w:t xml:space="preserve"> turbojet engines.</w:t>
      </w:r>
      <w:r w:rsidR="001D6A02" w:rsidRPr="4B2D7751">
        <w:rPr>
          <w:rFonts w:eastAsiaTheme="majorEastAsia"/>
          <w:sz w:val="24"/>
        </w:rPr>
        <w:t xml:space="preserve"> </w:t>
      </w:r>
      <w:r w:rsidR="00BC291B" w:rsidRPr="4B2D7751">
        <w:rPr>
          <w:rFonts w:eastAsiaTheme="majorEastAsia"/>
          <w:sz w:val="24"/>
        </w:rPr>
        <w:t>For the intended relative size of this aircraft, it will be far more fitting to use turbofan engine(s)</w:t>
      </w:r>
      <w:r w:rsidR="00DE78ED" w:rsidRPr="4B2D7751">
        <w:rPr>
          <w:rFonts w:eastAsiaTheme="majorEastAsia"/>
          <w:sz w:val="24"/>
        </w:rPr>
        <w:t>.</w:t>
      </w:r>
      <w:r w:rsidR="002963B9" w:rsidRPr="4B2D7751">
        <w:rPr>
          <w:rFonts w:eastAsiaTheme="majorEastAsia"/>
          <w:sz w:val="24"/>
        </w:rPr>
        <w:t xml:space="preserve"> It would be possible to use quite a few engine configurations in terms of placement, such as </w:t>
      </w:r>
      <w:r w:rsidR="0089065F" w:rsidRPr="4B2D7751">
        <w:rPr>
          <w:rFonts w:eastAsiaTheme="majorEastAsia"/>
          <w:sz w:val="24"/>
        </w:rPr>
        <w:t>a single centrally mounted engine or twin side mounted engines</w:t>
      </w:r>
      <w:r w:rsidR="0012308B" w:rsidRPr="4B2D7751">
        <w:rPr>
          <w:rFonts w:eastAsiaTheme="majorEastAsia"/>
          <w:sz w:val="24"/>
        </w:rPr>
        <w:t xml:space="preserve">. These configuration options will be discussed more in </w:t>
      </w:r>
      <w:r w:rsidR="004F2FF8" w:rsidRPr="4B2D7751">
        <w:rPr>
          <w:rFonts w:eastAsiaTheme="majorEastAsia"/>
          <w:sz w:val="24"/>
        </w:rPr>
        <w:t xml:space="preserve">Section </w:t>
      </w:r>
      <w:r w:rsidR="004F2FF8" w:rsidRPr="4B2D7751">
        <w:rPr>
          <w:rFonts w:eastAsiaTheme="majorEastAsia"/>
        </w:rPr>
        <w:fldChar w:fldCharType="begin"/>
      </w:r>
      <w:r w:rsidR="004F2FF8" w:rsidRPr="4B2D7751">
        <w:rPr>
          <w:rFonts w:eastAsiaTheme="majorEastAsia"/>
        </w:rPr>
        <w:instrText xml:space="preserve"> REF _Ref207810184 \h  \* MERGEFORMAT </w:instrText>
      </w:r>
      <w:r w:rsidR="004F2FF8" w:rsidRPr="4B2D7751">
        <w:rPr>
          <w:rFonts w:eastAsiaTheme="majorEastAsia"/>
        </w:rPr>
      </w:r>
      <w:r w:rsidR="004F2FF8" w:rsidRPr="4B2D7751">
        <w:rPr>
          <w:rFonts w:eastAsiaTheme="majorEastAsia"/>
        </w:rPr>
        <w:fldChar w:fldCharType="separate"/>
      </w:r>
      <w:r w:rsidR="004F2FF8" w:rsidRPr="4B2D7751">
        <w:rPr>
          <w:rFonts w:eastAsiaTheme="majorEastAsia"/>
        </w:rPr>
        <w:t>4 Concept Designs and Selection</w:t>
      </w:r>
      <w:r w:rsidR="004F2FF8" w:rsidRPr="4B2D7751">
        <w:rPr>
          <w:rFonts w:eastAsiaTheme="majorEastAsia"/>
        </w:rPr>
        <w:fldChar w:fldCharType="end"/>
      </w:r>
      <w:r w:rsidR="004F2FF8" w:rsidRPr="4B2D7751">
        <w:rPr>
          <w:rFonts w:eastAsiaTheme="majorEastAsia"/>
          <w:sz w:val="24"/>
        </w:rPr>
        <w:t>.</w:t>
      </w:r>
    </w:p>
    <w:p w14:paraId="70037D65" w14:textId="6DDF655B" w:rsidR="762CD80A" w:rsidRDefault="762CD80A" w:rsidP="5745A3DA">
      <w:pPr>
        <w:pStyle w:val="Heading2"/>
        <w:rPr>
          <w:rFonts w:eastAsiaTheme="majorEastAsia" w:cstheme="majorBidi"/>
          <w:sz w:val="24"/>
        </w:rPr>
      </w:pPr>
      <w:bookmarkStart w:id="17" w:name="_Toc208526306"/>
      <w:r>
        <w:rPr>
          <w:rFonts w:eastAsiaTheme="majorEastAsia"/>
        </w:rPr>
        <w:t>2.2.3 Certification Analysis</w:t>
      </w:r>
      <w:bookmarkEnd w:id="17"/>
    </w:p>
    <w:p w14:paraId="61525207" w14:textId="133375CB" w:rsidR="762CD80A" w:rsidRPr="001D6A02" w:rsidRDefault="4B2D7751" w:rsidP="4B2D7751">
      <w:pPr>
        <w:ind w:left="720"/>
        <w:rPr>
          <w:rFonts w:eastAsiaTheme="majorEastAsia"/>
          <w:sz w:val="24"/>
        </w:rPr>
      </w:pPr>
      <w:r w:rsidRPr="4B2D7751">
        <w:rPr>
          <w:rFonts w:eastAsiaTheme="majorEastAsia"/>
          <w:sz w:val="24"/>
        </w:rPr>
        <w:t>Due to the intended use of the aircraft, it would fall under the Transport category of FAA Airworthiness Certification, which is Subchapter C, Part 25 of FAA Regulations. Requirements under this section involve flight control, structure, onboard equipment, the engine system (or powerplant), operating limitations, passenger capacities, and other special regulations. All of these sections will become relevant as this aircraft develops, but for this report the focus will be on passenger limitations (based on relative size), fuselage structure requirements, and some part of powerplant requirements (in simpler terms of how it affects the conceptual design with placement of engines).</w:t>
      </w:r>
    </w:p>
    <w:p w14:paraId="1DDCBCCB" w14:textId="38620BA6" w:rsidR="762CD80A" w:rsidRDefault="762CD80A" w:rsidP="5745A3DA">
      <w:pPr>
        <w:pStyle w:val="Heading2"/>
        <w:rPr>
          <w:rFonts w:eastAsiaTheme="majorEastAsia" w:cstheme="majorBidi"/>
          <w:sz w:val="24"/>
        </w:rPr>
      </w:pPr>
      <w:bookmarkStart w:id="18" w:name="_Toc208526307"/>
      <w:r>
        <w:rPr>
          <w:rFonts w:eastAsiaTheme="majorEastAsia"/>
        </w:rPr>
        <w:t>2.2.4 Performance Analysis</w:t>
      </w:r>
      <w:bookmarkEnd w:id="18"/>
    </w:p>
    <w:p w14:paraId="33348CD3" w14:textId="2EB949D5" w:rsidR="762CD80A" w:rsidRPr="001D6A02" w:rsidRDefault="4B2D7751" w:rsidP="4B2D7751">
      <w:pPr>
        <w:ind w:left="720"/>
        <w:rPr>
          <w:rFonts w:eastAsiaTheme="majorEastAsia"/>
          <w:sz w:val="24"/>
        </w:rPr>
      </w:pPr>
      <w:r w:rsidRPr="4B2D7751">
        <w:rPr>
          <w:rFonts w:eastAsiaTheme="majorEastAsia"/>
          <w:sz w:val="24"/>
        </w:rPr>
        <w:t>Within the other given parameters are other strict requirements for the minimum performance of the aircraft. Take-off and landing distances are to be 1200m and 860m respectively, which will impact the design of the landing gear configuration, wing configuration, and control surfaces. Also listed is the necessary minimum range of 3600 km, which will influence the space necessary for fuel and possibly induce certain weight limitations as well. Though more detail will be given for these systems later, this report will include rudimentary concepts and estimations for capacities and weights to get a general grasp on how they will meet the requirements.</w:t>
      </w:r>
    </w:p>
    <w:p w14:paraId="04AAD625" w14:textId="2C3E6339" w:rsidR="4B2D7751" w:rsidRDefault="4B2D7751" w:rsidP="4B2D7751">
      <w:pPr>
        <w:ind w:left="720"/>
        <w:rPr>
          <w:rFonts w:eastAsiaTheme="majorEastAsia"/>
          <w:sz w:val="24"/>
        </w:rPr>
      </w:pPr>
    </w:p>
    <w:p w14:paraId="6B4944DE" w14:textId="62F32EBA" w:rsidR="762CD80A" w:rsidRDefault="762CD80A" w:rsidP="2398B6C0">
      <w:pPr>
        <w:pStyle w:val="Heading2"/>
        <w:rPr>
          <w:rFonts w:eastAsiaTheme="majorEastAsia" w:cstheme="majorBidi"/>
          <w:sz w:val="24"/>
        </w:rPr>
      </w:pPr>
      <w:bookmarkStart w:id="19" w:name="_Toc208526308"/>
      <w:r>
        <w:rPr>
          <w:rFonts w:eastAsiaTheme="majorEastAsia"/>
        </w:rPr>
        <w:t>2.2.5 Additional Requirements</w:t>
      </w:r>
      <w:bookmarkEnd w:id="19"/>
    </w:p>
    <w:p w14:paraId="643DF821" w14:textId="2E4F194C" w:rsidR="762CD80A" w:rsidRPr="001D6A02" w:rsidRDefault="4B2D7751" w:rsidP="4B2D7751">
      <w:pPr>
        <w:ind w:left="720"/>
        <w:rPr>
          <w:rFonts w:eastAsiaTheme="majorEastAsia"/>
          <w:sz w:val="24"/>
        </w:rPr>
      </w:pPr>
      <w:r w:rsidRPr="4B2D7751">
        <w:rPr>
          <w:rFonts w:eastAsiaTheme="majorEastAsia"/>
          <w:sz w:val="24"/>
        </w:rPr>
        <w:t xml:space="preserve">Along with main requirements there are also supplemental requirements that address other necessities on the aircraft. Due to the operating altitude, cabin pressurization is necessary and will be addressed directly in fuselage design, as it adds weight and more complex elements in the structural design. There are also regulations on fuel capacity accounting for loitering and being able to go to another airport if necessary. Loitering was included in the mission profile and will be in the calculations of necessary fuel on the aircraft along with the regulatory extra amount. </w:t>
      </w:r>
    </w:p>
    <w:p w14:paraId="2BA416C2" w14:textId="70AA31D7" w:rsidR="4B2D7751" w:rsidRDefault="4B2D7751" w:rsidP="4B2D7751">
      <w:pPr>
        <w:ind w:left="720"/>
        <w:rPr>
          <w:rFonts w:eastAsiaTheme="majorEastAsia"/>
          <w:sz w:val="24"/>
        </w:rPr>
      </w:pPr>
    </w:p>
    <w:p w14:paraId="6877658C" w14:textId="0D791639" w:rsidR="762CD80A" w:rsidRDefault="762CD80A" w:rsidP="2398B6C0">
      <w:pPr>
        <w:pStyle w:val="Heading2"/>
        <w:rPr>
          <w:rFonts w:eastAsiaTheme="majorEastAsia" w:cstheme="majorBidi"/>
          <w:sz w:val="24"/>
        </w:rPr>
      </w:pPr>
      <w:bookmarkStart w:id="20" w:name="_Toc208526309"/>
      <w:r>
        <w:rPr>
          <w:rFonts w:eastAsiaTheme="majorEastAsia"/>
        </w:rPr>
        <w:t>2.2.6 Driving Requirements</w:t>
      </w:r>
      <w:bookmarkEnd w:id="20"/>
      <w:r>
        <w:rPr>
          <w:rFonts w:eastAsiaTheme="majorEastAsia"/>
        </w:rPr>
        <w:t xml:space="preserve"> </w:t>
      </w:r>
    </w:p>
    <w:p w14:paraId="61A30269" w14:textId="0BCA0760" w:rsidR="00B737B1" w:rsidRDefault="4B2D7751" w:rsidP="4B2D7751">
      <w:pPr>
        <w:ind w:left="720"/>
        <w:rPr>
          <w:rFonts w:eastAsiaTheme="majorEastAsia"/>
          <w:sz w:val="24"/>
        </w:rPr>
      </w:pPr>
      <w:r w:rsidRPr="4B2D7751">
        <w:rPr>
          <w:rFonts w:eastAsiaTheme="majorEastAsia"/>
          <w:sz w:val="24"/>
        </w:rPr>
        <w:t>For this aircraft, the driving considerations (following safety and stability) will be comfort, efficiency, and range. Comfort will be first, considering this aircraft is intended to be used by high level business personnel; next would be efficiency, with the goal being to make this a more “cost-effective” aircraft to be a solid selling point to businesses; finally there is a range consideration, in order to ensure that the aircraft only has to stop midway for fuelling on the longest of trips. For comfort, the fuselage will be designed with ample space in mind for all passengers, lavatories, galley(s) and possible configurations for extra high-end additions (such as a small bar, a larger food prep area, or possibly meeting space). Efficiency and range will be affected by the engine and wing configurations, which will be considered here, but the finer details about these two factors will come up later in the design process.</w:t>
      </w:r>
    </w:p>
    <w:p w14:paraId="28B58994" w14:textId="089B31EC" w:rsidR="762CD80A" w:rsidRPr="00C5589D" w:rsidRDefault="762CD80A" w:rsidP="53E1A0EA">
      <w:pPr>
        <w:pStyle w:val="Heading1"/>
        <w:rPr>
          <w:rFonts w:eastAsiaTheme="majorEastAsia"/>
        </w:rPr>
      </w:pPr>
    </w:p>
    <w:p w14:paraId="7C7D5BCC" w14:textId="5AA1AF16" w:rsidR="4B2D7751" w:rsidRDefault="4B2D7751" w:rsidP="2398B6C0">
      <w:pPr>
        <w:pStyle w:val="Heading2"/>
        <w:rPr>
          <w:sz w:val="26"/>
          <w:szCs w:val="26"/>
        </w:rPr>
      </w:pPr>
      <w:bookmarkStart w:id="21" w:name="_Toc1543851599"/>
      <w:bookmarkStart w:id="22" w:name="_Toc208526310"/>
      <w:r>
        <w:t>3. Reference Aircraft Data Collection</w:t>
      </w:r>
      <w:bookmarkEnd w:id="21"/>
      <w:bookmarkEnd w:id="22"/>
    </w:p>
    <w:p w14:paraId="6B543B48" w14:textId="75F1FDD4" w:rsidR="60095E30" w:rsidRDefault="60095E30" w:rsidP="60095E30"/>
    <w:p w14:paraId="627638E7" w14:textId="366D6A99" w:rsidR="08F30B4A" w:rsidRDefault="4B2D7751" w:rsidP="4B2D7751">
      <w:pPr>
        <w:ind w:left="720"/>
        <w:rPr>
          <w:sz w:val="24"/>
        </w:rPr>
      </w:pPr>
      <w:r w:rsidRPr="4B2D7751">
        <w:rPr>
          <w:sz w:val="24"/>
        </w:rPr>
        <w:t xml:space="preserve">Reference aircraft data provides valuable information for evaluating the design concept against aircrafts that have already been fielded and validated. A wide range of aircrafts with similar specifications have been research to provide a reference of maximum and minimum for key parameters. The full table for reference aircraft data is in </w:t>
      </w:r>
      <w:r w:rsidR="7600B92A" w:rsidRPr="7600B92A">
        <w:rPr>
          <w:sz w:val="24"/>
        </w:rPr>
        <w:t xml:space="preserve">Appendix </w:t>
      </w:r>
      <w:r w:rsidR="08F30B4A">
        <w:fldChar w:fldCharType="begin"/>
      </w:r>
      <w:r w:rsidR="08F30B4A">
        <w:instrText xml:space="preserve"> REF _Ref207808795 \h  \* MERGEFORMAT </w:instrText>
      </w:r>
      <w:r w:rsidR="08F30B4A">
        <w:fldChar w:fldCharType="separate"/>
      </w:r>
      <w:r w:rsidR="4F332BEC">
        <w:t>3</w:t>
      </w:r>
      <w:r w:rsidR="08F30B4A">
        <w:fldChar w:fldCharType="end"/>
      </w:r>
      <w:r w:rsidRPr="4B2D7751">
        <w:rPr>
          <w:sz w:val="24"/>
        </w:rPr>
        <w:t>. Some columns have missing information; this is due to a lack on data provided by manufacturers. Below is a condensed table highlighting the aircraft that most strongly informed the configuration choices. The tables will be updated as additional data are verified and as the design evolves.</w:t>
      </w:r>
    </w:p>
    <w:p w14:paraId="2F01F391" w14:textId="64ADC93F" w:rsidR="08F30B4A" w:rsidRDefault="08F30B4A" w:rsidP="08F30B4A">
      <w:pPr>
        <w:ind w:left="720"/>
      </w:pPr>
    </w:p>
    <w:p w14:paraId="678ACD9E" w14:textId="52FE4D1A" w:rsidR="4B2D7751" w:rsidRDefault="4B2D7751" w:rsidP="4B2D7751">
      <w:pPr>
        <w:ind w:left="720"/>
      </w:pPr>
    </w:p>
    <w:p w14:paraId="461849AC" w14:textId="2E1007B0" w:rsidR="4B2D7751" w:rsidRDefault="4B2D7751" w:rsidP="4B2D7751">
      <w:pPr>
        <w:ind w:left="720"/>
      </w:pPr>
    </w:p>
    <w:tbl>
      <w:tblPr>
        <w:tblStyle w:val="TableGrid"/>
        <w:tblW w:w="8640" w:type="dxa"/>
        <w:tblInd w:w="720" w:type="dxa"/>
        <w:tblLayout w:type="fixed"/>
        <w:tblLook w:val="06A0" w:firstRow="1" w:lastRow="0" w:firstColumn="1" w:lastColumn="0" w:noHBand="1" w:noVBand="1"/>
      </w:tblPr>
      <w:tblGrid>
        <w:gridCol w:w="1515"/>
        <w:gridCol w:w="1245"/>
        <w:gridCol w:w="720"/>
        <w:gridCol w:w="1275"/>
        <w:gridCol w:w="885"/>
        <w:gridCol w:w="840"/>
        <w:gridCol w:w="1245"/>
        <w:gridCol w:w="915"/>
      </w:tblGrid>
      <w:tr w:rsidR="08F30B4A" w14:paraId="205B925D" w14:textId="77777777" w:rsidTr="50507584">
        <w:trPr>
          <w:trHeight w:val="300"/>
        </w:trPr>
        <w:tc>
          <w:tcPr>
            <w:tcW w:w="1515" w:type="dxa"/>
          </w:tcPr>
          <w:p w14:paraId="736CB175" w14:textId="0B2647FE" w:rsidR="08F30B4A" w:rsidRDefault="08F30B4A" w:rsidP="08F30B4A">
            <w:pPr>
              <w:rPr>
                <w:b/>
                <w:bCs/>
              </w:rPr>
            </w:pPr>
            <w:r w:rsidRPr="08F30B4A">
              <w:rPr>
                <w:b/>
                <w:bCs/>
              </w:rPr>
              <w:t>Manufacturer</w:t>
            </w:r>
          </w:p>
        </w:tc>
        <w:tc>
          <w:tcPr>
            <w:tcW w:w="1245" w:type="dxa"/>
          </w:tcPr>
          <w:p w14:paraId="118B30AE" w14:textId="7C0D5D52" w:rsidR="08F30B4A" w:rsidRDefault="08F30B4A" w:rsidP="08F30B4A">
            <w:pPr>
              <w:rPr>
                <w:b/>
                <w:bCs/>
              </w:rPr>
            </w:pPr>
            <w:r w:rsidRPr="08F30B4A">
              <w:rPr>
                <w:b/>
                <w:bCs/>
              </w:rPr>
              <w:t>Type</w:t>
            </w:r>
          </w:p>
        </w:tc>
        <w:tc>
          <w:tcPr>
            <w:tcW w:w="720" w:type="dxa"/>
          </w:tcPr>
          <w:p w14:paraId="04EFC052" w14:textId="4B42A00D" w:rsidR="08F30B4A" w:rsidRDefault="08F30B4A" w:rsidP="08F30B4A">
            <w:pPr>
              <w:rPr>
                <w:b/>
                <w:bCs/>
              </w:rPr>
            </w:pPr>
            <w:r w:rsidRPr="08F30B4A">
              <w:rPr>
                <w:b/>
                <w:bCs/>
              </w:rPr>
              <w:t>Crew</w:t>
            </w:r>
          </w:p>
        </w:tc>
        <w:tc>
          <w:tcPr>
            <w:tcW w:w="1275" w:type="dxa"/>
          </w:tcPr>
          <w:p w14:paraId="0FF7323C" w14:textId="06B82107" w:rsidR="08F30B4A" w:rsidRDefault="08F30B4A" w:rsidP="08F30B4A">
            <w:pPr>
              <w:rPr>
                <w:b/>
                <w:bCs/>
              </w:rPr>
            </w:pPr>
            <w:r w:rsidRPr="08F30B4A">
              <w:rPr>
                <w:b/>
                <w:bCs/>
              </w:rPr>
              <w:t>Passengers</w:t>
            </w:r>
          </w:p>
        </w:tc>
        <w:tc>
          <w:tcPr>
            <w:tcW w:w="885" w:type="dxa"/>
          </w:tcPr>
          <w:p w14:paraId="6F153CC8" w14:textId="3340B696" w:rsidR="08F30B4A" w:rsidRDefault="08F30B4A" w:rsidP="08F30B4A">
            <w:pPr>
              <w:rPr>
                <w:b/>
                <w:bCs/>
              </w:rPr>
            </w:pPr>
            <w:r w:rsidRPr="08F30B4A">
              <w:rPr>
                <w:b/>
                <w:bCs/>
              </w:rPr>
              <w:t>MTOW (kg)</w:t>
            </w:r>
          </w:p>
        </w:tc>
        <w:tc>
          <w:tcPr>
            <w:tcW w:w="840" w:type="dxa"/>
          </w:tcPr>
          <w:p w14:paraId="5B805C77" w14:textId="34FEB21E" w:rsidR="08F30B4A" w:rsidRDefault="08F30B4A" w:rsidP="08F30B4A">
            <w:pPr>
              <w:rPr>
                <w:b/>
                <w:bCs/>
              </w:rPr>
            </w:pPr>
            <w:r w:rsidRPr="08F30B4A">
              <w:rPr>
                <w:b/>
                <w:bCs/>
              </w:rPr>
              <w:t>BOW (kg)</w:t>
            </w:r>
          </w:p>
        </w:tc>
        <w:tc>
          <w:tcPr>
            <w:tcW w:w="1245" w:type="dxa"/>
          </w:tcPr>
          <w:p w14:paraId="33C2200F" w14:textId="07174129" w:rsidR="08F30B4A" w:rsidRDefault="08F30B4A" w:rsidP="08F30B4A">
            <w:pPr>
              <w:rPr>
                <w:b/>
                <w:bCs/>
              </w:rPr>
            </w:pPr>
            <w:r w:rsidRPr="08F30B4A">
              <w:rPr>
                <w:b/>
                <w:bCs/>
              </w:rPr>
              <w:t>Max Payload (kg)</w:t>
            </w:r>
          </w:p>
        </w:tc>
        <w:tc>
          <w:tcPr>
            <w:tcW w:w="915" w:type="dxa"/>
          </w:tcPr>
          <w:p w14:paraId="74034138" w14:textId="1FADE395" w:rsidR="08F30B4A" w:rsidRDefault="08F30B4A" w:rsidP="08F30B4A">
            <w:pPr>
              <w:rPr>
                <w:b/>
                <w:bCs/>
              </w:rPr>
            </w:pPr>
            <w:r w:rsidRPr="08F30B4A">
              <w:rPr>
                <w:b/>
                <w:bCs/>
              </w:rPr>
              <w:t>Fuel (kg)</w:t>
            </w:r>
          </w:p>
        </w:tc>
      </w:tr>
      <w:tr w:rsidR="08F30B4A" w14:paraId="33E41CF0" w14:textId="77777777" w:rsidTr="50507584">
        <w:trPr>
          <w:trHeight w:val="300"/>
        </w:trPr>
        <w:tc>
          <w:tcPr>
            <w:tcW w:w="1515" w:type="dxa"/>
          </w:tcPr>
          <w:p w14:paraId="00A58B8F" w14:textId="59A22B81" w:rsidR="08F30B4A" w:rsidRDefault="08F30B4A" w:rsidP="08F30B4A">
            <w:r>
              <w:t>Bombardier</w:t>
            </w:r>
          </w:p>
        </w:tc>
        <w:tc>
          <w:tcPr>
            <w:tcW w:w="1245" w:type="dxa"/>
          </w:tcPr>
          <w:p w14:paraId="09A918FB" w14:textId="328B79F6" w:rsidR="08F30B4A" w:rsidRDefault="08F30B4A" w:rsidP="08F30B4A">
            <w:r>
              <w:t>Learjet 60</w:t>
            </w:r>
          </w:p>
        </w:tc>
        <w:tc>
          <w:tcPr>
            <w:tcW w:w="720" w:type="dxa"/>
          </w:tcPr>
          <w:p w14:paraId="4D09E988" w14:textId="4B3F3FEA" w:rsidR="08F30B4A" w:rsidRDefault="08F30B4A" w:rsidP="08F30B4A">
            <w:r>
              <w:t>2</w:t>
            </w:r>
          </w:p>
        </w:tc>
        <w:tc>
          <w:tcPr>
            <w:tcW w:w="1275" w:type="dxa"/>
          </w:tcPr>
          <w:p w14:paraId="509AF428" w14:textId="35FFEBD4" w:rsidR="08F30B4A" w:rsidRDefault="08F30B4A" w:rsidP="08F30B4A">
            <w:r>
              <w:t>8</w:t>
            </w:r>
          </w:p>
        </w:tc>
        <w:tc>
          <w:tcPr>
            <w:tcW w:w="885" w:type="dxa"/>
          </w:tcPr>
          <w:p w14:paraId="6B116BED" w14:textId="63ECA6D0" w:rsidR="08F30B4A" w:rsidRDefault="08F30B4A" w:rsidP="08F30B4A">
            <w:r>
              <w:t>10659</w:t>
            </w:r>
          </w:p>
        </w:tc>
        <w:tc>
          <w:tcPr>
            <w:tcW w:w="840" w:type="dxa"/>
          </w:tcPr>
          <w:p w14:paraId="0213D674" w14:textId="252E30ED" w:rsidR="08F30B4A" w:rsidRDefault="08F30B4A" w:rsidP="08F30B4A">
            <w:r>
              <w:t>6700</w:t>
            </w:r>
          </w:p>
        </w:tc>
        <w:tc>
          <w:tcPr>
            <w:tcW w:w="1245" w:type="dxa"/>
          </w:tcPr>
          <w:p w14:paraId="0387F8D6" w14:textId="0EA6822A" w:rsidR="08F30B4A" w:rsidRDefault="08F30B4A" w:rsidP="08F30B4A">
            <w:r>
              <w:t>1011</w:t>
            </w:r>
          </w:p>
        </w:tc>
        <w:tc>
          <w:tcPr>
            <w:tcW w:w="915" w:type="dxa"/>
          </w:tcPr>
          <w:p w14:paraId="72EF6FE7" w14:textId="7CD66118" w:rsidR="08F30B4A" w:rsidRDefault="08F30B4A" w:rsidP="08F30B4A">
            <w:r>
              <w:t>3588</w:t>
            </w:r>
          </w:p>
        </w:tc>
      </w:tr>
      <w:tr w:rsidR="08F30B4A" w14:paraId="6F032CF9" w14:textId="77777777" w:rsidTr="50507584">
        <w:trPr>
          <w:trHeight w:val="300"/>
        </w:trPr>
        <w:tc>
          <w:tcPr>
            <w:tcW w:w="1515" w:type="dxa"/>
          </w:tcPr>
          <w:p w14:paraId="00E354E4" w14:textId="70589F8B" w:rsidR="08F30B4A" w:rsidRDefault="08F30B4A" w:rsidP="08F30B4A">
            <w:r>
              <w:t>Embraer</w:t>
            </w:r>
          </w:p>
        </w:tc>
        <w:tc>
          <w:tcPr>
            <w:tcW w:w="1245" w:type="dxa"/>
          </w:tcPr>
          <w:p w14:paraId="01871B8B" w14:textId="2B5C5AD8" w:rsidR="08F30B4A" w:rsidRDefault="08F30B4A" w:rsidP="08F30B4A">
            <w:r>
              <w:t>Phenom</w:t>
            </w:r>
          </w:p>
          <w:p w14:paraId="3FDBD29C" w14:textId="46CAC29E" w:rsidR="08F30B4A" w:rsidRDefault="08F30B4A" w:rsidP="08F30B4A">
            <w:r>
              <w:t>300E</w:t>
            </w:r>
          </w:p>
        </w:tc>
        <w:tc>
          <w:tcPr>
            <w:tcW w:w="720" w:type="dxa"/>
          </w:tcPr>
          <w:p w14:paraId="7371D298" w14:textId="2E58C209" w:rsidR="08F30B4A" w:rsidRDefault="08F30B4A" w:rsidP="08F30B4A">
            <w:r>
              <w:t>2</w:t>
            </w:r>
          </w:p>
        </w:tc>
        <w:tc>
          <w:tcPr>
            <w:tcW w:w="1275" w:type="dxa"/>
          </w:tcPr>
          <w:p w14:paraId="6BE5154E" w14:textId="180C7AD2" w:rsidR="08F30B4A" w:rsidRDefault="08F30B4A" w:rsidP="08F30B4A">
            <w:r>
              <w:t>10</w:t>
            </w:r>
          </w:p>
        </w:tc>
        <w:tc>
          <w:tcPr>
            <w:tcW w:w="885" w:type="dxa"/>
          </w:tcPr>
          <w:p w14:paraId="66C5B0FC" w14:textId="75068C92" w:rsidR="08F30B4A" w:rsidRDefault="08F30B4A" w:rsidP="08F30B4A">
            <w:r>
              <w:t>8150</w:t>
            </w:r>
          </w:p>
        </w:tc>
        <w:tc>
          <w:tcPr>
            <w:tcW w:w="840" w:type="dxa"/>
          </w:tcPr>
          <w:p w14:paraId="5BA7D3AD" w14:textId="5250F885" w:rsidR="08F30B4A" w:rsidRDefault="08F30B4A" w:rsidP="08F30B4A">
            <w:r>
              <w:t>5344</w:t>
            </w:r>
          </w:p>
        </w:tc>
        <w:tc>
          <w:tcPr>
            <w:tcW w:w="1245" w:type="dxa"/>
          </w:tcPr>
          <w:p w14:paraId="459C11F2" w14:textId="62A3F47D" w:rsidR="08F30B4A" w:rsidRDefault="08F30B4A" w:rsidP="08F30B4A">
            <w:r>
              <w:t>1196</w:t>
            </w:r>
          </w:p>
        </w:tc>
        <w:tc>
          <w:tcPr>
            <w:tcW w:w="915" w:type="dxa"/>
          </w:tcPr>
          <w:p w14:paraId="6FC5C7E4" w14:textId="09B1CB6E" w:rsidR="08F30B4A" w:rsidRDefault="08F30B4A" w:rsidP="08F30B4A">
            <w:r>
              <w:t>2428</w:t>
            </w:r>
          </w:p>
        </w:tc>
      </w:tr>
      <w:tr w:rsidR="08F30B4A" w14:paraId="0690C2B5" w14:textId="77777777" w:rsidTr="50507584">
        <w:trPr>
          <w:trHeight w:val="300"/>
        </w:trPr>
        <w:tc>
          <w:tcPr>
            <w:tcW w:w="1515" w:type="dxa"/>
          </w:tcPr>
          <w:p w14:paraId="3EEFF429" w14:textId="4A6B943C" w:rsidR="08F30B4A" w:rsidRDefault="08F30B4A" w:rsidP="08F30B4A">
            <w:r>
              <w:t>Cessna</w:t>
            </w:r>
          </w:p>
        </w:tc>
        <w:tc>
          <w:tcPr>
            <w:tcW w:w="1245" w:type="dxa"/>
          </w:tcPr>
          <w:p w14:paraId="6093EC63" w14:textId="056AE67F" w:rsidR="08F30B4A" w:rsidRDefault="08F30B4A" w:rsidP="08F30B4A">
            <w:r>
              <w:t>Citation Latitude</w:t>
            </w:r>
          </w:p>
        </w:tc>
        <w:tc>
          <w:tcPr>
            <w:tcW w:w="720" w:type="dxa"/>
          </w:tcPr>
          <w:p w14:paraId="35D611D7" w14:textId="72FB008A" w:rsidR="08F30B4A" w:rsidRDefault="08F30B4A" w:rsidP="08F30B4A">
            <w:r>
              <w:t>2</w:t>
            </w:r>
          </w:p>
        </w:tc>
        <w:tc>
          <w:tcPr>
            <w:tcW w:w="1275" w:type="dxa"/>
          </w:tcPr>
          <w:p w14:paraId="76C9A247" w14:textId="0F657C64" w:rsidR="08F30B4A" w:rsidRDefault="08F30B4A" w:rsidP="08F30B4A">
            <w:r>
              <w:t>9</w:t>
            </w:r>
          </w:p>
        </w:tc>
        <w:tc>
          <w:tcPr>
            <w:tcW w:w="885" w:type="dxa"/>
          </w:tcPr>
          <w:p w14:paraId="5366D521" w14:textId="3A1CC18B" w:rsidR="08F30B4A" w:rsidRDefault="08F30B4A" w:rsidP="08F30B4A">
            <w:r>
              <w:t>13971</w:t>
            </w:r>
          </w:p>
        </w:tc>
        <w:tc>
          <w:tcPr>
            <w:tcW w:w="840" w:type="dxa"/>
          </w:tcPr>
          <w:p w14:paraId="0AF2A45F" w14:textId="36EB1F3B" w:rsidR="08F30B4A" w:rsidRDefault="08F30B4A" w:rsidP="08F30B4A">
            <w:r>
              <w:t>8462</w:t>
            </w:r>
          </w:p>
        </w:tc>
        <w:tc>
          <w:tcPr>
            <w:tcW w:w="1245" w:type="dxa"/>
          </w:tcPr>
          <w:p w14:paraId="70024253" w14:textId="13D370DC" w:rsidR="08F30B4A" w:rsidRDefault="08F30B4A" w:rsidP="08F30B4A">
            <w:r>
              <w:t>1258</w:t>
            </w:r>
          </w:p>
        </w:tc>
        <w:tc>
          <w:tcPr>
            <w:tcW w:w="915" w:type="dxa"/>
          </w:tcPr>
          <w:p w14:paraId="5B8AB743" w14:textId="66BE2A46" w:rsidR="08F30B4A" w:rsidRDefault="08F30B4A" w:rsidP="08F30B4A">
            <w:r>
              <w:t>5168</w:t>
            </w:r>
          </w:p>
        </w:tc>
      </w:tr>
      <w:tr w:rsidR="08F30B4A" w14:paraId="125FB4F8" w14:textId="77777777" w:rsidTr="50507584">
        <w:trPr>
          <w:trHeight w:val="300"/>
        </w:trPr>
        <w:tc>
          <w:tcPr>
            <w:tcW w:w="1515" w:type="dxa"/>
          </w:tcPr>
          <w:p w14:paraId="303B5538" w14:textId="134ABC3A" w:rsidR="08F30B4A" w:rsidRDefault="08F30B4A" w:rsidP="08F30B4A">
            <w:r>
              <w:t>Gulfstream</w:t>
            </w:r>
          </w:p>
        </w:tc>
        <w:tc>
          <w:tcPr>
            <w:tcW w:w="1245" w:type="dxa"/>
          </w:tcPr>
          <w:p w14:paraId="293BAC85" w14:textId="47BA892B" w:rsidR="08F30B4A" w:rsidRDefault="08F30B4A" w:rsidP="08F30B4A">
            <w:r>
              <w:t>G100</w:t>
            </w:r>
          </w:p>
        </w:tc>
        <w:tc>
          <w:tcPr>
            <w:tcW w:w="720" w:type="dxa"/>
          </w:tcPr>
          <w:p w14:paraId="2DA88069" w14:textId="3DC461F5" w:rsidR="08F30B4A" w:rsidRDefault="08F30B4A" w:rsidP="08F30B4A">
            <w:r>
              <w:t>2</w:t>
            </w:r>
          </w:p>
        </w:tc>
        <w:tc>
          <w:tcPr>
            <w:tcW w:w="1275" w:type="dxa"/>
          </w:tcPr>
          <w:p w14:paraId="38CD5B79" w14:textId="0A79FF96" w:rsidR="08F30B4A" w:rsidRDefault="08F30B4A" w:rsidP="08F30B4A">
            <w:r>
              <w:t>7</w:t>
            </w:r>
          </w:p>
        </w:tc>
        <w:tc>
          <w:tcPr>
            <w:tcW w:w="885" w:type="dxa"/>
          </w:tcPr>
          <w:p w14:paraId="110CB109" w14:textId="629AFBFC" w:rsidR="08F30B4A" w:rsidRDefault="08F30B4A" w:rsidP="08F30B4A">
            <w:r>
              <w:t>11181</w:t>
            </w:r>
          </w:p>
        </w:tc>
        <w:tc>
          <w:tcPr>
            <w:tcW w:w="840" w:type="dxa"/>
          </w:tcPr>
          <w:p w14:paraId="509C18F3" w14:textId="3BAE41EF" w:rsidR="08F30B4A" w:rsidRDefault="08F30B4A" w:rsidP="08F30B4A">
            <w:r>
              <w:t>6515</w:t>
            </w:r>
          </w:p>
        </w:tc>
        <w:tc>
          <w:tcPr>
            <w:tcW w:w="1245" w:type="dxa"/>
          </w:tcPr>
          <w:p w14:paraId="7D2B0579" w14:textId="1E503941" w:rsidR="08F30B4A" w:rsidRDefault="08F30B4A" w:rsidP="08F30B4A">
            <w:r>
              <w:t>1195</w:t>
            </w:r>
          </w:p>
        </w:tc>
        <w:tc>
          <w:tcPr>
            <w:tcW w:w="915" w:type="dxa"/>
          </w:tcPr>
          <w:p w14:paraId="215DF21A" w14:textId="53DD2DAE" w:rsidR="08F30B4A" w:rsidRDefault="08F30B4A" w:rsidP="08F30B4A">
            <w:r>
              <w:t>4248</w:t>
            </w:r>
          </w:p>
        </w:tc>
      </w:tr>
      <w:tr w:rsidR="08F30B4A" w14:paraId="1390300F" w14:textId="77777777" w:rsidTr="50507584">
        <w:trPr>
          <w:trHeight w:val="300"/>
        </w:trPr>
        <w:tc>
          <w:tcPr>
            <w:tcW w:w="1515" w:type="dxa"/>
          </w:tcPr>
          <w:p w14:paraId="23D50700" w14:textId="6F3A41B0" w:rsidR="08F30B4A" w:rsidRDefault="08F30B4A" w:rsidP="08F30B4A">
            <w:r>
              <w:t>Pilatus</w:t>
            </w:r>
          </w:p>
        </w:tc>
        <w:tc>
          <w:tcPr>
            <w:tcW w:w="1245" w:type="dxa"/>
          </w:tcPr>
          <w:p w14:paraId="06CD3909" w14:textId="505B0B7E" w:rsidR="08F30B4A" w:rsidRDefault="08F30B4A" w:rsidP="08F30B4A">
            <w:r>
              <w:t>PC-24</w:t>
            </w:r>
          </w:p>
        </w:tc>
        <w:tc>
          <w:tcPr>
            <w:tcW w:w="720" w:type="dxa"/>
          </w:tcPr>
          <w:p w14:paraId="42BAA7CF" w14:textId="7BFBC053" w:rsidR="08F30B4A" w:rsidRDefault="08F30B4A" w:rsidP="08F30B4A">
            <w:r>
              <w:t>2</w:t>
            </w:r>
          </w:p>
        </w:tc>
        <w:tc>
          <w:tcPr>
            <w:tcW w:w="1275" w:type="dxa"/>
          </w:tcPr>
          <w:p w14:paraId="52CBF52D" w14:textId="2BE72679" w:rsidR="08F30B4A" w:rsidRDefault="08F30B4A" w:rsidP="08F30B4A">
            <w:r>
              <w:t>10</w:t>
            </w:r>
          </w:p>
        </w:tc>
        <w:tc>
          <w:tcPr>
            <w:tcW w:w="885" w:type="dxa"/>
          </w:tcPr>
          <w:p w14:paraId="5B815498" w14:textId="118EF10D" w:rsidR="08F30B4A" w:rsidRDefault="08F30B4A" w:rsidP="08F30B4A">
            <w:r>
              <w:t>8500</w:t>
            </w:r>
          </w:p>
        </w:tc>
        <w:tc>
          <w:tcPr>
            <w:tcW w:w="840" w:type="dxa"/>
          </w:tcPr>
          <w:p w14:paraId="2DE82A49" w14:textId="1B4D4742" w:rsidR="08F30B4A" w:rsidRDefault="08F30B4A" w:rsidP="08F30B4A">
            <w:r>
              <w:t>5316</w:t>
            </w:r>
          </w:p>
        </w:tc>
        <w:tc>
          <w:tcPr>
            <w:tcW w:w="1245" w:type="dxa"/>
          </w:tcPr>
          <w:p w14:paraId="012A59EF" w14:textId="6704DF7C" w:rsidR="08F30B4A" w:rsidRDefault="08F30B4A" w:rsidP="08F30B4A">
            <w:r>
              <w:t>1406</w:t>
            </w:r>
          </w:p>
        </w:tc>
        <w:tc>
          <w:tcPr>
            <w:tcW w:w="915" w:type="dxa"/>
          </w:tcPr>
          <w:p w14:paraId="21D78C1A" w14:textId="29DBE726" w:rsidR="08F30B4A" w:rsidRDefault="08F30B4A" w:rsidP="08F30B4A">
            <w:r>
              <w:t>2705</w:t>
            </w:r>
          </w:p>
        </w:tc>
      </w:tr>
      <w:tr w:rsidR="08F30B4A" w14:paraId="627F46C7" w14:textId="77777777" w:rsidTr="50507584">
        <w:trPr>
          <w:trHeight w:val="300"/>
        </w:trPr>
        <w:tc>
          <w:tcPr>
            <w:tcW w:w="1515" w:type="dxa"/>
          </w:tcPr>
          <w:p w14:paraId="0EAE815D" w14:textId="11239641" w:rsidR="08F30B4A" w:rsidRDefault="08F30B4A" w:rsidP="08F30B4A">
            <w:r>
              <w:t>Bombardier</w:t>
            </w:r>
          </w:p>
        </w:tc>
        <w:tc>
          <w:tcPr>
            <w:tcW w:w="1245" w:type="dxa"/>
          </w:tcPr>
          <w:p w14:paraId="721019BA" w14:textId="339D3243" w:rsidR="08F30B4A" w:rsidRDefault="08F30B4A" w:rsidP="08F30B4A">
            <w:r>
              <w:t>Challenger 300</w:t>
            </w:r>
          </w:p>
        </w:tc>
        <w:tc>
          <w:tcPr>
            <w:tcW w:w="720" w:type="dxa"/>
          </w:tcPr>
          <w:p w14:paraId="4F4BEB68" w14:textId="036B1531" w:rsidR="08F30B4A" w:rsidRDefault="08F30B4A" w:rsidP="08F30B4A">
            <w:r>
              <w:t>2</w:t>
            </w:r>
          </w:p>
        </w:tc>
        <w:tc>
          <w:tcPr>
            <w:tcW w:w="1275" w:type="dxa"/>
          </w:tcPr>
          <w:p w14:paraId="19B9C74A" w14:textId="2691C31F" w:rsidR="08F30B4A" w:rsidRDefault="08F30B4A" w:rsidP="08F30B4A">
            <w:r>
              <w:t>8</w:t>
            </w:r>
          </w:p>
        </w:tc>
        <w:tc>
          <w:tcPr>
            <w:tcW w:w="885" w:type="dxa"/>
          </w:tcPr>
          <w:p w14:paraId="56E5ED00" w14:textId="2B2D30AD" w:rsidR="08F30B4A" w:rsidRDefault="08F30B4A" w:rsidP="08F30B4A">
            <w:r>
              <w:t>17622</w:t>
            </w:r>
          </w:p>
        </w:tc>
        <w:tc>
          <w:tcPr>
            <w:tcW w:w="840" w:type="dxa"/>
          </w:tcPr>
          <w:p w14:paraId="112E8DBD" w14:textId="556EC31B" w:rsidR="08F30B4A" w:rsidRDefault="08F30B4A" w:rsidP="08F30B4A">
            <w:r>
              <w:t>11022</w:t>
            </w:r>
          </w:p>
        </w:tc>
        <w:tc>
          <w:tcPr>
            <w:tcW w:w="1245" w:type="dxa"/>
          </w:tcPr>
          <w:p w14:paraId="1960AFBE" w14:textId="44E45379" w:rsidR="08F30B4A" w:rsidRDefault="08F30B4A" w:rsidP="08F30B4A">
            <w:r>
              <w:t>1588</w:t>
            </w:r>
          </w:p>
        </w:tc>
        <w:tc>
          <w:tcPr>
            <w:tcW w:w="915" w:type="dxa"/>
          </w:tcPr>
          <w:p w14:paraId="2BB8F748" w14:textId="187076D4" w:rsidR="08F30B4A" w:rsidRDefault="08F30B4A" w:rsidP="08F30B4A">
            <w:r>
              <w:t>6418</w:t>
            </w:r>
          </w:p>
        </w:tc>
      </w:tr>
      <w:tr w:rsidR="08F30B4A" w14:paraId="2BD1A1B5" w14:textId="77777777" w:rsidTr="50507584">
        <w:trPr>
          <w:trHeight w:val="300"/>
        </w:trPr>
        <w:tc>
          <w:tcPr>
            <w:tcW w:w="1515" w:type="dxa"/>
          </w:tcPr>
          <w:p w14:paraId="45BC65EF" w14:textId="51BE9A06" w:rsidR="08F30B4A" w:rsidRDefault="08F30B4A" w:rsidP="08F30B4A">
            <w:r>
              <w:t>Fairchild Dornier</w:t>
            </w:r>
          </w:p>
        </w:tc>
        <w:tc>
          <w:tcPr>
            <w:tcW w:w="1245" w:type="dxa"/>
          </w:tcPr>
          <w:p w14:paraId="2435B295" w14:textId="345FFB52" w:rsidR="08F30B4A" w:rsidRDefault="08F30B4A" w:rsidP="08F30B4A">
            <w:r>
              <w:t>328Jet Envoy</w:t>
            </w:r>
          </w:p>
        </w:tc>
        <w:tc>
          <w:tcPr>
            <w:tcW w:w="720" w:type="dxa"/>
          </w:tcPr>
          <w:p w14:paraId="579CEF6C" w14:textId="0886E1BA" w:rsidR="08F30B4A" w:rsidRDefault="08F30B4A" w:rsidP="08F30B4A">
            <w:r>
              <w:t>3</w:t>
            </w:r>
          </w:p>
        </w:tc>
        <w:tc>
          <w:tcPr>
            <w:tcW w:w="1275" w:type="dxa"/>
          </w:tcPr>
          <w:p w14:paraId="40C42867" w14:textId="5E368F48" w:rsidR="08F30B4A" w:rsidRDefault="08F30B4A" w:rsidP="08F30B4A">
            <w:r>
              <w:t>15</w:t>
            </w:r>
          </w:p>
        </w:tc>
        <w:tc>
          <w:tcPr>
            <w:tcW w:w="885" w:type="dxa"/>
          </w:tcPr>
          <w:p w14:paraId="5CC12097" w14:textId="55836D2D" w:rsidR="08F30B4A" w:rsidRDefault="08F30B4A" w:rsidP="08F30B4A">
            <w:r>
              <w:t>15660</w:t>
            </w:r>
          </w:p>
        </w:tc>
        <w:tc>
          <w:tcPr>
            <w:tcW w:w="840" w:type="dxa"/>
          </w:tcPr>
          <w:p w14:paraId="533D9B9E" w14:textId="0CB58D7E" w:rsidR="08F30B4A" w:rsidRDefault="08F30B4A" w:rsidP="08F30B4A">
            <w:r>
              <w:t>9420</w:t>
            </w:r>
          </w:p>
        </w:tc>
        <w:tc>
          <w:tcPr>
            <w:tcW w:w="1245" w:type="dxa"/>
          </w:tcPr>
          <w:p w14:paraId="10534640" w14:textId="715EA84E" w:rsidR="08F30B4A" w:rsidRDefault="08F30B4A" w:rsidP="08F30B4A">
            <w:r>
              <w:t>3650</w:t>
            </w:r>
          </w:p>
        </w:tc>
        <w:tc>
          <w:tcPr>
            <w:tcW w:w="915" w:type="dxa"/>
          </w:tcPr>
          <w:p w14:paraId="696A1AAB" w14:textId="44F4FC12" w:rsidR="08F30B4A" w:rsidRDefault="08F30B4A" w:rsidP="08F30B4A">
            <w:r>
              <w:t>3634</w:t>
            </w:r>
          </w:p>
        </w:tc>
      </w:tr>
    </w:tbl>
    <w:p w14:paraId="5FABF391" w14:textId="128DF2F1" w:rsidR="0F1A9DE0" w:rsidRDefault="0F1A9DE0" w:rsidP="0F1A9DE0">
      <w:pPr>
        <w:ind w:left="1440" w:firstLine="720"/>
        <w:rPr>
          <w:i/>
          <w:iCs/>
        </w:rPr>
      </w:pPr>
      <w:r w:rsidRPr="0F1A9DE0">
        <w:rPr>
          <w:i/>
          <w:iCs/>
        </w:rPr>
        <w:t xml:space="preserve">Table 3.1: Sample Aircraft Reference Data from Appendix </w:t>
      </w:r>
      <w:r w:rsidR="4F332BEC" w:rsidRPr="4F332BEC">
        <w:rPr>
          <w:i/>
          <w:iCs/>
        </w:rPr>
        <w:t>3</w:t>
      </w:r>
    </w:p>
    <w:p w14:paraId="602C9169" w14:textId="60C57329" w:rsidR="42819000" w:rsidRDefault="42819000" w:rsidP="4B2D7751">
      <w:pPr>
        <w:ind w:left="720"/>
      </w:pPr>
    </w:p>
    <w:p w14:paraId="40BF8B4C" w14:textId="21E29FDE" w:rsidR="4787FBA5" w:rsidRDefault="4787FBA5" w:rsidP="4787FBA5">
      <w:pPr>
        <w:ind w:left="720"/>
      </w:pPr>
    </w:p>
    <w:p w14:paraId="03DD4109" w14:textId="77777777" w:rsidR="007055DB" w:rsidRDefault="4787FBA5" w:rsidP="4787FBA5">
      <w:pPr>
        <w:pStyle w:val="Heading1"/>
        <w:rPr>
          <w:rFonts w:eastAsiaTheme="majorEastAsia"/>
          <w:sz w:val="26"/>
          <w:szCs w:val="26"/>
        </w:rPr>
      </w:pPr>
      <w:bookmarkStart w:id="23" w:name="_Ref207810184"/>
      <w:bookmarkStart w:id="24" w:name="_Toc401448265"/>
      <w:bookmarkStart w:id="25" w:name="_Toc208526311"/>
      <w:r w:rsidRPr="4787FBA5">
        <w:rPr>
          <w:rFonts w:eastAsiaTheme="majorEastAsia"/>
          <w:sz w:val="26"/>
          <w:szCs w:val="26"/>
        </w:rPr>
        <w:t>4. Concept Designs and Selection</w:t>
      </w:r>
      <w:bookmarkEnd w:id="23"/>
      <w:bookmarkEnd w:id="24"/>
      <w:bookmarkEnd w:id="25"/>
    </w:p>
    <w:p w14:paraId="247CD32E" w14:textId="40508A95" w:rsidR="4787FBA5" w:rsidRDefault="4787FBA5" w:rsidP="4787FBA5"/>
    <w:p w14:paraId="4BED75DF" w14:textId="3104B55A" w:rsidR="08F30B4A" w:rsidRDefault="4787FBA5" w:rsidP="53E1A0EA">
      <w:pPr>
        <w:pStyle w:val="Heading2"/>
        <w:rPr>
          <w:rFonts w:ascii="Calibri" w:eastAsia="Calibri" w:hAnsi="Calibri" w:cs="Calibri"/>
          <w:sz w:val="24"/>
        </w:rPr>
      </w:pPr>
      <w:bookmarkStart w:id="26" w:name="_Toc208526312"/>
      <w:r>
        <w:rPr>
          <w:rFonts w:eastAsia="Calibri"/>
        </w:rPr>
        <w:t>4.1 Concept Generation</w:t>
      </w:r>
      <w:bookmarkEnd w:id="26"/>
    </w:p>
    <w:p w14:paraId="4EB2A766" w14:textId="593B3458" w:rsidR="4787FBA5" w:rsidRDefault="4787FBA5" w:rsidP="4787FBA5">
      <w:pPr>
        <w:rPr>
          <w:rFonts w:ascii="Calibri" w:eastAsia="Calibri" w:hAnsi="Calibri" w:cs="Calibri"/>
          <w:b/>
          <w:bCs/>
          <w:sz w:val="24"/>
        </w:rPr>
      </w:pPr>
    </w:p>
    <w:p w14:paraId="01C89E8F" w14:textId="10F33381" w:rsidR="06F8BB42" w:rsidRDefault="169BCD9B" w:rsidP="4B2D7751">
      <w:pPr>
        <w:ind w:left="720"/>
        <w:rPr>
          <w:rFonts w:eastAsiaTheme="minorEastAsia" w:cstheme="minorBidi"/>
          <w:sz w:val="24"/>
        </w:rPr>
      </w:pPr>
      <w:r w:rsidRPr="4B2D7751">
        <w:rPr>
          <w:rFonts w:eastAsiaTheme="minorEastAsia" w:cstheme="minorBidi"/>
          <w:sz w:val="24"/>
        </w:rPr>
        <w:t>In this section, four distinct concept configurations were developed to provide a diverse range of aircraft design options for evaluation. These include a rear-mounted twin-jet engine configuration, t</w:t>
      </w:r>
      <w:r w:rsidR="60955389" w:rsidRPr="4B2D7751">
        <w:rPr>
          <w:rFonts w:eastAsiaTheme="minorEastAsia" w:cstheme="minorBidi"/>
          <w:sz w:val="24"/>
        </w:rPr>
        <w:t>win tail and horizontal stabilizer design</w:t>
      </w:r>
      <w:r w:rsidRPr="4B2D7751">
        <w:rPr>
          <w:rFonts w:eastAsiaTheme="minorEastAsia" w:cstheme="minorBidi"/>
          <w:sz w:val="24"/>
        </w:rPr>
        <w:t>, an over-wing engine configuration, and a tri-jet engine arrangement. By exploring this variety of concepts, a broader range is established for comparison and performance assessment. The following subsections present a better detailed description of each configuration, highlighting their respective strengths and weaknesses.</w:t>
      </w:r>
      <w:r w:rsidR="06F8BB42">
        <w:rPr>
          <w:noProof/>
        </w:rPr>
        <w:drawing>
          <wp:anchor distT="0" distB="0" distL="114300" distR="114300" simplePos="0" relativeHeight="251658241" behindDoc="0" locked="0" layoutInCell="1" allowOverlap="1" wp14:anchorId="7629E59E" wp14:editId="4585DED8">
            <wp:simplePos x="0" y="0"/>
            <wp:positionH relativeFrom="column">
              <wp:posOffset>2952750</wp:posOffset>
            </wp:positionH>
            <wp:positionV relativeFrom="paragraph">
              <wp:posOffset>1266825</wp:posOffset>
            </wp:positionV>
            <wp:extent cx="3412332" cy="1107824"/>
            <wp:effectExtent l="0" t="0" r="0" b="0"/>
            <wp:wrapNone/>
            <wp:docPr id="806140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9666" name=""/>
                    <pic:cNvPicPr/>
                  </pic:nvPicPr>
                  <pic:blipFill>
                    <a:blip r:embed="rId19">
                      <a:extLst>
                        <a:ext uri="{28A0092B-C50C-407E-A947-70E740481C1C}">
                          <a14:useLocalDpi xmlns:a14="http://schemas.microsoft.com/office/drawing/2010/main"/>
                        </a:ext>
                      </a:extLst>
                    </a:blip>
                    <a:stretch>
                      <a:fillRect/>
                    </a:stretch>
                  </pic:blipFill>
                  <pic:spPr>
                    <a:xfrm>
                      <a:off x="0" y="0"/>
                      <a:ext cx="3412332" cy="1107824"/>
                    </a:xfrm>
                    <a:prstGeom prst="rect">
                      <a:avLst/>
                    </a:prstGeom>
                  </pic:spPr>
                </pic:pic>
              </a:graphicData>
            </a:graphic>
            <wp14:sizeRelH relativeFrom="page">
              <wp14:pctWidth>0</wp14:pctWidth>
            </wp14:sizeRelH>
            <wp14:sizeRelV relativeFrom="page">
              <wp14:pctHeight>0</wp14:pctHeight>
            </wp14:sizeRelV>
          </wp:anchor>
        </w:drawing>
      </w:r>
    </w:p>
    <w:p w14:paraId="0015AF06" w14:textId="13342F76" w:rsidR="06F8BB42" w:rsidRDefault="06F8BB42" w:rsidP="06F8BB42">
      <w:pPr>
        <w:rPr>
          <w:rFonts w:eastAsiaTheme="minorEastAsia" w:cstheme="minorBidi"/>
        </w:rPr>
      </w:pPr>
    </w:p>
    <w:p w14:paraId="315E1FB6" w14:textId="37D9E0B0" w:rsidR="06F8BB42" w:rsidRDefault="4B2D7751" w:rsidP="4B2D7751">
      <w:pPr>
        <w:rPr>
          <w:rFonts w:eastAsiaTheme="minorEastAsia" w:cstheme="minorBidi"/>
          <w:sz w:val="24"/>
        </w:rPr>
      </w:pPr>
      <w:r w:rsidRPr="4B2D7751">
        <w:rPr>
          <w:rFonts w:eastAsiaTheme="minorEastAsia" w:cstheme="minorBidi"/>
          <w:sz w:val="24"/>
        </w:rPr>
        <w:t>Rear Mounted Twin Jet Configuration</w:t>
      </w:r>
    </w:p>
    <w:p w14:paraId="6AF905B3" w14:textId="17AA85EC" w:rsidR="7AC8EE8D" w:rsidRDefault="7AC8EE8D" w:rsidP="4B2D7751">
      <w:pPr>
        <w:rPr>
          <w:rFonts w:eastAsiaTheme="minorEastAsia" w:cstheme="minorBidi"/>
          <w:sz w:val="24"/>
        </w:rPr>
      </w:pPr>
    </w:p>
    <w:p w14:paraId="6CC42EBD" w14:textId="577D34E1"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Two pylon mounted tail engines</w:t>
      </w:r>
    </w:p>
    <w:p w14:paraId="1DEE4914" w14:textId="5B16CAB6"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Low wing configuration</w:t>
      </w:r>
    </w:p>
    <w:p w14:paraId="33DF402F" w14:textId="5FF2FE61" w:rsidR="06F8BB42" w:rsidRDefault="4B2D7751" w:rsidP="4B2D7751">
      <w:pPr>
        <w:pStyle w:val="ListParagraph"/>
        <w:numPr>
          <w:ilvl w:val="0"/>
          <w:numId w:val="7"/>
        </w:numPr>
        <w:rPr>
          <w:rFonts w:eastAsiaTheme="minorEastAsia" w:cstheme="minorBidi"/>
          <w:sz w:val="24"/>
        </w:rPr>
      </w:pPr>
      <w:r w:rsidRPr="4B2D7751">
        <w:rPr>
          <w:rFonts w:eastAsiaTheme="minorEastAsia" w:cstheme="minorBidi"/>
          <w:sz w:val="24"/>
        </w:rPr>
        <w:t xml:space="preserve">Conventional tail design </w:t>
      </w:r>
      <w:r w:rsidR="27D74AA0">
        <w:tab/>
      </w:r>
    </w:p>
    <w:p w14:paraId="4B6BA8F4" w14:textId="3AEF6EE2" w:rsidR="06F8BB42" w:rsidRDefault="1D1FF1AF" w:rsidP="1D1FF1AF">
      <w:pPr>
        <w:ind w:left="5040" w:firstLine="720"/>
        <w:rPr>
          <w:rFonts w:eastAsiaTheme="minorEastAsia" w:cstheme="minorBidi"/>
          <w:i/>
          <w:iCs/>
        </w:rPr>
      </w:pPr>
      <w:r w:rsidRPr="1D1FF1AF">
        <w:rPr>
          <w:rFonts w:eastAsiaTheme="minorEastAsia" w:cstheme="minorBidi"/>
          <w:i/>
          <w:iCs/>
        </w:rPr>
        <w:t xml:space="preserve">          Figure 4.1: Cessna Latitude </w:t>
      </w:r>
      <w:r w:rsidR="7D87F998" w:rsidRPr="7D87F998">
        <w:rPr>
          <w:rFonts w:eastAsiaTheme="minorEastAsia" w:cstheme="minorBidi"/>
          <w:i/>
          <w:iCs/>
        </w:rPr>
        <w:t>[</w:t>
      </w:r>
      <w:r w:rsidR="010C3429" w:rsidRPr="010C3429">
        <w:rPr>
          <w:rFonts w:eastAsiaTheme="minorEastAsia" w:cstheme="minorBidi"/>
          <w:i/>
          <w:iCs/>
        </w:rPr>
        <w:t>1]</w:t>
      </w:r>
    </w:p>
    <w:p w14:paraId="75A8E87E" w14:textId="7889AC10" w:rsidR="06F8BB42" w:rsidRDefault="06F8BB42" w:rsidP="42819000">
      <w:pPr>
        <w:rPr>
          <w:rFonts w:eastAsiaTheme="minorEastAsia" w:cstheme="minorBidi"/>
        </w:rPr>
      </w:pPr>
    </w:p>
    <w:p w14:paraId="0A83C8A0" w14:textId="49728D62" w:rsidR="078D7DCD" w:rsidRDefault="078D7DCD" w:rsidP="078D7DCD">
      <w:pPr>
        <w:rPr>
          <w:rFonts w:eastAsiaTheme="minorEastAsia" w:cstheme="minorBidi"/>
        </w:rPr>
      </w:pPr>
    </w:p>
    <w:p w14:paraId="74B74BC5" w14:textId="5D643AA4" w:rsidR="078D7DCD" w:rsidRDefault="078D7DCD" w:rsidP="078D7DCD">
      <w:pPr>
        <w:rPr>
          <w:rFonts w:eastAsiaTheme="minorEastAsia" w:cstheme="minorBidi"/>
        </w:rPr>
      </w:pPr>
    </w:p>
    <w:p w14:paraId="7CFDB7F9" w14:textId="52AA9184" w:rsidR="1BE967F8" w:rsidRDefault="1BE967F8" w:rsidP="4B2D7751">
      <w:pPr>
        <w:rPr>
          <w:rFonts w:eastAsiaTheme="minorEastAsia" w:cstheme="minorBidi"/>
        </w:rPr>
      </w:pPr>
    </w:p>
    <w:p w14:paraId="35782278" w14:textId="44937CE0" w:rsidR="078D7DCD" w:rsidRDefault="078D7DCD" w:rsidP="078D7DCD">
      <w:pPr>
        <w:rPr>
          <w:rFonts w:eastAsiaTheme="minorEastAsia" w:cstheme="minorBidi"/>
          <w:sz w:val="24"/>
        </w:rPr>
      </w:pPr>
    </w:p>
    <w:p w14:paraId="4FD96D59" w14:textId="35333537" w:rsidR="06F8BB42" w:rsidRDefault="06F8BB42" w:rsidP="377A68E1">
      <w:pPr>
        <w:rPr>
          <w:rFonts w:eastAsiaTheme="minorEastAsia" w:cstheme="minorBidi"/>
          <w:sz w:val="24"/>
        </w:rPr>
      </w:pPr>
      <w:r>
        <w:rPr>
          <w:noProof/>
        </w:rPr>
        <w:drawing>
          <wp:anchor distT="0" distB="0" distL="114300" distR="114300" simplePos="0" relativeHeight="251658245" behindDoc="0" locked="0" layoutInCell="1" allowOverlap="1" wp14:anchorId="0568F4ED" wp14:editId="7C945054">
            <wp:simplePos x="0" y="0"/>
            <wp:positionH relativeFrom="column">
              <wp:posOffset>3381375</wp:posOffset>
            </wp:positionH>
            <wp:positionV relativeFrom="paragraph">
              <wp:posOffset>-123825</wp:posOffset>
            </wp:positionV>
            <wp:extent cx="2352675" cy="1400985"/>
            <wp:effectExtent l="0" t="0" r="0" b="0"/>
            <wp:wrapNone/>
            <wp:docPr id="829658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8971" name=""/>
                    <pic:cNvPicPr/>
                  </pic:nvPicPr>
                  <pic:blipFill>
                    <a:blip r:embed="rId20">
                      <a:extLst>
                        <a:ext uri="{28A0092B-C50C-407E-A947-70E740481C1C}">
                          <a14:useLocalDpi xmlns:a14="http://schemas.microsoft.com/office/drawing/2010/main"/>
                        </a:ext>
                      </a:extLst>
                    </a:blip>
                    <a:stretch>
                      <a:fillRect/>
                    </a:stretch>
                  </pic:blipFill>
                  <pic:spPr>
                    <a:xfrm>
                      <a:off x="0" y="0"/>
                      <a:ext cx="2352675" cy="1400985"/>
                    </a:xfrm>
                    <a:prstGeom prst="rect">
                      <a:avLst/>
                    </a:prstGeom>
                  </pic:spPr>
                </pic:pic>
              </a:graphicData>
            </a:graphic>
            <wp14:sizeRelH relativeFrom="page">
              <wp14:pctWidth>0</wp14:pctWidth>
            </wp14:sizeRelH>
            <wp14:sizeRelV relativeFrom="page">
              <wp14:pctHeight>0</wp14:pctHeight>
            </wp14:sizeRelV>
          </wp:anchor>
        </w:drawing>
      </w:r>
    </w:p>
    <w:p w14:paraId="2580403C" w14:textId="14665415" w:rsidR="06F8BB42" w:rsidRDefault="4B2D7751" w:rsidP="4B2D7751">
      <w:pPr>
        <w:rPr>
          <w:rFonts w:eastAsiaTheme="minorEastAsia" w:cstheme="minorBidi"/>
          <w:sz w:val="24"/>
        </w:rPr>
      </w:pPr>
      <w:r w:rsidRPr="4B2D7751">
        <w:rPr>
          <w:rFonts w:eastAsiaTheme="minorEastAsia" w:cstheme="minorBidi"/>
          <w:sz w:val="24"/>
        </w:rPr>
        <w:t xml:space="preserve">Twin Tail and Horizontal Stabilizer Configuration </w:t>
      </w:r>
    </w:p>
    <w:p w14:paraId="305C2DE0" w14:textId="7DE99DE4" w:rsidR="7AC8EE8D" w:rsidRDefault="7AC8EE8D" w:rsidP="4B2D7751">
      <w:pPr>
        <w:rPr>
          <w:rFonts w:eastAsiaTheme="minorEastAsia" w:cstheme="minorBidi"/>
          <w:sz w:val="24"/>
        </w:rPr>
      </w:pPr>
    </w:p>
    <w:p w14:paraId="6CC23142" w14:textId="330C86AC" w:rsidR="06F8BB42"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Two fuselage mounted engines</w:t>
      </w:r>
    </w:p>
    <w:p w14:paraId="15764321" w14:textId="232BFBD9" w:rsidR="2C94D170"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Low wing configuration with winglets</w:t>
      </w:r>
    </w:p>
    <w:p w14:paraId="23DCC68D" w14:textId="41BC0104" w:rsidR="2C94D170" w:rsidRDefault="4B2D7751" w:rsidP="4B2D7751">
      <w:pPr>
        <w:pStyle w:val="ListParagraph"/>
        <w:numPr>
          <w:ilvl w:val="0"/>
          <w:numId w:val="6"/>
        </w:numPr>
        <w:rPr>
          <w:rFonts w:eastAsiaTheme="minorEastAsia" w:cstheme="minorBidi"/>
          <w:sz w:val="24"/>
        </w:rPr>
      </w:pPr>
      <w:r w:rsidRPr="4B2D7751">
        <w:rPr>
          <w:rFonts w:eastAsiaTheme="minorEastAsia" w:cstheme="minorBidi"/>
          <w:sz w:val="24"/>
        </w:rPr>
        <w:t xml:space="preserve">Twin tail and horizontal stabilizers configuration </w:t>
      </w:r>
    </w:p>
    <w:p w14:paraId="5A67C963" w14:textId="5CFA2D6D" w:rsidR="1BE967F8" w:rsidRDefault="1BE967F8" w:rsidP="69F9935A">
      <w:pPr>
        <w:rPr>
          <w:rFonts w:eastAsiaTheme="minorEastAsia" w:cstheme="minorBidi"/>
        </w:rPr>
      </w:pPr>
    </w:p>
    <w:p w14:paraId="6249557E" w14:textId="44256FA5" w:rsidR="1BE967F8" w:rsidRDefault="60955389" w:rsidP="60955389">
      <w:pPr>
        <w:ind w:left="5040"/>
        <w:rPr>
          <w:rFonts w:eastAsiaTheme="minorEastAsia" w:cstheme="minorBidi"/>
          <w:i/>
          <w:iCs/>
        </w:rPr>
      </w:pPr>
      <w:r w:rsidRPr="60955389">
        <w:rPr>
          <w:rFonts w:eastAsiaTheme="minorEastAsia" w:cstheme="minorBidi"/>
          <w:i/>
          <w:iCs/>
        </w:rPr>
        <w:t xml:space="preserve">                     Figure 4.2: Pegasus VBJ</w:t>
      </w:r>
      <w:r w:rsidR="010C3429" w:rsidRPr="010C3429">
        <w:rPr>
          <w:rFonts w:eastAsiaTheme="minorEastAsia" w:cstheme="minorBidi"/>
          <w:i/>
          <w:iCs/>
        </w:rPr>
        <w:t xml:space="preserve"> [2]</w:t>
      </w:r>
    </w:p>
    <w:p w14:paraId="3AA58C7B" w14:textId="7D85B2F3" w:rsidR="06F8BB42" w:rsidRDefault="79B0B711" w:rsidP="4B2D7751">
      <w:pPr>
        <w:rPr>
          <w:rFonts w:eastAsiaTheme="minorEastAsia" w:cstheme="minorBidi"/>
          <w:sz w:val="24"/>
        </w:rPr>
      </w:pPr>
      <w:r w:rsidRPr="4B2D7751">
        <w:rPr>
          <w:rFonts w:eastAsiaTheme="minorEastAsia" w:cstheme="minorBidi"/>
          <w:sz w:val="24"/>
        </w:rPr>
        <w:t xml:space="preserve">Over the Wing Engine Mount Configuration </w:t>
      </w:r>
      <w:r w:rsidR="27D74AA0">
        <w:rPr>
          <w:noProof/>
        </w:rPr>
        <w:drawing>
          <wp:anchor distT="0" distB="0" distL="114300" distR="114300" simplePos="0" relativeHeight="251658242" behindDoc="0" locked="0" layoutInCell="1" allowOverlap="1" wp14:anchorId="0AF97A2B" wp14:editId="6EDB01EB">
            <wp:simplePos x="0" y="0"/>
            <wp:positionH relativeFrom="column">
              <wp:posOffset>3476625</wp:posOffset>
            </wp:positionH>
            <wp:positionV relativeFrom="paragraph">
              <wp:posOffset>28575</wp:posOffset>
            </wp:positionV>
            <wp:extent cx="2371725" cy="1032148"/>
            <wp:effectExtent l="0" t="0" r="0" b="0"/>
            <wp:wrapNone/>
            <wp:docPr id="5068583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8367" name=""/>
                    <pic:cNvPicPr/>
                  </pic:nvPicPr>
                  <pic:blipFill>
                    <a:blip r:embed="rId21">
                      <a:extLst>
                        <a:ext uri="{28A0092B-C50C-407E-A947-70E740481C1C}">
                          <a14:useLocalDpi xmlns:a14="http://schemas.microsoft.com/office/drawing/2010/main"/>
                        </a:ext>
                      </a:extLst>
                    </a:blip>
                    <a:stretch>
                      <a:fillRect/>
                    </a:stretch>
                  </pic:blipFill>
                  <pic:spPr>
                    <a:xfrm>
                      <a:off x="0" y="0"/>
                      <a:ext cx="2371725" cy="1032148"/>
                    </a:xfrm>
                    <a:prstGeom prst="rect">
                      <a:avLst/>
                    </a:prstGeom>
                  </pic:spPr>
                </pic:pic>
              </a:graphicData>
            </a:graphic>
            <wp14:sizeRelH relativeFrom="page">
              <wp14:pctWidth>0</wp14:pctWidth>
            </wp14:sizeRelH>
            <wp14:sizeRelV relativeFrom="page">
              <wp14:pctHeight>0</wp14:pctHeight>
            </wp14:sizeRelV>
          </wp:anchor>
        </w:drawing>
      </w:r>
    </w:p>
    <w:p w14:paraId="794EC0D9" w14:textId="4EEBA1FB" w:rsidR="27D74AA0" w:rsidRDefault="27D74AA0" w:rsidP="4B2D7751">
      <w:pPr>
        <w:rPr>
          <w:rFonts w:eastAsiaTheme="minorEastAsia" w:cstheme="minorBidi"/>
          <w:sz w:val="24"/>
        </w:rPr>
      </w:pPr>
    </w:p>
    <w:p w14:paraId="13955F53" w14:textId="10A2E201" w:rsidR="06F8BB42" w:rsidRDefault="4B2D7751" w:rsidP="4B2D7751">
      <w:pPr>
        <w:pStyle w:val="ListParagraph"/>
        <w:numPr>
          <w:ilvl w:val="0"/>
          <w:numId w:val="1"/>
        </w:numPr>
        <w:rPr>
          <w:rFonts w:eastAsiaTheme="minorEastAsia" w:cstheme="minorBidi"/>
          <w:sz w:val="24"/>
        </w:rPr>
      </w:pPr>
      <w:r w:rsidRPr="4B2D7751">
        <w:rPr>
          <w:rFonts w:eastAsiaTheme="minorEastAsia" w:cstheme="minorBidi"/>
          <w:sz w:val="24"/>
        </w:rPr>
        <w:t>Two engines mounted on pylons above the wing</w:t>
      </w:r>
    </w:p>
    <w:p w14:paraId="6B503DA8" w14:textId="1190BDD1" w:rsidR="27D74AA0" w:rsidRDefault="4B2D7751" w:rsidP="4B2D7751">
      <w:pPr>
        <w:pStyle w:val="ListParagraph"/>
        <w:numPr>
          <w:ilvl w:val="0"/>
          <w:numId w:val="2"/>
        </w:numPr>
        <w:rPr>
          <w:rFonts w:eastAsiaTheme="minorEastAsia" w:cstheme="minorBidi"/>
          <w:sz w:val="24"/>
        </w:rPr>
      </w:pPr>
      <w:r w:rsidRPr="4B2D7751">
        <w:rPr>
          <w:rFonts w:eastAsiaTheme="minorEastAsia" w:cstheme="minorBidi"/>
          <w:sz w:val="24"/>
        </w:rPr>
        <w:t>Low wing configuration with winglets</w:t>
      </w:r>
    </w:p>
    <w:p w14:paraId="120ABA00" w14:textId="0314DE35" w:rsidR="06F8BB42" w:rsidRDefault="4B2D7751" w:rsidP="4B2D7751">
      <w:pPr>
        <w:pStyle w:val="ListParagraph"/>
        <w:numPr>
          <w:ilvl w:val="0"/>
          <w:numId w:val="2"/>
        </w:numPr>
        <w:rPr>
          <w:rFonts w:eastAsiaTheme="minorEastAsia" w:cstheme="minorBidi"/>
          <w:sz w:val="24"/>
        </w:rPr>
      </w:pPr>
      <w:r w:rsidRPr="4B2D7751">
        <w:rPr>
          <w:rFonts w:eastAsiaTheme="minorEastAsia" w:cstheme="minorBidi"/>
          <w:sz w:val="24"/>
        </w:rPr>
        <w:t xml:space="preserve">Conventional tail design </w:t>
      </w:r>
    </w:p>
    <w:p w14:paraId="3C8A19D3" w14:textId="0B24EB34" w:rsidR="27D74AA0" w:rsidRDefault="4B2D7751" w:rsidP="4B2D7751">
      <w:pPr>
        <w:rPr>
          <w:i/>
          <w:iCs/>
          <w:sz w:val="24"/>
        </w:rPr>
      </w:pPr>
      <w:r w:rsidRPr="4B2D7751">
        <w:rPr>
          <w:i/>
          <w:iCs/>
          <w:sz w:val="24"/>
        </w:rPr>
        <w:t xml:space="preserve">            </w:t>
      </w:r>
      <w:r w:rsidR="69F9935A">
        <w:tab/>
      </w:r>
    </w:p>
    <w:p w14:paraId="1E41AE04" w14:textId="63A796D8" w:rsidR="27D74AA0" w:rsidRDefault="60955389" w:rsidP="60955389">
      <w:pPr>
        <w:ind w:left="5760"/>
        <w:rPr>
          <w:i/>
          <w:iCs/>
        </w:rPr>
      </w:pPr>
      <w:r w:rsidRPr="60955389">
        <w:rPr>
          <w:i/>
          <w:iCs/>
        </w:rPr>
        <w:t xml:space="preserve">         Figure 4.3: HondaJet </w:t>
      </w:r>
      <w:r w:rsidR="010C3429" w:rsidRPr="010C3429">
        <w:rPr>
          <w:i/>
          <w:iCs/>
        </w:rPr>
        <w:t>[3]</w:t>
      </w:r>
    </w:p>
    <w:p w14:paraId="4FEDC167" w14:textId="179C8339" w:rsidR="06F8BB42" w:rsidRDefault="46D65FDA" w:rsidP="4B2D7751">
      <w:pPr>
        <w:rPr>
          <w:rFonts w:eastAsiaTheme="minorEastAsia" w:cstheme="minorBidi"/>
          <w:sz w:val="24"/>
        </w:rPr>
      </w:pPr>
      <w:r>
        <w:rPr>
          <w:noProof/>
        </w:rPr>
        <w:drawing>
          <wp:anchor distT="0" distB="0" distL="114300" distR="114300" simplePos="0" relativeHeight="251658244" behindDoc="0" locked="0" layoutInCell="1" allowOverlap="1" wp14:anchorId="652108E1" wp14:editId="63147CAB">
            <wp:simplePos x="0" y="0"/>
            <wp:positionH relativeFrom="column">
              <wp:posOffset>3495675</wp:posOffset>
            </wp:positionH>
            <wp:positionV relativeFrom="paragraph">
              <wp:posOffset>47625</wp:posOffset>
            </wp:positionV>
            <wp:extent cx="2162175" cy="1181521"/>
            <wp:effectExtent l="0" t="0" r="0" b="0"/>
            <wp:wrapNone/>
            <wp:docPr id="7853438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3854" name=""/>
                    <pic:cNvPicPr/>
                  </pic:nvPicPr>
                  <pic:blipFill>
                    <a:blip r:embed="rId22">
                      <a:extLst>
                        <a:ext uri="{28A0092B-C50C-407E-A947-70E740481C1C}">
                          <a14:useLocalDpi xmlns:a14="http://schemas.microsoft.com/office/drawing/2010/main"/>
                        </a:ext>
                      </a:extLst>
                    </a:blip>
                    <a:stretch>
                      <a:fillRect/>
                    </a:stretch>
                  </pic:blipFill>
                  <pic:spPr>
                    <a:xfrm>
                      <a:off x="0" y="0"/>
                      <a:ext cx="2162175" cy="1181521"/>
                    </a:xfrm>
                    <a:prstGeom prst="rect">
                      <a:avLst/>
                    </a:prstGeom>
                  </pic:spPr>
                </pic:pic>
              </a:graphicData>
            </a:graphic>
            <wp14:sizeRelH relativeFrom="page">
              <wp14:pctWidth>0</wp14:pctWidth>
            </wp14:sizeRelH>
            <wp14:sizeRelV relativeFrom="page">
              <wp14:pctHeight>0</wp14:pctHeight>
            </wp14:sizeRelV>
          </wp:anchor>
        </w:drawing>
      </w:r>
      <w:r w:rsidRPr="4B2D7751">
        <w:rPr>
          <w:rFonts w:eastAsiaTheme="minorEastAsia" w:cstheme="minorBidi"/>
          <w:sz w:val="24"/>
        </w:rPr>
        <w:t xml:space="preserve">Tri-Jet Engine Configuration </w:t>
      </w:r>
    </w:p>
    <w:p w14:paraId="0F1498AD" w14:textId="61B08AB6" w:rsidR="06F8BB42" w:rsidRDefault="06F8BB42" w:rsidP="4B2D7751">
      <w:pPr>
        <w:rPr>
          <w:rFonts w:eastAsiaTheme="minorEastAsia" w:cstheme="minorBidi"/>
          <w:sz w:val="24"/>
        </w:rPr>
      </w:pPr>
    </w:p>
    <w:p w14:paraId="47F03609" w14:textId="616F4085" w:rsidR="0F1A9DE0" w:rsidRDefault="4B2D7751" w:rsidP="4B2D7751">
      <w:pPr>
        <w:pStyle w:val="ListParagraph"/>
        <w:numPr>
          <w:ilvl w:val="0"/>
          <w:numId w:val="4"/>
        </w:numPr>
        <w:spacing w:line="259" w:lineRule="auto"/>
        <w:rPr>
          <w:rFonts w:eastAsiaTheme="minorEastAsia" w:cstheme="minorBidi"/>
          <w:sz w:val="24"/>
        </w:rPr>
      </w:pPr>
      <w:r w:rsidRPr="4B2D7751">
        <w:rPr>
          <w:rFonts w:eastAsiaTheme="minorEastAsia" w:cstheme="minorBidi"/>
          <w:sz w:val="24"/>
        </w:rPr>
        <w:t xml:space="preserve">Three fuselage mounted engines </w:t>
      </w:r>
    </w:p>
    <w:p w14:paraId="514FBABF" w14:textId="7BD91CEF" w:rsidR="0F1A9DE0" w:rsidRDefault="4B2D7751" w:rsidP="4B2D7751">
      <w:pPr>
        <w:pStyle w:val="ListParagraph"/>
        <w:numPr>
          <w:ilvl w:val="0"/>
          <w:numId w:val="4"/>
        </w:numPr>
        <w:spacing w:line="259" w:lineRule="auto"/>
        <w:rPr>
          <w:rFonts w:eastAsiaTheme="minorEastAsia" w:cstheme="minorBidi"/>
          <w:sz w:val="24"/>
        </w:rPr>
      </w:pPr>
      <w:r w:rsidRPr="4B2D7751">
        <w:rPr>
          <w:rFonts w:eastAsiaTheme="minorEastAsia" w:cstheme="minorBidi"/>
          <w:sz w:val="24"/>
        </w:rPr>
        <w:t xml:space="preserve">Low wing configuration </w:t>
      </w:r>
    </w:p>
    <w:p w14:paraId="6C043F1E" w14:textId="3C437F0C" w:rsidR="1DAACADE" w:rsidRDefault="4B2D7751" w:rsidP="4B2D7751">
      <w:pPr>
        <w:pStyle w:val="ListParagraph"/>
        <w:numPr>
          <w:ilvl w:val="0"/>
          <w:numId w:val="4"/>
        </w:numPr>
        <w:rPr>
          <w:rFonts w:eastAsiaTheme="minorEastAsia" w:cstheme="minorBidi"/>
          <w:sz w:val="24"/>
        </w:rPr>
      </w:pPr>
      <w:r w:rsidRPr="4B2D7751">
        <w:rPr>
          <w:rFonts w:eastAsiaTheme="minorEastAsia" w:cstheme="minorBidi"/>
          <w:sz w:val="24"/>
        </w:rPr>
        <w:t xml:space="preserve">Conventional tail design </w:t>
      </w:r>
    </w:p>
    <w:p w14:paraId="6D39DBDB" w14:textId="25F2347B" w:rsidR="06F8BB42" w:rsidRDefault="06F8BB42" w:rsidP="69F9935A">
      <w:pPr>
        <w:rPr>
          <w:rFonts w:eastAsiaTheme="minorEastAsia" w:cstheme="minorBidi"/>
        </w:rPr>
      </w:pPr>
    </w:p>
    <w:p w14:paraId="5A1E7B5C" w14:textId="130FD463" w:rsidR="0F1A9DE0" w:rsidRDefault="0F1A9DE0" w:rsidP="0F1A9DE0">
      <w:pPr>
        <w:rPr>
          <w:rFonts w:eastAsiaTheme="minorEastAsia" w:cstheme="minorBidi"/>
        </w:rPr>
      </w:pPr>
    </w:p>
    <w:p w14:paraId="5D9411C9" w14:textId="16DE4140" w:rsidR="0F1A9DE0" w:rsidRDefault="4787FBA5" w:rsidP="4787FBA5">
      <w:pPr>
        <w:ind w:left="5760"/>
        <w:rPr>
          <w:rFonts w:eastAsiaTheme="minorEastAsia" w:cstheme="minorBidi"/>
          <w:i/>
          <w:iCs/>
        </w:rPr>
      </w:pPr>
      <w:r w:rsidRPr="4787FBA5">
        <w:rPr>
          <w:rFonts w:eastAsiaTheme="minorEastAsia" w:cstheme="minorBidi"/>
          <w:i/>
          <w:iCs/>
        </w:rPr>
        <w:t xml:space="preserve">   Figure 4.4: Dassault Falcon 900</w:t>
      </w:r>
      <w:r w:rsidR="010C3429" w:rsidRPr="010C3429">
        <w:rPr>
          <w:rFonts w:eastAsiaTheme="minorEastAsia" w:cstheme="minorBidi"/>
          <w:i/>
          <w:iCs/>
        </w:rPr>
        <w:t xml:space="preserve"> [4]</w:t>
      </w:r>
    </w:p>
    <w:p w14:paraId="6DBBBF82" w14:textId="3D5EF40E" w:rsidR="08F30B4A" w:rsidRDefault="586A2061" w:rsidP="0A74B33F">
      <w:pPr>
        <w:pStyle w:val="Heading2"/>
        <w:rPr>
          <w:rFonts w:eastAsiaTheme="majorEastAsia" w:cstheme="majorBidi"/>
          <w:sz w:val="26"/>
          <w:szCs w:val="26"/>
        </w:rPr>
      </w:pPr>
      <w:bookmarkStart w:id="27" w:name="_Toc208526313"/>
      <w:r>
        <w:rPr>
          <w:rFonts w:eastAsiaTheme="majorEastAsia"/>
        </w:rPr>
        <w:t>4.1.1 Rear Mounted Twin Jet Configuration</w:t>
      </w:r>
      <w:bookmarkEnd w:id="27"/>
    </w:p>
    <w:p w14:paraId="1F52F1C3" w14:textId="0A345D18" w:rsidR="586A2061" w:rsidRDefault="586A2061">
      <w:r>
        <w:rPr>
          <w:noProof/>
        </w:rPr>
        <w:drawing>
          <wp:inline distT="0" distB="0" distL="0" distR="0" wp14:anchorId="4630B0AE" wp14:editId="07FF31E6">
            <wp:extent cx="2597114" cy="2061127"/>
            <wp:effectExtent l="0" t="0" r="0" b="0"/>
            <wp:docPr id="2044302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2811" name=""/>
                    <pic:cNvPicPr/>
                  </pic:nvPicPr>
                  <pic:blipFill>
                    <a:blip r:embed="rId23">
                      <a:extLst>
                        <a:ext uri="{28A0092B-C50C-407E-A947-70E740481C1C}">
                          <a14:useLocalDpi xmlns:a14="http://schemas.microsoft.com/office/drawing/2010/main"/>
                        </a:ext>
                      </a:extLst>
                    </a:blip>
                    <a:stretch>
                      <a:fillRect/>
                    </a:stretch>
                  </pic:blipFill>
                  <pic:spPr>
                    <a:xfrm>
                      <a:off x="0" y="0"/>
                      <a:ext cx="2597114" cy="2061127"/>
                    </a:xfrm>
                    <a:prstGeom prst="rect">
                      <a:avLst/>
                    </a:prstGeom>
                  </pic:spPr>
                </pic:pic>
              </a:graphicData>
            </a:graphic>
          </wp:inline>
        </w:drawing>
      </w:r>
      <w:r>
        <w:rPr>
          <w:noProof/>
        </w:rPr>
        <w:drawing>
          <wp:anchor distT="0" distB="0" distL="114300" distR="114300" simplePos="0" relativeHeight="251658240" behindDoc="0" locked="0" layoutInCell="1" allowOverlap="1" wp14:anchorId="731FE673" wp14:editId="03821FA4">
            <wp:simplePos x="0" y="0"/>
            <wp:positionH relativeFrom="column">
              <wp:posOffset>2809875</wp:posOffset>
            </wp:positionH>
            <wp:positionV relativeFrom="paragraph">
              <wp:posOffset>419100</wp:posOffset>
            </wp:positionV>
            <wp:extent cx="3404149" cy="1350359"/>
            <wp:effectExtent l="0" t="0" r="0" b="0"/>
            <wp:wrapNone/>
            <wp:docPr id="1769316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6644" name=""/>
                    <pic:cNvPicPr/>
                  </pic:nvPicPr>
                  <pic:blipFill>
                    <a:blip r:embed="rId24">
                      <a:extLst>
                        <a:ext uri="{28A0092B-C50C-407E-A947-70E740481C1C}">
                          <a14:useLocalDpi xmlns:a14="http://schemas.microsoft.com/office/drawing/2010/main"/>
                        </a:ext>
                      </a:extLst>
                    </a:blip>
                    <a:stretch>
                      <a:fillRect/>
                    </a:stretch>
                  </pic:blipFill>
                  <pic:spPr>
                    <a:xfrm>
                      <a:off x="0" y="0"/>
                      <a:ext cx="3404149" cy="1350359"/>
                    </a:xfrm>
                    <a:prstGeom prst="rect">
                      <a:avLst/>
                    </a:prstGeom>
                  </pic:spPr>
                </pic:pic>
              </a:graphicData>
            </a:graphic>
            <wp14:sizeRelH relativeFrom="page">
              <wp14:pctWidth>0</wp14:pctWidth>
            </wp14:sizeRelH>
            <wp14:sizeRelV relativeFrom="page">
              <wp14:pctHeight>0</wp14:pctHeight>
            </wp14:sizeRelV>
          </wp:anchor>
        </w:drawing>
      </w:r>
    </w:p>
    <w:p w14:paraId="2E59D4E9" w14:textId="1B9861AB" w:rsidR="586A2061" w:rsidRDefault="79E75EA8" w:rsidP="79E75EA8">
      <w:pPr>
        <w:ind w:left="2160" w:firstLine="720"/>
        <w:rPr>
          <w:i/>
          <w:iCs/>
        </w:rPr>
      </w:pPr>
      <w:r w:rsidRPr="79E75EA8">
        <w:rPr>
          <w:i/>
          <w:iCs/>
        </w:rPr>
        <w:t xml:space="preserve">Figure 4.5: Rear Mounted Twin Jet Configuration </w:t>
      </w:r>
    </w:p>
    <w:p w14:paraId="70D44660" w14:textId="7E763BE0" w:rsidR="586A2061" w:rsidRDefault="586A2061"/>
    <w:p w14:paraId="38B972E5" w14:textId="43894CDA" w:rsidR="06F8BB42" w:rsidRDefault="60955389" w:rsidP="60955389">
      <w:pPr>
        <w:ind w:left="720"/>
        <w:rPr>
          <w:rFonts w:asciiTheme="majorHAnsi" w:eastAsiaTheme="majorEastAsia" w:hAnsiTheme="majorHAnsi" w:cstheme="majorBidi"/>
          <w:sz w:val="24"/>
        </w:rPr>
      </w:pPr>
      <w:r w:rsidRPr="60955389">
        <w:rPr>
          <w:rFonts w:asciiTheme="majorHAnsi" w:eastAsiaTheme="majorEastAsia" w:hAnsiTheme="majorHAnsi" w:cstheme="majorBidi"/>
          <w:sz w:val="24"/>
        </w:rPr>
        <w:t xml:space="preserve">The rear-mounted twin-jet layout is a time-tested configuration that has been widely used in the business jet market. provides several advantages for business jet operations. By maintaining a clean wing free of underwing nacelles, the configuration improves aerodynamic efficiency and allows high-lift devices to function effectively, which directly supports short take-off and landing requirements. Passenger comfort is also considered, as the cabin experiences reduced noise levels compared to under-wing mounting. However, a drawback of this design is its center-of-gravity sensitivity, which complicates loading, and structural crowding at the end of the fuselage, where systems, fuel, and engines must all be integrated. Despite these challenges, the configuration has strong precedent and offers reliable performance for the specified mission. Additionally, the low wing placement </w:t>
      </w:r>
    </w:p>
    <w:p w14:paraId="4203C24E" w14:textId="3B73F524" w:rsidR="0F1A9DE0" w:rsidRDefault="0F1A9DE0" w:rsidP="3A2BB5D6">
      <w:pPr>
        <w:rPr>
          <w:rFonts w:asciiTheme="majorHAnsi" w:eastAsiaTheme="majorEastAsia" w:hAnsiTheme="majorHAnsi" w:cstheme="majorBidi"/>
          <w:b/>
          <w:bCs/>
          <w:sz w:val="24"/>
        </w:rPr>
      </w:pPr>
    </w:p>
    <w:p w14:paraId="62D8A8A9" w14:textId="79CB6DDC" w:rsidR="0F1A9DE0" w:rsidRDefault="3A2BB5D6" w:rsidP="0A74B33F">
      <w:pPr>
        <w:pStyle w:val="Heading2"/>
        <w:rPr>
          <w:rFonts w:eastAsiaTheme="majorEastAsia" w:cstheme="majorBidi"/>
          <w:sz w:val="24"/>
        </w:rPr>
      </w:pPr>
      <w:bookmarkStart w:id="28" w:name="_Toc208526314"/>
      <w:r>
        <w:rPr>
          <w:rFonts w:eastAsiaTheme="majorEastAsia"/>
        </w:rPr>
        <w:t>4.1.2 Twin Tail and Horizontal Stabilizer Configuration</w:t>
      </w:r>
      <w:bookmarkEnd w:id="28"/>
    </w:p>
    <w:p w14:paraId="4382E8A6" w14:textId="1722A9A1" w:rsidR="0F1A9DE0" w:rsidRDefault="0F1A9DE0" w:rsidP="4787FBA5">
      <w:pPr>
        <w:ind w:left="3600"/>
        <w:rPr>
          <w:rFonts w:asciiTheme="majorHAnsi" w:eastAsiaTheme="majorEastAsia" w:hAnsiTheme="majorHAnsi" w:cstheme="majorBidi"/>
          <w:i/>
          <w:iCs/>
          <w:sz w:val="24"/>
        </w:rPr>
      </w:pPr>
      <w:r>
        <w:rPr>
          <w:noProof/>
        </w:rPr>
        <w:drawing>
          <wp:anchor distT="0" distB="0" distL="114300" distR="114300" simplePos="0" relativeHeight="251658243" behindDoc="0" locked="0" layoutInCell="1" allowOverlap="1" wp14:anchorId="3E721E84" wp14:editId="2F74E9CD">
            <wp:simplePos x="0" y="0"/>
            <wp:positionH relativeFrom="column">
              <wp:posOffset>1790700</wp:posOffset>
            </wp:positionH>
            <wp:positionV relativeFrom="paragraph">
              <wp:posOffset>66675</wp:posOffset>
            </wp:positionV>
            <wp:extent cx="2247791" cy="1775899"/>
            <wp:effectExtent l="0" t="0" r="0" b="0"/>
            <wp:wrapNone/>
            <wp:docPr id="4680503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50378" name=""/>
                    <pic:cNvPicPr/>
                  </pic:nvPicPr>
                  <pic:blipFill>
                    <a:blip r:embed="rId25">
                      <a:extLst>
                        <a:ext uri="{28A0092B-C50C-407E-A947-70E740481C1C}">
                          <a14:useLocalDpi xmlns:a14="http://schemas.microsoft.com/office/drawing/2010/main"/>
                        </a:ext>
                      </a:extLst>
                    </a:blip>
                    <a:stretch>
                      <a:fillRect/>
                    </a:stretch>
                  </pic:blipFill>
                  <pic:spPr>
                    <a:xfrm>
                      <a:off x="0" y="0"/>
                      <a:ext cx="2247791" cy="1775899"/>
                    </a:xfrm>
                    <a:prstGeom prst="rect">
                      <a:avLst/>
                    </a:prstGeom>
                  </pic:spPr>
                </pic:pic>
              </a:graphicData>
            </a:graphic>
            <wp14:sizeRelH relativeFrom="page">
              <wp14:pctWidth>0</wp14:pctWidth>
            </wp14:sizeRelH>
            <wp14:sizeRelV relativeFrom="page">
              <wp14:pctHeight>0</wp14:pctHeight>
            </wp14:sizeRelV>
          </wp:anchor>
        </w:drawing>
      </w:r>
    </w:p>
    <w:p w14:paraId="2A249078" w14:textId="27DB6817" w:rsidR="0F1A9DE0" w:rsidRDefault="0F1A9DE0" w:rsidP="3A2BB5D6">
      <w:pPr>
        <w:ind w:left="3600"/>
        <w:rPr>
          <w:rFonts w:asciiTheme="majorHAnsi" w:eastAsiaTheme="majorEastAsia" w:hAnsiTheme="majorHAnsi" w:cstheme="majorBidi"/>
          <w:i/>
          <w:iCs/>
          <w:sz w:val="24"/>
        </w:rPr>
      </w:pPr>
    </w:p>
    <w:p w14:paraId="6D469AAD" w14:textId="57F1F901" w:rsidR="3A2BB5D6" w:rsidRDefault="3A2BB5D6" w:rsidP="3A2BB5D6">
      <w:pPr>
        <w:ind w:left="3600"/>
        <w:rPr>
          <w:rFonts w:asciiTheme="majorHAnsi" w:eastAsiaTheme="majorEastAsia" w:hAnsiTheme="majorHAnsi" w:cstheme="majorBidi"/>
          <w:i/>
          <w:iCs/>
          <w:sz w:val="24"/>
        </w:rPr>
      </w:pPr>
    </w:p>
    <w:p w14:paraId="474FFCB1" w14:textId="4C6C1050" w:rsidR="3A2BB5D6" w:rsidRDefault="3A2BB5D6" w:rsidP="3A2BB5D6">
      <w:pPr>
        <w:ind w:left="3600"/>
        <w:rPr>
          <w:rFonts w:asciiTheme="majorHAnsi" w:eastAsiaTheme="majorEastAsia" w:hAnsiTheme="majorHAnsi" w:cstheme="majorBidi"/>
          <w:i/>
          <w:iCs/>
          <w:sz w:val="24"/>
        </w:rPr>
      </w:pPr>
    </w:p>
    <w:p w14:paraId="6FBF07D8" w14:textId="45E875BE" w:rsidR="0F1A9DE0" w:rsidRDefault="0F1A9DE0" w:rsidP="4AFE9967">
      <w:pPr>
        <w:ind w:left="3600"/>
        <w:rPr>
          <w:rFonts w:asciiTheme="majorHAnsi" w:eastAsiaTheme="majorEastAsia" w:hAnsiTheme="majorHAnsi" w:cstheme="majorBidi"/>
          <w:i/>
          <w:iCs/>
          <w:sz w:val="24"/>
        </w:rPr>
      </w:pPr>
    </w:p>
    <w:p w14:paraId="73FCE369" w14:textId="01FDA9D9" w:rsidR="0F1A9DE0" w:rsidRDefault="0F1A9DE0" w:rsidP="4AFE9967">
      <w:pPr>
        <w:ind w:left="3600"/>
        <w:rPr>
          <w:rFonts w:asciiTheme="majorHAnsi" w:eastAsiaTheme="majorEastAsia" w:hAnsiTheme="majorHAnsi" w:cstheme="majorBidi"/>
          <w:i/>
          <w:iCs/>
          <w:sz w:val="24"/>
        </w:rPr>
      </w:pPr>
    </w:p>
    <w:p w14:paraId="0A61A3E2" w14:textId="3DA45266" w:rsidR="0F1A9DE0" w:rsidRDefault="0F1A9DE0" w:rsidP="4AFE9967">
      <w:pPr>
        <w:ind w:left="3600"/>
        <w:rPr>
          <w:rFonts w:asciiTheme="majorHAnsi" w:eastAsiaTheme="majorEastAsia" w:hAnsiTheme="majorHAnsi" w:cstheme="majorBidi"/>
          <w:i/>
          <w:iCs/>
          <w:sz w:val="24"/>
        </w:rPr>
      </w:pPr>
    </w:p>
    <w:p w14:paraId="6DF83886" w14:textId="41F6ABC7" w:rsidR="0F1A9DE0" w:rsidRDefault="0F1A9DE0" w:rsidP="4AFE9967">
      <w:pPr>
        <w:ind w:left="3600"/>
        <w:rPr>
          <w:rFonts w:asciiTheme="majorHAnsi" w:eastAsiaTheme="majorEastAsia" w:hAnsiTheme="majorHAnsi" w:cstheme="majorBidi"/>
          <w:i/>
          <w:iCs/>
          <w:sz w:val="24"/>
        </w:rPr>
      </w:pPr>
    </w:p>
    <w:p w14:paraId="00148B4C" w14:textId="71F27164" w:rsidR="0F1A9DE0" w:rsidRDefault="0F1A9DE0" w:rsidP="4AFE9967">
      <w:pPr>
        <w:ind w:left="3600"/>
        <w:rPr>
          <w:rFonts w:asciiTheme="majorHAnsi" w:eastAsiaTheme="majorEastAsia" w:hAnsiTheme="majorHAnsi" w:cstheme="majorBidi"/>
          <w:i/>
          <w:iCs/>
          <w:sz w:val="24"/>
        </w:rPr>
      </w:pPr>
    </w:p>
    <w:p w14:paraId="51F51C3D" w14:textId="26A3C20C" w:rsidR="0F1A9DE0" w:rsidRDefault="0F1A9DE0" w:rsidP="4AFE9967">
      <w:pPr>
        <w:ind w:left="3600"/>
        <w:rPr>
          <w:rFonts w:asciiTheme="majorHAnsi" w:eastAsiaTheme="majorEastAsia" w:hAnsiTheme="majorHAnsi" w:cstheme="majorBidi"/>
          <w:i/>
          <w:iCs/>
          <w:sz w:val="24"/>
        </w:rPr>
      </w:pPr>
    </w:p>
    <w:p w14:paraId="451C7D70" w14:textId="4F503934" w:rsidR="0F1A9DE0" w:rsidRDefault="4B2D7751" w:rsidP="3A2BB5D6">
      <w:pPr>
        <w:ind w:left="1440"/>
        <w:rPr>
          <w:rFonts w:asciiTheme="majorHAnsi" w:eastAsiaTheme="majorEastAsia" w:hAnsiTheme="majorHAnsi" w:cstheme="majorBidi"/>
          <w:i/>
          <w:iCs/>
          <w:sz w:val="24"/>
        </w:rPr>
      </w:pPr>
      <w:r w:rsidRPr="4B2D7751">
        <w:rPr>
          <w:rFonts w:asciiTheme="majorHAnsi" w:eastAsiaTheme="majorEastAsia" w:hAnsiTheme="majorHAnsi" w:cstheme="majorBidi"/>
          <w:i/>
          <w:iCs/>
          <w:sz w:val="24"/>
        </w:rPr>
        <w:t>Figure 4.6: Twin Tail and Horizontal Stabilizer Configuration</w:t>
      </w:r>
    </w:p>
    <w:p w14:paraId="45DB5319" w14:textId="04C44EFC" w:rsidR="4B2D7751" w:rsidRDefault="4B2D7751" w:rsidP="4B2D7751">
      <w:pPr>
        <w:ind w:left="1440"/>
        <w:rPr>
          <w:rFonts w:asciiTheme="majorHAnsi" w:eastAsiaTheme="majorEastAsia" w:hAnsiTheme="majorHAnsi" w:cstheme="majorBidi"/>
          <w:i/>
          <w:iCs/>
          <w:sz w:val="24"/>
        </w:rPr>
      </w:pPr>
    </w:p>
    <w:p w14:paraId="16721981" w14:textId="3B517600" w:rsidR="60955389" w:rsidRDefault="772B9CC3" w:rsidP="772B9CC3">
      <w:pPr>
        <w:ind w:left="720"/>
        <w:rPr>
          <w:rFonts w:asciiTheme="majorHAnsi" w:eastAsiaTheme="majorEastAsia" w:hAnsiTheme="majorHAnsi" w:cstheme="majorBidi"/>
          <w:sz w:val="24"/>
        </w:rPr>
      </w:pPr>
      <w:r w:rsidRPr="772B9CC3">
        <w:rPr>
          <w:rFonts w:asciiTheme="majorHAnsi" w:eastAsiaTheme="majorEastAsia" w:hAnsiTheme="majorHAnsi" w:cstheme="majorBidi"/>
          <w:sz w:val="24"/>
        </w:rPr>
        <w:t xml:space="preserve">The twin-tail and horizontal stabilizer configuration replaces a single vertical fin with two smaller vertical stabilizers, connected to the engines. It also includes two </w:t>
      </w:r>
      <w:r w:rsidR="00CA2E87" w:rsidRPr="772B9CC3">
        <w:rPr>
          <w:rFonts w:asciiTheme="majorHAnsi" w:eastAsiaTheme="majorEastAsia" w:hAnsiTheme="majorHAnsi" w:cstheme="majorBidi"/>
          <w:sz w:val="24"/>
        </w:rPr>
        <w:t>horizontal</w:t>
      </w:r>
      <w:r w:rsidRPr="772B9CC3">
        <w:rPr>
          <w:rFonts w:asciiTheme="majorHAnsi" w:eastAsiaTheme="majorEastAsia" w:hAnsiTheme="majorHAnsi" w:cstheme="majorBidi"/>
          <w:sz w:val="24"/>
        </w:rPr>
        <w:t xml:space="preserve"> fins attached to engines as well as seen in figure 4.6</w:t>
      </w:r>
      <w:r w:rsidR="066756E5" w:rsidRPr="066756E5">
        <w:rPr>
          <w:rFonts w:asciiTheme="majorHAnsi" w:eastAsiaTheme="majorEastAsia" w:hAnsiTheme="majorHAnsi" w:cstheme="majorBidi"/>
          <w:sz w:val="24"/>
        </w:rPr>
        <w:t>.</w:t>
      </w:r>
      <w:r w:rsidRPr="772B9CC3">
        <w:rPr>
          <w:rFonts w:asciiTheme="majorHAnsi" w:eastAsiaTheme="majorEastAsia" w:hAnsiTheme="majorHAnsi" w:cstheme="majorBidi"/>
          <w:sz w:val="24"/>
        </w:rPr>
        <w:t xml:space="preserve"> This concept was inspired by the Pegasus VBJ, a new business jet design that demonstrated the potential advantages of nonconventional tail layouts. The configuration provides additional directional stability, particularly useful at high angles of attack and can improve structural stiffness compared to a single large fin</w:t>
      </w:r>
      <w:r w:rsidR="21E86988" w:rsidRPr="21E86988">
        <w:rPr>
          <w:rFonts w:asciiTheme="majorHAnsi" w:eastAsiaTheme="majorEastAsia" w:hAnsiTheme="majorHAnsi" w:cstheme="majorBidi"/>
          <w:sz w:val="24"/>
        </w:rPr>
        <w:t xml:space="preserve"> [5].</w:t>
      </w:r>
      <w:r w:rsidRPr="772B9CC3">
        <w:rPr>
          <w:rFonts w:asciiTheme="majorHAnsi" w:eastAsiaTheme="majorEastAsia" w:hAnsiTheme="majorHAnsi" w:cstheme="majorBidi"/>
          <w:sz w:val="24"/>
        </w:rPr>
        <w:t xml:space="preserve"> This design offers both advantages and challenges. Benefits include enhanced redundancy, potentially lower overall tail height for easier hangar compatibility, and reduced yaw sensitivity. However, drawbacks include higher structural and aerodynamic complexity, additional wetted area increasing drag, and greater manufacturing and maintenance costs compared to a conventional tail. For the mission parameters and performance requirements that must be met, however, this configuration would not be the optimal choice.</w:t>
      </w:r>
    </w:p>
    <w:p w14:paraId="54FA03A0" w14:textId="08806BD8" w:rsidR="60955389" w:rsidRDefault="60955389" w:rsidP="4B2D7751">
      <w:pPr>
        <w:ind w:left="720"/>
        <w:rPr>
          <w:rFonts w:asciiTheme="majorHAnsi" w:eastAsiaTheme="majorEastAsia" w:hAnsiTheme="majorHAnsi" w:cstheme="majorBidi"/>
          <w:sz w:val="24"/>
        </w:rPr>
      </w:pPr>
    </w:p>
    <w:p w14:paraId="15A8F802" w14:textId="02209608" w:rsidR="4B2D7751" w:rsidRDefault="4B2D7751" w:rsidP="4B2D7751">
      <w:pPr>
        <w:ind w:left="720"/>
        <w:rPr>
          <w:rFonts w:asciiTheme="majorHAnsi" w:eastAsiaTheme="majorEastAsia" w:hAnsiTheme="majorHAnsi" w:cstheme="majorBidi"/>
          <w:sz w:val="24"/>
        </w:rPr>
      </w:pPr>
    </w:p>
    <w:p w14:paraId="3B2B6FEC" w14:textId="6340FB8D" w:rsidR="4B2D7751" w:rsidRDefault="4B2D7751" w:rsidP="4B2D7751">
      <w:pPr>
        <w:ind w:left="720"/>
        <w:rPr>
          <w:rFonts w:asciiTheme="majorHAnsi" w:eastAsiaTheme="majorEastAsia" w:hAnsiTheme="majorHAnsi" w:cstheme="majorBidi"/>
          <w:sz w:val="24"/>
        </w:rPr>
      </w:pPr>
    </w:p>
    <w:p w14:paraId="5005B842" w14:textId="310526DE" w:rsidR="56FE6AB1" w:rsidRDefault="56FE6AB1" w:rsidP="56FE6AB1">
      <w:pPr>
        <w:ind w:left="720"/>
        <w:rPr>
          <w:rFonts w:asciiTheme="majorHAnsi" w:eastAsiaTheme="majorEastAsia" w:hAnsiTheme="majorHAnsi" w:cstheme="majorBidi"/>
          <w:sz w:val="24"/>
        </w:rPr>
      </w:pPr>
    </w:p>
    <w:p w14:paraId="600C5D13" w14:textId="0EFB3EF9" w:rsidR="08F30B4A" w:rsidRDefault="0BCEA1E0" w:rsidP="0A74B33F">
      <w:pPr>
        <w:pStyle w:val="Heading2"/>
        <w:rPr>
          <w:rFonts w:eastAsiaTheme="majorEastAsia" w:cstheme="majorBidi"/>
          <w:sz w:val="24"/>
        </w:rPr>
      </w:pPr>
      <w:bookmarkStart w:id="29" w:name="_Toc208526315"/>
      <w:r>
        <w:rPr>
          <w:rFonts w:eastAsiaTheme="majorEastAsia"/>
        </w:rPr>
        <w:t>4.1.3 Over the Wing Engine Mount Configuration</w:t>
      </w:r>
      <w:bookmarkEnd w:id="29"/>
      <w:r>
        <w:rPr>
          <w:rFonts w:eastAsiaTheme="majorEastAsia"/>
        </w:rPr>
        <w:t xml:space="preserve"> </w:t>
      </w:r>
    </w:p>
    <w:p w14:paraId="6F078595" w14:textId="765BC77A" w:rsidR="0BCEA1E0" w:rsidRDefault="0BCEA1E0" w:rsidP="4B2D7751">
      <w:pPr>
        <w:rPr>
          <w:rFonts w:asciiTheme="majorHAnsi" w:eastAsiaTheme="majorEastAsia" w:hAnsiTheme="majorHAnsi" w:cstheme="majorBidi"/>
          <w:b/>
          <w:bCs/>
          <w:sz w:val="24"/>
        </w:rPr>
      </w:pPr>
      <w:r>
        <w:rPr>
          <w:noProof/>
        </w:rPr>
        <w:drawing>
          <wp:anchor distT="0" distB="0" distL="114300" distR="114300" simplePos="0" relativeHeight="251658246" behindDoc="0" locked="0" layoutInCell="1" allowOverlap="1" wp14:anchorId="49F59FD7" wp14:editId="7F6314E3">
            <wp:simplePos x="0" y="0"/>
            <wp:positionH relativeFrom="column">
              <wp:posOffset>1924051</wp:posOffset>
            </wp:positionH>
            <wp:positionV relativeFrom="paragraph">
              <wp:posOffset>120015</wp:posOffset>
            </wp:positionV>
            <wp:extent cx="2432838" cy="1695450"/>
            <wp:effectExtent l="0" t="0" r="5715" b="0"/>
            <wp:wrapNone/>
            <wp:docPr id="1869342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42636" name=""/>
                    <pic:cNvPicPr/>
                  </pic:nvPicPr>
                  <pic:blipFill>
                    <a:blip r:embed="rId26">
                      <a:extLst>
                        <a:ext uri="{28A0092B-C50C-407E-A947-70E740481C1C}">
                          <a14:useLocalDpi xmlns:a14="http://schemas.microsoft.com/office/drawing/2010/main"/>
                        </a:ext>
                      </a:extLst>
                    </a:blip>
                    <a:stretch>
                      <a:fillRect/>
                    </a:stretch>
                  </pic:blipFill>
                  <pic:spPr>
                    <a:xfrm>
                      <a:off x="0" y="0"/>
                      <a:ext cx="2433628" cy="1696001"/>
                    </a:xfrm>
                    <a:prstGeom prst="rect">
                      <a:avLst/>
                    </a:prstGeom>
                  </pic:spPr>
                </pic:pic>
              </a:graphicData>
            </a:graphic>
            <wp14:sizeRelH relativeFrom="page">
              <wp14:pctWidth>0</wp14:pctWidth>
            </wp14:sizeRelH>
            <wp14:sizeRelV relativeFrom="page">
              <wp14:pctHeight>0</wp14:pctHeight>
            </wp14:sizeRelV>
          </wp:anchor>
        </w:drawing>
      </w:r>
    </w:p>
    <w:p w14:paraId="7054CB1F" w14:textId="448F8B54" w:rsidR="0BCEA1E0" w:rsidRDefault="0BCEA1E0" w:rsidP="0BCEA1E0">
      <w:pPr>
        <w:rPr>
          <w:rFonts w:asciiTheme="majorHAnsi" w:eastAsiaTheme="majorEastAsia" w:hAnsiTheme="majorHAnsi" w:cstheme="majorBidi"/>
          <w:b/>
          <w:bCs/>
          <w:sz w:val="24"/>
        </w:rPr>
      </w:pPr>
    </w:p>
    <w:p w14:paraId="7C664581" w14:textId="1A3AB2D8" w:rsidR="0BCEA1E0" w:rsidRDefault="0BCEA1E0" w:rsidP="0BCEA1E0">
      <w:pPr>
        <w:rPr>
          <w:rFonts w:asciiTheme="majorHAnsi" w:eastAsiaTheme="majorEastAsia" w:hAnsiTheme="majorHAnsi" w:cstheme="majorBidi"/>
          <w:b/>
          <w:bCs/>
          <w:sz w:val="24"/>
        </w:rPr>
      </w:pPr>
    </w:p>
    <w:p w14:paraId="2C80C3E6" w14:textId="09CBCD6C" w:rsidR="0BCEA1E0" w:rsidRDefault="0BCEA1E0" w:rsidP="0BCEA1E0">
      <w:pPr>
        <w:rPr>
          <w:rFonts w:asciiTheme="majorHAnsi" w:eastAsiaTheme="majorEastAsia" w:hAnsiTheme="majorHAnsi" w:cstheme="majorBidi"/>
          <w:b/>
          <w:bCs/>
          <w:sz w:val="24"/>
        </w:rPr>
      </w:pPr>
    </w:p>
    <w:p w14:paraId="5E7EEA0A" w14:textId="3412FEC9" w:rsidR="0BCEA1E0" w:rsidRDefault="0BCEA1E0" w:rsidP="0BCEA1E0">
      <w:pPr>
        <w:rPr>
          <w:rFonts w:asciiTheme="majorHAnsi" w:eastAsiaTheme="majorEastAsia" w:hAnsiTheme="majorHAnsi" w:cstheme="majorBidi"/>
          <w:b/>
          <w:bCs/>
          <w:sz w:val="24"/>
        </w:rPr>
      </w:pPr>
    </w:p>
    <w:p w14:paraId="41C6B0BA" w14:textId="174FF002" w:rsidR="0BCEA1E0" w:rsidRDefault="4B2D7751" w:rsidP="4B2D7751">
      <w:pPr>
        <w:rPr>
          <w:rFonts w:asciiTheme="majorHAnsi" w:eastAsiaTheme="majorEastAsia" w:hAnsiTheme="majorHAnsi" w:cstheme="majorBidi"/>
          <w:b/>
          <w:bCs/>
          <w:sz w:val="24"/>
        </w:rPr>
      </w:pPr>
      <w:r w:rsidRPr="4B2D7751">
        <w:rPr>
          <w:rFonts w:asciiTheme="majorHAnsi" w:eastAsiaTheme="majorEastAsia" w:hAnsiTheme="majorHAnsi" w:cstheme="majorBidi"/>
          <w:b/>
          <w:bCs/>
          <w:sz w:val="24"/>
        </w:rPr>
        <w:t xml:space="preserve">                                                </w:t>
      </w:r>
    </w:p>
    <w:p w14:paraId="23722523" w14:textId="672CB78E" w:rsidR="0BCEA1E0" w:rsidRDefault="0BCEA1E0" w:rsidP="4B2D7751">
      <w:pPr>
        <w:rPr>
          <w:rFonts w:asciiTheme="majorHAnsi" w:eastAsiaTheme="majorEastAsia" w:hAnsiTheme="majorHAnsi" w:cstheme="majorBidi"/>
          <w:b/>
          <w:bCs/>
          <w:sz w:val="24"/>
        </w:rPr>
      </w:pPr>
    </w:p>
    <w:p w14:paraId="60A551B0" w14:textId="1E91D1B9" w:rsidR="0BCEA1E0" w:rsidRDefault="0BCEA1E0"/>
    <w:p w14:paraId="288782D3" w14:textId="5698B482" w:rsidR="4B2D7751" w:rsidRDefault="4B2D7751"/>
    <w:p w14:paraId="18DF0FA9" w14:textId="2C4AC615" w:rsidR="4B2D7751" w:rsidRDefault="4B2D7751"/>
    <w:p w14:paraId="6ECDC728" w14:textId="40485EF5" w:rsidR="0BCEA1E0" w:rsidRDefault="48232896" w:rsidP="48232896">
      <w:pPr>
        <w:ind w:left="2160"/>
        <w:rPr>
          <w:i/>
          <w:iCs/>
        </w:rPr>
      </w:pPr>
      <w:r w:rsidRPr="48232896">
        <w:rPr>
          <w:i/>
          <w:iCs/>
        </w:rPr>
        <w:t xml:space="preserve">       Figure 4.7: Over the Wing Engine Mount Configuration</w:t>
      </w:r>
    </w:p>
    <w:p w14:paraId="3ECF00F4" w14:textId="6508EFFB" w:rsidR="0F1A9DE0" w:rsidRDefault="60955389" w:rsidP="60955389">
      <w:pPr>
        <w:spacing w:line="259" w:lineRule="auto"/>
        <w:ind w:left="720"/>
        <w:rPr>
          <w:rFonts w:asciiTheme="majorHAnsi" w:eastAsiaTheme="majorEastAsia" w:hAnsiTheme="majorHAnsi" w:cstheme="majorBidi"/>
          <w:sz w:val="24"/>
        </w:rPr>
      </w:pPr>
      <w:r w:rsidRPr="60955389">
        <w:rPr>
          <w:rFonts w:asciiTheme="majorHAnsi" w:eastAsiaTheme="majorEastAsia" w:hAnsiTheme="majorHAnsi" w:cstheme="majorBidi"/>
          <w:sz w:val="24"/>
        </w:rPr>
        <w:t xml:space="preserve">The over-the-wing engine mount configuration situates two engines on pylons above a low-mounted wing. This configuration, most notably applied on the HondaJet, provides distinct advantages such as freeing fuselage volume for passengers and systems and reducing cabin noise levels. By leaving the fuselage clear of nacelles, the design can also improve aerodynamic efficiency and maintain a clean tail configuration. For the mission profile this concept has both strengths and weaknesses. On the positive side, the clean fuselage layout and low-wing design support efficient cruise performance and comfortable cabin arrangements, while winglets help extend range and improve climb efficiency. However, mounting engines over the wing introduces complex aerodynamic interactions, particularly with the high-lift system, which may compromise take-off and landing distances. The pylons and nacelles above the wing can also increase drag if not precisely placed. While the design offers potential performance benefits, the risks associated with short-field performance and aerodynamic integration make it less favourable for the specified mission requirements. </w:t>
      </w:r>
    </w:p>
    <w:p w14:paraId="5EF6B25E" w14:textId="4FF367B9" w:rsidR="4B2D7751" w:rsidRDefault="4B2D7751" w:rsidP="05307087">
      <w:pPr>
        <w:pStyle w:val="Heading2"/>
        <w:rPr>
          <w:rFonts w:eastAsiaTheme="majorEastAsia"/>
        </w:rPr>
      </w:pPr>
    </w:p>
    <w:p w14:paraId="40F2200A" w14:textId="029176A3" w:rsidR="4B4AC63E" w:rsidRDefault="0E6E57F1" w:rsidP="05307087">
      <w:pPr>
        <w:pStyle w:val="Heading2"/>
        <w:rPr>
          <w:rFonts w:eastAsiaTheme="majorEastAsia" w:cstheme="majorBidi"/>
          <w:sz w:val="24"/>
        </w:rPr>
      </w:pPr>
      <w:bookmarkStart w:id="30" w:name="_Toc208526316"/>
      <w:r>
        <w:rPr>
          <w:rFonts w:eastAsiaTheme="majorEastAsia"/>
        </w:rPr>
        <w:t>4.1.4 Tri-Jet Engine configuration</w:t>
      </w:r>
      <w:bookmarkEnd w:id="30"/>
    </w:p>
    <w:p w14:paraId="79682549" w14:textId="446A27F4" w:rsidR="08F30B4A" w:rsidRDefault="08F30B4A" w:rsidP="4B2D7751">
      <w:pPr>
        <w:ind w:left="1440" w:firstLine="720"/>
        <w:rPr>
          <w:rFonts w:eastAsiaTheme="majorEastAsia"/>
        </w:rPr>
      </w:pPr>
      <w:r>
        <w:rPr>
          <w:noProof/>
        </w:rPr>
        <w:drawing>
          <wp:inline distT="0" distB="0" distL="0" distR="0" wp14:anchorId="25DBDD52" wp14:editId="79CF6A04">
            <wp:extent cx="2114054" cy="1876900"/>
            <wp:effectExtent l="0" t="0" r="0" b="0"/>
            <wp:docPr id="1235229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29783" name=""/>
                    <pic:cNvPicPr/>
                  </pic:nvPicPr>
                  <pic:blipFill>
                    <a:blip r:embed="rId27">
                      <a:extLst>
                        <a:ext uri="{28A0092B-C50C-407E-A947-70E740481C1C}">
                          <a14:useLocalDpi xmlns:a14="http://schemas.microsoft.com/office/drawing/2010/main"/>
                        </a:ext>
                      </a:extLst>
                    </a:blip>
                    <a:stretch>
                      <a:fillRect/>
                    </a:stretch>
                  </pic:blipFill>
                  <pic:spPr>
                    <a:xfrm>
                      <a:off x="0" y="0"/>
                      <a:ext cx="2114054" cy="1876900"/>
                    </a:xfrm>
                    <a:prstGeom prst="rect">
                      <a:avLst/>
                    </a:prstGeom>
                  </pic:spPr>
                </pic:pic>
              </a:graphicData>
            </a:graphic>
          </wp:inline>
        </w:drawing>
      </w:r>
    </w:p>
    <w:p w14:paraId="5C435517" w14:textId="17610A46" w:rsidR="0E6E57F1" w:rsidRDefault="4B2D7751" w:rsidP="4B2D7751">
      <w:pPr>
        <w:ind w:left="1440" w:firstLine="720"/>
        <w:rPr>
          <w:rFonts w:eastAsiaTheme="majorEastAsia"/>
          <w:i/>
          <w:iCs/>
        </w:rPr>
      </w:pPr>
      <w:r w:rsidRPr="4B2D7751">
        <w:rPr>
          <w:rFonts w:eastAsiaTheme="majorEastAsia"/>
          <w:i/>
          <w:iCs/>
        </w:rPr>
        <w:t xml:space="preserve">             Figure 4.8: Tri-Jet Engine Configuration </w:t>
      </w:r>
    </w:p>
    <w:p w14:paraId="43354A42" w14:textId="562A6C9D" w:rsidR="00855276" w:rsidRDefault="60955389" w:rsidP="60955389">
      <w:pPr>
        <w:ind w:left="720"/>
        <w:rPr>
          <w:rFonts w:eastAsiaTheme="majorEastAsia"/>
          <w:sz w:val="24"/>
        </w:rPr>
      </w:pPr>
      <w:r w:rsidRPr="60955389">
        <w:rPr>
          <w:rFonts w:eastAsiaTheme="majorEastAsia"/>
          <w:sz w:val="24"/>
        </w:rPr>
        <w:t>The tri-jet engine configuration features three fuselage-mounted engines which was once popular in aircraft such as the Dassault Falcon 50 and Lockheed L-1011 due to its redundancy and improved one-engine-out performance. This can be advantageous for short-field operations and high-altitude airports. On the positive side, the third engine provides additional thrust, enhancing climb performance and safety in the event of an engine failure. It also allows for smaller individual engines, reducing ground clearance concerns. However, these advantages come with significant trade-offs. The additional engine adds structural complexity, weight, and drag, increasing operating costs and fuel burn, which could jeopardize meeting the 3,600 km range requirement without enlarging fuel capacity. Maintenance and certification processes are also more complex compared to twin-engine layouts, and market demand has shifted away from tri-jets in favour of more efficient twin engines. While technically capable of meeting mission requirements, the tri-jet configuration introduces multiple challenges that are not justified for this aircraft.</w:t>
      </w:r>
    </w:p>
    <w:p w14:paraId="5D023236" w14:textId="7FB75B2F" w:rsidR="60DE90D7" w:rsidRDefault="60DE90D7" w:rsidP="782A36B0">
      <w:pPr>
        <w:tabs>
          <w:tab w:val="clear" w:pos="4642"/>
        </w:tabs>
        <w:jc w:val="left"/>
        <w:rPr>
          <w:rFonts w:asciiTheme="majorHAnsi" w:eastAsiaTheme="majorEastAsia" w:hAnsiTheme="majorHAnsi" w:cstheme="majorBidi"/>
          <w:b/>
          <w:sz w:val="24"/>
        </w:rPr>
      </w:pPr>
    </w:p>
    <w:p w14:paraId="0C2B3BB8" w14:textId="070A57E8" w:rsidR="60DE90D7" w:rsidRPr="00FB2E1F" w:rsidRDefault="4787FBA5" w:rsidP="05307087">
      <w:pPr>
        <w:pStyle w:val="Heading2"/>
        <w:tabs>
          <w:tab w:val="clear" w:pos="4642"/>
        </w:tabs>
        <w:rPr>
          <w:rFonts w:eastAsiaTheme="majorEastAsia" w:cstheme="majorBidi"/>
          <w:sz w:val="24"/>
        </w:rPr>
      </w:pPr>
      <w:bookmarkStart w:id="31" w:name="_Toc208526317"/>
      <w:r w:rsidRPr="00FB2E1F">
        <w:rPr>
          <w:rFonts w:eastAsiaTheme="majorEastAsia"/>
        </w:rPr>
        <w:t>4.2 Concept Selection</w:t>
      </w:r>
      <w:bookmarkEnd w:id="31"/>
      <w:r w:rsidRPr="00FB2E1F">
        <w:rPr>
          <w:rFonts w:eastAsiaTheme="majorEastAsia"/>
        </w:rPr>
        <w:t xml:space="preserve"> </w:t>
      </w:r>
    </w:p>
    <w:p w14:paraId="47326CC4" w14:textId="5D5DB202" w:rsidR="4787FBA5" w:rsidRDefault="4787FBA5" w:rsidP="4787FBA5"/>
    <w:p w14:paraId="69B29A68" w14:textId="60CC8222" w:rsidR="60DE90D7" w:rsidRPr="00394BEC" w:rsidRDefault="4B2D7751" w:rsidP="00394BEC">
      <w:pPr>
        <w:ind w:left="720"/>
        <w:rPr>
          <w:rFonts w:eastAsiaTheme="minorEastAsia" w:cstheme="minorBidi"/>
          <w:b/>
        </w:rPr>
      </w:pPr>
      <w:r w:rsidRPr="00394BEC">
        <w:rPr>
          <w:rFonts w:eastAsiaTheme="minorEastAsia"/>
          <w:sz w:val="24"/>
        </w:rPr>
        <w:t xml:space="preserve">The concept evaluation process involved a comparative analysis of four potential configurations. Each concept had its own strength and weaknesses relative to the mission requirements. The analysis focused on how each design does in terms of aerodynamics performance, structural complexity, passenger comfort, maintainability, and how closely its overall configuration matched with real time-tested designs. </w:t>
      </w:r>
    </w:p>
    <w:p w14:paraId="215ACADC" w14:textId="58BEDCE5" w:rsidR="586A2061" w:rsidRDefault="586A2061" w:rsidP="4B2D7751">
      <w:pPr>
        <w:rPr>
          <w:rFonts w:eastAsiaTheme="minorEastAsia" w:cstheme="minorBidi"/>
          <w:sz w:val="24"/>
        </w:rPr>
      </w:pPr>
    </w:p>
    <w:p w14:paraId="3D36F126" w14:textId="1E99290F" w:rsidR="4B2D7751" w:rsidRDefault="4B2D7751" w:rsidP="0444C7FE">
      <w:pPr>
        <w:ind w:left="720"/>
        <w:rPr>
          <w:sz w:val="24"/>
        </w:rPr>
      </w:pPr>
      <w:r w:rsidRPr="4B2D7751">
        <w:rPr>
          <w:sz w:val="24"/>
        </w:rPr>
        <w:t xml:space="preserve">Through this process, the rear-mounted twin jet configuration was identified as the optimal choice. While the other concepts such as the twin-tail offered potential improvements in stability, and the tri-jet provided redundancy and thrust margin, these benefits were outweighed by their disadvantages in drag, structural complexity, and efficiency. Similarly, the over-the-wing engine mount introduced innovative possibilities but carried significant aerodynamic and integration risks. The rear-mounted twin jet, however, demonstrated a superior balance of aerodynamic efficiency, passenger comfort, and operational feasibility, with clear precedent in successful business aircraft designs. As a result, it was selected as the most practical and reliable configuration to advance into the design phase. </w:t>
      </w:r>
    </w:p>
    <w:p w14:paraId="10131CCB" w14:textId="014F7C15" w:rsidR="4B2D7751" w:rsidRDefault="4B2D7751" w:rsidP="4B2D7751"/>
    <w:p w14:paraId="57518E6B" w14:textId="042FF096" w:rsidR="4B2D7751" w:rsidRDefault="4B2D7751" w:rsidP="4B2D7751"/>
    <w:p w14:paraId="679DE23C" w14:textId="2A8E030A" w:rsidR="782A36B0" w:rsidRDefault="782A36B0"/>
    <w:p w14:paraId="537F0954" w14:textId="1B1DAB56" w:rsidR="782A36B0" w:rsidRDefault="782A36B0"/>
    <w:p w14:paraId="4C91D8C0" w14:textId="366FFEFB" w:rsidR="782A36B0" w:rsidRDefault="782A36B0"/>
    <w:p w14:paraId="7F4F5C5E" w14:textId="1C88B1CD" w:rsidR="782A36B0" w:rsidRDefault="782A36B0" w:rsidP="782A36B0"/>
    <w:p w14:paraId="0F7A85AA" w14:textId="54804E81" w:rsidR="003C6CA1" w:rsidRDefault="50507584" w:rsidP="50507584">
      <w:pPr>
        <w:pStyle w:val="Heading1"/>
        <w:rPr>
          <w:rFonts w:eastAsiaTheme="majorEastAsia"/>
          <w:sz w:val="26"/>
          <w:szCs w:val="26"/>
        </w:rPr>
      </w:pPr>
      <w:bookmarkStart w:id="32" w:name="_Toc546260321"/>
      <w:bookmarkStart w:id="33" w:name="_Toc208526318"/>
      <w:r w:rsidRPr="50507584">
        <w:rPr>
          <w:rFonts w:eastAsiaTheme="majorEastAsia" w:cs="Tahoma"/>
          <w:sz w:val="26"/>
          <w:szCs w:val="26"/>
        </w:rPr>
        <w:t>5. Fuselage Design and Layout</w:t>
      </w:r>
      <w:bookmarkEnd w:id="32"/>
      <w:bookmarkEnd w:id="33"/>
    </w:p>
    <w:p w14:paraId="70886CAC" w14:textId="573CD7FF" w:rsidR="08F30B4A" w:rsidRDefault="2E4FAAEA" w:rsidP="63CD9876">
      <w:pPr>
        <w:pStyle w:val="Heading2"/>
      </w:pPr>
      <w:bookmarkStart w:id="34" w:name="_Toc208526319"/>
      <w:r>
        <w:t>5.1 Interior Fuselage Layout</w:t>
      </w:r>
      <w:bookmarkEnd w:id="34"/>
    </w:p>
    <w:p w14:paraId="0FA6E481" w14:textId="394C447B" w:rsidR="4B058699" w:rsidRDefault="2E4FAAEA" w:rsidP="38C1D557">
      <w:pPr>
        <w:pStyle w:val="Heading2"/>
      </w:pPr>
      <w:r>
        <w:t xml:space="preserve">   </w:t>
      </w:r>
      <w:bookmarkStart w:id="35" w:name="_Toc208526320"/>
      <w:r>
        <w:t>5.1.1 Regulation Considerations</w:t>
      </w:r>
      <w:bookmarkEnd w:id="35"/>
    </w:p>
    <w:p w14:paraId="22E30B22" w14:textId="0BB19CFA" w:rsidR="60DE90D7" w:rsidRDefault="60DE90D7" w:rsidP="60DE90D7"/>
    <w:p w14:paraId="27B992CE" w14:textId="08FCC7E3" w:rsidR="60DE90D7" w:rsidRDefault="4B2D7751" w:rsidP="4B2D7751">
      <w:pPr>
        <w:rPr>
          <w:sz w:val="24"/>
        </w:rPr>
      </w:pPr>
      <w:r w:rsidRPr="4B2D7751">
        <w:rPr>
          <w:sz w:val="24"/>
        </w:rPr>
        <w:t>It is important to prioritize design limitations and regulations concerning the design of the fuselage. The regulatory requirements relating to cabin design would be 14 FAR Part 25.815 which requires that aisle width is at least 12 inches for 11 passengers through 19 passengers. As well as emergency exit requirements from FAR Part 25 which well be further investigated in 5.1.4</w:t>
      </w:r>
    </w:p>
    <w:p w14:paraId="11002FB2" w14:textId="53AADCBB" w:rsidR="7BBE658E" w:rsidRDefault="7BBE658E">
      <w:r>
        <w:t xml:space="preserve">  </w:t>
      </w:r>
    </w:p>
    <w:p w14:paraId="6618E220" w14:textId="4A978F51" w:rsidR="7BBE658E" w:rsidRDefault="0CAA5998" w:rsidP="17030C47">
      <w:pPr>
        <w:pStyle w:val="Heading2"/>
      </w:pPr>
      <w:r>
        <w:t xml:space="preserve"> </w:t>
      </w:r>
      <w:bookmarkStart w:id="36" w:name="_Toc208526321"/>
      <w:r>
        <w:t xml:space="preserve">5.1.2 Cabin Design </w:t>
      </w:r>
      <w:r w:rsidR="3CDCF30F">
        <w:t>Approach</w:t>
      </w:r>
      <w:bookmarkEnd w:id="36"/>
    </w:p>
    <w:p w14:paraId="4CA952BA" w14:textId="21A6B368" w:rsidR="7BBE658E" w:rsidRDefault="7BBE658E"/>
    <w:p w14:paraId="35CC5E34" w14:textId="46851CC0" w:rsidR="7BBE658E" w:rsidRDefault="4B2D7751" w:rsidP="4B2D7751">
      <w:pPr>
        <w:rPr>
          <w:sz w:val="24"/>
        </w:rPr>
      </w:pPr>
      <w:r w:rsidRPr="4B2D7751">
        <w:rPr>
          <w:sz w:val="24"/>
        </w:rPr>
        <w:t>The design of the entire aircraft begins with the fuselage, and the fuselage design begins with an inside-out approach. The inside out approach begins with the payload &amp; cabin specifications such as seat width, aisle width, aisle height, headroom, and seat pitch. Cabin dimensions in the fuselage are designed based off the required number of passengers onboard and comfortability. To determine cabin seat specs, we will use references of aircraft with similar requirements, pax and crew amount. If seat specs cannot be found, then cabin width and height will substitute</w:t>
      </w:r>
    </w:p>
    <w:p w14:paraId="0698320D" w14:textId="34E03B66" w:rsidR="7BBE658E" w:rsidRDefault="7BBE658E" w:rsidP="7BBE658E">
      <w:pPr>
        <w:jc w:val="left"/>
      </w:pPr>
    </w:p>
    <w:p w14:paraId="67991F86" w14:textId="2AA6CE72" w:rsidR="7BBE658E" w:rsidRDefault="7BBE658E" w:rsidP="7BBE658E">
      <w:pPr>
        <w:jc w:val="center"/>
      </w:pPr>
      <w:r>
        <w:rPr>
          <w:noProof/>
        </w:rPr>
        <w:drawing>
          <wp:inline distT="0" distB="0" distL="0" distR="0" wp14:anchorId="4784595B" wp14:editId="46B2F267">
            <wp:extent cx="3498059" cy="2815628"/>
            <wp:effectExtent l="152400" t="152400" r="369570" b="365760"/>
            <wp:docPr id="1375155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55751" name=""/>
                    <pic:cNvPicPr/>
                  </pic:nvPicPr>
                  <pic:blipFill>
                    <a:blip r:embed="rId28">
                      <a:extLst>
                        <a:ext uri="{28A0092B-C50C-407E-A947-70E740481C1C}">
                          <a14:useLocalDpi xmlns:a14="http://schemas.microsoft.com/office/drawing/2010/main"/>
                        </a:ext>
                      </a:extLst>
                    </a:blip>
                    <a:srcRect/>
                    <a:stretch>
                      <a:fillRect/>
                    </a:stretch>
                  </pic:blipFill>
                  <pic:spPr>
                    <a:xfrm>
                      <a:off x="0" y="0"/>
                      <a:ext cx="3498059" cy="28156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EF82B" w14:textId="1470D85E" w:rsidR="7BBE658E" w:rsidRDefault="7BBE658E" w:rsidP="7BBE658E">
      <w:pPr>
        <w:jc w:val="center"/>
        <w:rPr>
          <w:color w:val="4472C4" w:themeColor="accent1"/>
        </w:rPr>
      </w:pPr>
      <w:r w:rsidRPr="7BBE658E">
        <w:rPr>
          <w:color w:val="4472C4" w:themeColor="accent1"/>
        </w:rPr>
        <w:t>Table 5.1 Reference Cabin Measurements</w:t>
      </w:r>
    </w:p>
    <w:p w14:paraId="5DF5CBD1" w14:textId="0D4E8E72" w:rsidR="7BBE658E" w:rsidRDefault="7BBE658E"/>
    <w:p w14:paraId="58DF348E" w14:textId="56554721" w:rsidR="60DE90D7" w:rsidRDefault="7BBE658E" w:rsidP="60DE90D7">
      <w:r>
        <w:t xml:space="preserve">Averaging the Cabin width and height of these chosen reference aircraft results in: </w:t>
      </w:r>
    </w:p>
    <w:p w14:paraId="463AE38C" w14:textId="4ACFF36A" w:rsidR="60DE90D7" w:rsidRDefault="7BBE658E" w:rsidP="66638255">
      <w:pPr>
        <w:ind w:left="2160" w:firstLine="720"/>
      </w:pPr>
      <w:r>
        <w:t>Cabin Width = 7.72 ft = 2.35 m</w:t>
      </w:r>
    </w:p>
    <w:p w14:paraId="3E213017" w14:textId="40BB8441" w:rsidR="0F1A9DE0" w:rsidRDefault="586A2061" w:rsidP="66638255">
      <w:pPr>
        <w:ind w:left="2160" w:firstLine="720"/>
      </w:pPr>
      <w:r>
        <w:t>Cabin Height = 6.2 ft = 1.89 m</w:t>
      </w:r>
    </w:p>
    <w:p w14:paraId="7545951A" w14:textId="16BA39F7" w:rsidR="0F1A9DE0" w:rsidRDefault="0F1A9DE0" w:rsidP="0F1A9DE0">
      <w:pPr>
        <w:rPr>
          <w:b/>
          <w:bCs/>
        </w:rPr>
      </w:pPr>
    </w:p>
    <w:p w14:paraId="2CEA2178" w14:textId="1BE0C08B" w:rsidR="0F1A9DE0" w:rsidRDefault="0F1A9DE0" w:rsidP="0F1A9DE0">
      <w:pPr>
        <w:rPr>
          <w:b/>
          <w:bCs/>
        </w:rPr>
      </w:pPr>
    </w:p>
    <w:p w14:paraId="47CED5ED" w14:textId="540E86EF" w:rsidR="2E4FAAEA" w:rsidRDefault="2E4FAAEA" w:rsidP="17030C47">
      <w:pPr>
        <w:pStyle w:val="Heading2"/>
      </w:pPr>
      <w:bookmarkStart w:id="37" w:name="_Toc208526322"/>
      <w:r>
        <w:t>5.1.3 Fuselage Cross Section</w:t>
      </w:r>
      <w:bookmarkEnd w:id="37"/>
    </w:p>
    <w:p w14:paraId="672D891A" w14:textId="4E37336C" w:rsidR="2E4FAAEA" w:rsidRDefault="2E4FAAEA" w:rsidP="2E4FAAEA">
      <w:pPr>
        <w:rPr>
          <w:b/>
          <w:bCs/>
        </w:rPr>
      </w:pPr>
    </w:p>
    <w:p w14:paraId="1A0AC537" w14:textId="5A605754" w:rsidR="122BFE3B" w:rsidRDefault="4B2D7751" w:rsidP="4B2D7751">
      <w:pPr>
        <w:rPr>
          <w:sz w:val="24"/>
        </w:rPr>
      </w:pPr>
      <w:r w:rsidRPr="4B2D7751">
        <w:rPr>
          <w:sz w:val="24"/>
        </w:rPr>
        <w:t>Using the aisle height of 1.89m and cabin width of 2.35m, a cabin diameter of 2.62m was attained. A seat width of 0.66m was chosen based off a Sogerma business class seat providing comfort</w:t>
      </w:r>
      <w:r w:rsidR="3BE8235A" w:rsidRPr="3BE8235A">
        <w:rPr>
          <w:sz w:val="24"/>
        </w:rPr>
        <w:t xml:space="preserve"> </w:t>
      </w:r>
      <w:r w:rsidR="1C0AA978" w:rsidRPr="1C0AA978">
        <w:rPr>
          <w:sz w:val="24"/>
        </w:rPr>
        <w:t xml:space="preserve">since the average human </w:t>
      </w:r>
      <w:r w:rsidR="4122B28B" w:rsidRPr="4122B28B">
        <w:rPr>
          <w:sz w:val="24"/>
        </w:rPr>
        <w:t xml:space="preserve">shoulder width is </w:t>
      </w:r>
      <w:r w:rsidR="27FB839D" w:rsidRPr="27FB839D">
        <w:rPr>
          <w:sz w:val="24"/>
        </w:rPr>
        <w:t>0</w:t>
      </w:r>
      <w:r w:rsidR="4122B28B" w:rsidRPr="4122B28B">
        <w:rPr>
          <w:sz w:val="24"/>
        </w:rPr>
        <w:t>.</w:t>
      </w:r>
      <w:r w:rsidR="090D22D1" w:rsidRPr="090D22D1">
        <w:rPr>
          <w:sz w:val="24"/>
        </w:rPr>
        <w:t>41m.</w:t>
      </w:r>
      <w:r w:rsidRPr="4B2D7751">
        <w:rPr>
          <w:sz w:val="24"/>
        </w:rPr>
        <w:t xml:space="preserve"> The aisle length was calculated subtracting the 2-seat width from the cabin width as well as an additional 0.04m for seat spacing resulting in an aisle width value of 0.9892m. Fuselage thickness should be estimated at 4% of the inner fuselage diameter resulting in a thickness of 0.1048m and an outer fuselage diameter of 2.829m. Floor thickness is 5% of cross section diameter resulting in 0.131m of thickness.</w:t>
      </w:r>
      <w:r w:rsidR="00612AF3">
        <w:rPr>
          <w:sz w:val="24"/>
        </w:rPr>
        <w:t xml:space="preserve"> There is also space below the floor of the cabin for extra cargo storage</w:t>
      </w:r>
      <w:r w:rsidR="00B45B35">
        <w:rPr>
          <w:sz w:val="24"/>
        </w:rPr>
        <w:t>.</w:t>
      </w:r>
      <w:r w:rsidRPr="4B2D7751">
        <w:rPr>
          <w:sz w:val="24"/>
        </w:rPr>
        <w:t xml:space="preserve"> Table 5.2 shows cabin measurements contributing to the design of the fuselage and Appendix </w:t>
      </w:r>
      <w:r w:rsidR="21D19A3D" w:rsidRPr="21D19A3D">
        <w:rPr>
          <w:sz w:val="24"/>
        </w:rPr>
        <w:t>2</w:t>
      </w:r>
      <w:r w:rsidR="3E904E47" w:rsidRPr="3E904E47">
        <w:rPr>
          <w:sz w:val="24"/>
        </w:rPr>
        <w:t>.1</w:t>
      </w:r>
      <w:r w:rsidRPr="4B2D7751">
        <w:rPr>
          <w:sz w:val="24"/>
        </w:rPr>
        <w:t xml:space="preserve"> shows the fuselage cross section</w:t>
      </w:r>
    </w:p>
    <w:p w14:paraId="1BB08238" w14:textId="1D8092E5" w:rsidR="2E4FAAEA" w:rsidRDefault="2E4FAAEA" w:rsidP="0F1A9DE0">
      <w:pPr>
        <w:jc w:val="left"/>
      </w:pPr>
    </w:p>
    <w:tbl>
      <w:tblPr>
        <w:tblW w:w="0" w:type="auto"/>
        <w:tblLayout w:type="fixed"/>
        <w:tblLook w:val="06A0" w:firstRow="1" w:lastRow="0" w:firstColumn="1" w:lastColumn="0" w:noHBand="1" w:noVBand="1"/>
      </w:tblPr>
      <w:tblGrid>
        <w:gridCol w:w="2895"/>
        <w:gridCol w:w="1183"/>
      </w:tblGrid>
      <w:tr w:rsidR="586A2061" w14:paraId="338E3731"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6F6F74"/>
            <w:tcMar>
              <w:top w:w="15" w:type="dxa"/>
              <w:left w:w="15" w:type="dxa"/>
              <w:right w:w="15" w:type="dxa"/>
            </w:tcMar>
            <w:vAlign w:val="bottom"/>
          </w:tcPr>
          <w:p w14:paraId="6CD1A1DC" w14:textId="55E91477" w:rsidR="586A2061" w:rsidRDefault="586A2061" w:rsidP="586A2061">
            <w:r w:rsidRPr="586A2061">
              <w:rPr>
                <w:rFonts w:ascii="Century Schoolbook" w:eastAsia="Century Schoolbook" w:hAnsi="Century Schoolbook" w:cs="Century Schoolbook"/>
                <w:b/>
                <w:bCs/>
                <w:color w:val="FFFFFF" w:themeColor="background1"/>
                <w:szCs w:val="22"/>
              </w:rPr>
              <w:t>Technical Specs</w:t>
            </w:r>
          </w:p>
        </w:tc>
        <w:tc>
          <w:tcPr>
            <w:tcW w:w="1183" w:type="dxa"/>
            <w:tcBorders>
              <w:top w:val="single" w:sz="4" w:space="0" w:color="A8A8AC"/>
              <w:left w:val="nil"/>
              <w:bottom w:val="single" w:sz="4" w:space="0" w:color="A8A8AC"/>
              <w:right w:val="single" w:sz="4" w:space="0" w:color="A8A8AC"/>
            </w:tcBorders>
            <w:shd w:val="clear" w:color="auto" w:fill="6F6F74"/>
            <w:tcMar>
              <w:top w:w="15" w:type="dxa"/>
              <w:left w:w="15" w:type="dxa"/>
              <w:right w:w="15" w:type="dxa"/>
            </w:tcMar>
            <w:vAlign w:val="bottom"/>
          </w:tcPr>
          <w:p w14:paraId="27EEA28D" w14:textId="26C3CBD9" w:rsidR="586A2061" w:rsidRDefault="586A2061" w:rsidP="586A2061">
            <w:r w:rsidRPr="586A2061">
              <w:rPr>
                <w:rFonts w:ascii="Century Schoolbook" w:eastAsia="Century Schoolbook" w:hAnsi="Century Schoolbook" w:cs="Century Schoolbook"/>
                <w:b/>
                <w:bCs/>
                <w:color w:val="FFFFFF" w:themeColor="background1"/>
                <w:szCs w:val="22"/>
              </w:rPr>
              <w:t>Value</w:t>
            </w:r>
          </w:p>
        </w:tc>
      </w:tr>
      <w:tr w:rsidR="586A2061" w14:paraId="4DFA5679"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3FD46718" w14:textId="381F946F" w:rsidR="586A2061" w:rsidRDefault="586A2061" w:rsidP="586A2061">
            <w:r w:rsidRPr="586A2061">
              <w:rPr>
                <w:rFonts w:ascii="Century Schoolbook" w:eastAsia="Century Schoolbook" w:hAnsi="Century Schoolbook" w:cs="Century Schoolbook"/>
                <w:color w:val="000000" w:themeColor="text1"/>
                <w:szCs w:val="22"/>
              </w:rPr>
              <w:t>Cabin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1D1C0B0D" w14:textId="1587308F" w:rsidR="586A2061" w:rsidRDefault="586A2061" w:rsidP="586A2061">
            <w:r w:rsidRPr="586A2061">
              <w:rPr>
                <w:rFonts w:ascii="Century Schoolbook" w:eastAsia="Century Schoolbook" w:hAnsi="Century Schoolbook" w:cs="Century Schoolbook"/>
                <w:color w:val="000000" w:themeColor="text1"/>
                <w:szCs w:val="22"/>
              </w:rPr>
              <w:t>2.3492m</w:t>
            </w:r>
          </w:p>
        </w:tc>
      </w:tr>
      <w:tr w:rsidR="586A2061" w14:paraId="5050495C"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B9293F7" w14:textId="3C6E3F17" w:rsidR="586A2061" w:rsidRDefault="586A2061" w:rsidP="586A2061">
            <w:r w:rsidRPr="586A2061">
              <w:rPr>
                <w:rFonts w:ascii="Century Schoolbook" w:eastAsia="Century Schoolbook" w:hAnsi="Century Schoolbook" w:cs="Century Schoolbook"/>
                <w:color w:val="000000" w:themeColor="text1"/>
                <w:szCs w:val="22"/>
              </w:rPr>
              <w:t>Cabin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250E04A2" w14:textId="6C03A1B2" w:rsidR="586A2061" w:rsidRDefault="586A2061" w:rsidP="586A2061">
            <w:r w:rsidRPr="586A2061">
              <w:rPr>
                <w:rFonts w:ascii="Century Schoolbook" w:eastAsia="Century Schoolbook" w:hAnsi="Century Schoolbook" w:cs="Century Schoolbook"/>
                <w:color w:val="000000" w:themeColor="text1"/>
                <w:szCs w:val="22"/>
              </w:rPr>
              <w:t>1.89m</w:t>
            </w:r>
          </w:p>
        </w:tc>
      </w:tr>
      <w:tr w:rsidR="586A2061" w14:paraId="4A3E0CAF"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6E73D8BD" w14:textId="73D38959" w:rsidR="586A2061" w:rsidRDefault="586A2061" w:rsidP="586A2061">
            <w:r w:rsidRPr="586A2061">
              <w:rPr>
                <w:rFonts w:ascii="Century Schoolbook" w:eastAsia="Century Schoolbook" w:hAnsi="Century Schoolbook" w:cs="Century Schoolbook"/>
                <w:color w:val="000000" w:themeColor="text1"/>
                <w:szCs w:val="22"/>
              </w:rPr>
              <w:t>Inner Fuselage Diameter</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2B47EEB1" w14:textId="66115D4C" w:rsidR="586A2061" w:rsidRDefault="586A2061" w:rsidP="586A2061">
            <w:r w:rsidRPr="586A2061">
              <w:rPr>
                <w:rFonts w:ascii="Century Schoolbook" w:eastAsia="Century Schoolbook" w:hAnsi="Century Schoolbook" w:cs="Century Schoolbook"/>
                <w:color w:val="000000" w:themeColor="text1"/>
                <w:szCs w:val="22"/>
              </w:rPr>
              <w:t>2.62m</w:t>
            </w:r>
          </w:p>
        </w:tc>
      </w:tr>
      <w:tr w:rsidR="586A2061" w14:paraId="59445686"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CCC8A1B" w14:textId="355E3BC7" w:rsidR="586A2061" w:rsidRDefault="586A2061" w:rsidP="586A2061">
            <w:r w:rsidRPr="586A2061">
              <w:rPr>
                <w:rFonts w:ascii="Century Schoolbook" w:eastAsia="Century Schoolbook" w:hAnsi="Century Schoolbook" w:cs="Century Schoolbook"/>
                <w:color w:val="000000" w:themeColor="text1"/>
                <w:szCs w:val="22"/>
              </w:rPr>
              <w:t>Outer Fuselage Diameter</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3379ADF1" w14:textId="7D6B8CFD" w:rsidR="586A2061" w:rsidRDefault="586A2061" w:rsidP="586A2061">
            <w:r w:rsidRPr="586A2061">
              <w:rPr>
                <w:rFonts w:ascii="Century Schoolbook" w:eastAsia="Century Schoolbook" w:hAnsi="Century Schoolbook" w:cs="Century Schoolbook"/>
                <w:color w:val="000000" w:themeColor="text1"/>
                <w:szCs w:val="22"/>
              </w:rPr>
              <w:t>2.829m</w:t>
            </w:r>
          </w:p>
        </w:tc>
      </w:tr>
      <w:tr w:rsidR="586A2061" w14:paraId="777A9AC8"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5A85A682" w14:textId="7DB5F832" w:rsidR="586A2061" w:rsidRDefault="586A2061" w:rsidP="586A2061">
            <w:r w:rsidRPr="586A2061">
              <w:rPr>
                <w:rFonts w:ascii="Century Schoolbook" w:eastAsia="Century Schoolbook" w:hAnsi="Century Schoolbook" w:cs="Century Schoolbook"/>
                <w:color w:val="000000" w:themeColor="text1"/>
                <w:szCs w:val="22"/>
              </w:rPr>
              <w:t>Seat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351FB584" w14:textId="422CA955" w:rsidR="586A2061" w:rsidRDefault="586A2061" w:rsidP="586A2061">
            <w:r w:rsidRPr="586A2061">
              <w:rPr>
                <w:rFonts w:ascii="Century Schoolbook" w:eastAsia="Century Schoolbook" w:hAnsi="Century Schoolbook" w:cs="Century Schoolbook"/>
                <w:color w:val="000000" w:themeColor="text1"/>
                <w:szCs w:val="22"/>
              </w:rPr>
              <w:t>0.66m</w:t>
            </w:r>
          </w:p>
        </w:tc>
      </w:tr>
      <w:tr w:rsidR="586A2061" w14:paraId="35550C37"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18CE7FF0" w14:textId="67982186" w:rsidR="586A2061" w:rsidRDefault="586A2061" w:rsidP="586A2061">
            <w:r w:rsidRPr="586A2061">
              <w:rPr>
                <w:rFonts w:ascii="Century Schoolbook" w:eastAsia="Century Schoolbook" w:hAnsi="Century Schoolbook" w:cs="Century Schoolbook"/>
                <w:color w:val="000000" w:themeColor="text1"/>
                <w:szCs w:val="22"/>
              </w:rPr>
              <w:t>Seat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23E0C208" w14:textId="084F01E0" w:rsidR="586A2061" w:rsidRDefault="586A2061" w:rsidP="586A2061">
            <w:r w:rsidRPr="586A2061">
              <w:rPr>
                <w:rFonts w:ascii="Century Schoolbook" w:eastAsia="Century Schoolbook" w:hAnsi="Century Schoolbook" w:cs="Century Schoolbook"/>
                <w:color w:val="000000" w:themeColor="text1"/>
                <w:szCs w:val="22"/>
              </w:rPr>
              <w:t>1.15m</w:t>
            </w:r>
          </w:p>
        </w:tc>
      </w:tr>
      <w:tr w:rsidR="586A2061" w14:paraId="60651144"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49DD8659" w14:textId="37CC8A59" w:rsidR="586A2061" w:rsidRDefault="586A2061" w:rsidP="586A2061">
            <w:r w:rsidRPr="586A2061">
              <w:rPr>
                <w:rFonts w:ascii="Century Schoolbook" w:eastAsia="Century Schoolbook" w:hAnsi="Century Schoolbook" w:cs="Century Schoolbook"/>
                <w:color w:val="000000" w:themeColor="text1"/>
                <w:szCs w:val="22"/>
              </w:rPr>
              <w:t>Aisle Width</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6BA07946" w14:textId="267F6C4E" w:rsidR="586A2061" w:rsidRDefault="586A2061" w:rsidP="586A2061">
            <w:r w:rsidRPr="586A2061">
              <w:rPr>
                <w:rFonts w:ascii="Century Schoolbook" w:eastAsia="Century Schoolbook" w:hAnsi="Century Schoolbook" w:cs="Century Schoolbook"/>
                <w:color w:val="000000" w:themeColor="text1"/>
                <w:szCs w:val="22"/>
              </w:rPr>
              <w:t>0.9892m</w:t>
            </w:r>
          </w:p>
        </w:tc>
      </w:tr>
      <w:tr w:rsidR="586A2061" w14:paraId="1D2CF890"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7D15CCB9" w14:textId="7746EC63" w:rsidR="586A2061" w:rsidRDefault="586A2061" w:rsidP="586A2061">
            <w:r w:rsidRPr="586A2061">
              <w:rPr>
                <w:rFonts w:ascii="Century Schoolbook" w:eastAsia="Century Schoolbook" w:hAnsi="Century Schoolbook" w:cs="Century Schoolbook"/>
                <w:color w:val="000000" w:themeColor="text1"/>
                <w:szCs w:val="22"/>
              </w:rPr>
              <w:t>Aisle Height</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605D516F" w14:textId="63DD156A" w:rsidR="586A2061" w:rsidRDefault="586A2061" w:rsidP="586A2061">
            <w:r w:rsidRPr="586A2061">
              <w:rPr>
                <w:rFonts w:ascii="Century Schoolbook" w:eastAsia="Century Schoolbook" w:hAnsi="Century Schoolbook" w:cs="Century Schoolbook"/>
                <w:color w:val="000000" w:themeColor="text1"/>
                <w:szCs w:val="22"/>
              </w:rPr>
              <w:t>1.89m</w:t>
            </w:r>
          </w:p>
        </w:tc>
      </w:tr>
      <w:tr w:rsidR="586A2061" w14:paraId="4F1CBC65" w14:textId="77777777" w:rsidTr="586A2061">
        <w:trPr>
          <w:trHeight w:val="270"/>
        </w:trPr>
        <w:tc>
          <w:tcPr>
            <w:tcW w:w="2895" w:type="dxa"/>
            <w:tcBorders>
              <w:top w:val="single" w:sz="4" w:space="0" w:color="A8A8AC"/>
              <w:left w:val="single" w:sz="4" w:space="0" w:color="A8A8AC"/>
              <w:bottom w:val="single" w:sz="4" w:space="0" w:color="A8A8AC"/>
              <w:right w:val="nil"/>
            </w:tcBorders>
            <w:shd w:val="clear" w:color="auto" w:fill="E1E1E3"/>
            <w:tcMar>
              <w:top w:w="15" w:type="dxa"/>
              <w:left w:w="15" w:type="dxa"/>
              <w:right w:w="15" w:type="dxa"/>
            </w:tcMar>
            <w:vAlign w:val="bottom"/>
          </w:tcPr>
          <w:p w14:paraId="102BB55F" w14:textId="11695F3C" w:rsidR="586A2061" w:rsidRDefault="586A2061" w:rsidP="586A2061">
            <w:r w:rsidRPr="586A2061">
              <w:rPr>
                <w:rFonts w:ascii="Century Schoolbook" w:eastAsia="Century Schoolbook" w:hAnsi="Century Schoolbook" w:cs="Century Schoolbook"/>
                <w:color w:val="000000" w:themeColor="text1"/>
                <w:szCs w:val="22"/>
              </w:rPr>
              <w:t>Floor Thickness</w:t>
            </w:r>
          </w:p>
        </w:tc>
        <w:tc>
          <w:tcPr>
            <w:tcW w:w="1183" w:type="dxa"/>
            <w:tcBorders>
              <w:top w:val="single" w:sz="4" w:space="0" w:color="A8A8AC"/>
              <w:left w:val="nil"/>
              <w:bottom w:val="single" w:sz="4" w:space="0" w:color="A8A8AC"/>
              <w:right w:val="single" w:sz="4" w:space="0" w:color="A8A8AC"/>
            </w:tcBorders>
            <w:shd w:val="clear" w:color="auto" w:fill="E1E1E3"/>
            <w:tcMar>
              <w:top w:w="15" w:type="dxa"/>
              <w:left w:w="15" w:type="dxa"/>
              <w:right w:w="15" w:type="dxa"/>
            </w:tcMar>
            <w:vAlign w:val="bottom"/>
          </w:tcPr>
          <w:p w14:paraId="71DB171F" w14:textId="2457F9A4" w:rsidR="586A2061" w:rsidRDefault="586A2061" w:rsidP="586A2061">
            <w:r w:rsidRPr="586A2061">
              <w:rPr>
                <w:rFonts w:ascii="Century Schoolbook" w:eastAsia="Century Schoolbook" w:hAnsi="Century Schoolbook" w:cs="Century Schoolbook"/>
                <w:color w:val="000000" w:themeColor="text1"/>
                <w:szCs w:val="22"/>
              </w:rPr>
              <w:t>0.131m</w:t>
            </w:r>
          </w:p>
        </w:tc>
      </w:tr>
      <w:tr w:rsidR="586A2061" w14:paraId="3F7721DB" w14:textId="77777777" w:rsidTr="586A2061">
        <w:trPr>
          <w:trHeight w:val="270"/>
        </w:trPr>
        <w:tc>
          <w:tcPr>
            <w:tcW w:w="2895" w:type="dxa"/>
            <w:tcBorders>
              <w:top w:val="single" w:sz="4" w:space="0" w:color="A8A8AC"/>
              <w:left w:val="single" w:sz="4" w:space="0" w:color="A8A8AC"/>
              <w:bottom w:val="single" w:sz="4" w:space="0" w:color="A8A8AC"/>
              <w:right w:val="nil"/>
            </w:tcBorders>
            <w:tcMar>
              <w:top w:w="15" w:type="dxa"/>
              <w:left w:w="15" w:type="dxa"/>
              <w:right w:w="15" w:type="dxa"/>
            </w:tcMar>
            <w:vAlign w:val="bottom"/>
          </w:tcPr>
          <w:p w14:paraId="6232840F" w14:textId="022339C1" w:rsidR="586A2061" w:rsidRDefault="586A2061" w:rsidP="586A2061">
            <w:r w:rsidRPr="586A2061">
              <w:rPr>
                <w:rFonts w:ascii="Century Schoolbook" w:eastAsia="Century Schoolbook" w:hAnsi="Century Schoolbook" w:cs="Century Schoolbook"/>
                <w:color w:val="000000" w:themeColor="text1"/>
                <w:szCs w:val="22"/>
              </w:rPr>
              <w:t>Fuselage Wall Thickness</w:t>
            </w:r>
          </w:p>
        </w:tc>
        <w:tc>
          <w:tcPr>
            <w:tcW w:w="1183" w:type="dxa"/>
            <w:tcBorders>
              <w:top w:val="single" w:sz="4" w:space="0" w:color="A8A8AC"/>
              <w:left w:val="nil"/>
              <w:bottom w:val="single" w:sz="4" w:space="0" w:color="A8A8AC"/>
              <w:right w:val="single" w:sz="4" w:space="0" w:color="A8A8AC"/>
            </w:tcBorders>
            <w:tcMar>
              <w:top w:w="15" w:type="dxa"/>
              <w:left w:w="15" w:type="dxa"/>
              <w:right w:w="15" w:type="dxa"/>
            </w:tcMar>
            <w:vAlign w:val="bottom"/>
          </w:tcPr>
          <w:p w14:paraId="6A5F8D9B" w14:textId="09D9B1E8" w:rsidR="586A2061" w:rsidRDefault="586A2061" w:rsidP="586A2061">
            <w:r w:rsidRPr="586A2061">
              <w:rPr>
                <w:rFonts w:ascii="Century Schoolbook" w:eastAsia="Century Schoolbook" w:hAnsi="Century Schoolbook" w:cs="Century Schoolbook"/>
                <w:color w:val="000000" w:themeColor="text1"/>
                <w:szCs w:val="22"/>
              </w:rPr>
              <w:t>0.1048m</w:t>
            </w:r>
          </w:p>
        </w:tc>
      </w:tr>
    </w:tbl>
    <w:p w14:paraId="7657D9E5" w14:textId="294D3852" w:rsidR="0F1A9DE0" w:rsidRDefault="586A2061" w:rsidP="586A2061">
      <w:pPr>
        <w:jc w:val="left"/>
        <w:rPr>
          <w:color w:val="4472C4" w:themeColor="accent1"/>
        </w:rPr>
      </w:pPr>
      <w:r w:rsidRPr="586A2061">
        <w:rPr>
          <w:color w:val="4472C4" w:themeColor="accent1"/>
        </w:rPr>
        <w:t>Table 5.2 Cabin Measurements</w:t>
      </w:r>
    </w:p>
    <w:p w14:paraId="3F56E298" w14:textId="279E9F2E" w:rsidR="0F1A9DE0" w:rsidRDefault="0F1A9DE0" w:rsidP="0F1A9DE0">
      <w:pPr>
        <w:jc w:val="left"/>
      </w:pPr>
    </w:p>
    <w:p w14:paraId="09BE727C" w14:textId="5160802A" w:rsidR="2E4FAAEA" w:rsidRDefault="2E4FAAEA" w:rsidP="2E4FAAEA">
      <w:pPr>
        <w:rPr>
          <w:b/>
          <w:bCs/>
        </w:rPr>
      </w:pPr>
    </w:p>
    <w:p w14:paraId="2A482593" w14:textId="29123D9C" w:rsidR="2E4FAAEA" w:rsidRDefault="2E4FAAEA" w:rsidP="43A48DB0">
      <w:pPr>
        <w:pStyle w:val="Heading2"/>
      </w:pPr>
      <w:bookmarkStart w:id="38" w:name="_Toc208526323"/>
      <w:r>
        <w:t>5.1.4 Emergency Exits</w:t>
      </w:r>
      <w:bookmarkEnd w:id="38"/>
    </w:p>
    <w:p w14:paraId="771E2892" w14:textId="38712CEC" w:rsidR="2E4FAAEA" w:rsidRDefault="2E4FAAEA" w:rsidP="2E4FAAEA">
      <w:pPr>
        <w:rPr>
          <w:b/>
          <w:bCs/>
        </w:rPr>
      </w:pPr>
    </w:p>
    <w:p w14:paraId="533D1422" w14:textId="496E0E3A" w:rsidR="2E4FAAEA" w:rsidRDefault="4B2D7751">
      <w:r w:rsidRPr="4B2D7751">
        <w:rPr>
          <w:sz w:val="24"/>
        </w:rPr>
        <w:t>It is important to have ease of access to emergency exits for safety of passengers as well as crew. According to CFR part 25.807, for aircraft carrying 10 to 19 passengers there must be at least one Type III emergency exit on each side of the fuselage. Type III emergency exit requires a rectangular opening of at least 20 inches wide and 36 inches high with corner radii not greater than seven inches</w:t>
      </w:r>
      <w:r>
        <w:t>.</w:t>
      </w:r>
      <w:r w:rsidR="2A9F514D">
        <w:t xml:space="preserve"> We have designed our exits to have </w:t>
      </w:r>
      <w:r w:rsidR="43E3D496">
        <w:t>a width of 23.62in/0.6m and a height of 63in/1.6m</w:t>
      </w:r>
      <w:r w:rsidR="00DD810F">
        <w:t xml:space="preserve"> as displayed in Appendix </w:t>
      </w:r>
      <w:r w:rsidR="74185999">
        <w:t>2</w:t>
      </w:r>
      <w:r w:rsidR="55F176B4">
        <w:t>.3.</w:t>
      </w:r>
    </w:p>
    <w:p w14:paraId="7CDEB02A" w14:textId="473AB18B" w:rsidR="00614BE9" w:rsidRDefault="00614BE9"/>
    <w:p w14:paraId="6030D8E8" w14:textId="294D571E" w:rsidR="2E4FAAEA" w:rsidRDefault="2E4FAAEA" w:rsidP="2E4FAAEA">
      <w:pPr>
        <w:jc w:val="center"/>
      </w:pPr>
      <w:r>
        <w:rPr>
          <w:noProof/>
        </w:rPr>
        <w:drawing>
          <wp:inline distT="0" distB="0" distL="0" distR="0" wp14:anchorId="300BDF54" wp14:editId="109B45D5">
            <wp:extent cx="4953000" cy="1984375"/>
            <wp:effectExtent l="0" t="0" r="0" b="0"/>
            <wp:docPr id="96382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584" name=""/>
                    <pic:cNvPicPr/>
                  </pic:nvPicPr>
                  <pic:blipFill>
                    <a:blip r:embed="rId29">
                      <a:extLst>
                        <a:ext uri="{28A0092B-C50C-407E-A947-70E740481C1C}">
                          <a14:useLocalDpi xmlns:a14="http://schemas.microsoft.com/office/drawing/2010/main"/>
                        </a:ext>
                      </a:extLst>
                    </a:blip>
                    <a:stretch>
                      <a:fillRect/>
                    </a:stretch>
                  </pic:blipFill>
                  <pic:spPr>
                    <a:xfrm>
                      <a:off x="0" y="0"/>
                      <a:ext cx="4953000" cy="1984375"/>
                    </a:xfrm>
                    <a:prstGeom prst="rect">
                      <a:avLst/>
                    </a:prstGeom>
                  </pic:spPr>
                </pic:pic>
              </a:graphicData>
            </a:graphic>
          </wp:inline>
        </w:drawing>
      </w:r>
    </w:p>
    <w:p w14:paraId="558EEA55" w14:textId="7FDA21BB" w:rsidR="2E4FAAEA" w:rsidRDefault="63B2A43D" w:rsidP="2E4FAAEA">
      <w:pPr>
        <w:rPr>
          <w:i/>
        </w:rPr>
      </w:pPr>
      <w:r w:rsidRPr="63B2A43D">
        <w:rPr>
          <w:i/>
          <w:iCs/>
        </w:rPr>
        <w:t xml:space="preserve">                                                          Figure 5: Types of Emergency Exits </w:t>
      </w:r>
    </w:p>
    <w:p w14:paraId="02CCF40A" w14:textId="6676E141" w:rsidR="2E4FAAEA" w:rsidRDefault="2E4FAAEA"/>
    <w:p w14:paraId="26FA724D" w14:textId="77777777" w:rsidR="00BF036D" w:rsidRDefault="00BF036D"/>
    <w:p w14:paraId="24269B6F" w14:textId="77777777" w:rsidR="00BF036D" w:rsidRDefault="00BF036D"/>
    <w:p w14:paraId="2F72204F" w14:textId="77777777" w:rsidR="00BF036D" w:rsidRDefault="00BF036D"/>
    <w:p w14:paraId="2E8789B9" w14:textId="77777777" w:rsidR="00BF036D" w:rsidRDefault="00BF036D"/>
    <w:p w14:paraId="73114576" w14:textId="77777777" w:rsidR="00BF036D" w:rsidRDefault="00BF036D"/>
    <w:p w14:paraId="1F489C3F" w14:textId="77777777" w:rsidR="00BF036D" w:rsidRDefault="00BF036D"/>
    <w:p w14:paraId="0CD3F0BB" w14:textId="77777777" w:rsidR="00BF036D" w:rsidRDefault="00BF036D"/>
    <w:p w14:paraId="4E73D04E" w14:textId="77777777" w:rsidR="00BF036D" w:rsidRDefault="00BF036D"/>
    <w:p w14:paraId="71615A9D" w14:textId="77777777" w:rsidR="00BF036D" w:rsidRDefault="00BF036D"/>
    <w:p w14:paraId="1BC7A8F7" w14:textId="77777777" w:rsidR="00BF036D" w:rsidRDefault="00BF036D"/>
    <w:p w14:paraId="0B3D5906" w14:textId="77777777" w:rsidR="00BF036D" w:rsidRDefault="00BF036D"/>
    <w:p w14:paraId="50F71CB1" w14:textId="1A81C8C0" w:rsidR="2E4FAAEA" w:rsidRPr="003C3D4A" w:rsidRDefault="2E4FAAEA" w:rsidP="43A48DB0">
      <w:pPr>
        <w:pStyle w:val="Heading2"/>
        <w:rPr>
          <w:sz w:val="24"/>
        </w:rPr>
      </w:pPr>
      <w:bookmarkStart w:id="39" w:name="_Toc208526324"/>
      <w:r w:rsidRPr="003C3D4A">
        <w:rPr>
          <w:sz w:val="24"/>
        </w:rPr>
        <w:t>5.1.5 Cabin Floor Plan</w:t>
      </w:r>
      <w:bookmarkEnd w:id="39"/>
    </w:p>
    <w:p w14:paraId="0A383DEA" w14:textId="2B308627" w:rsidR="003C3D4A" w:rsidRPr="003C3D4A" w:rsidRDefault="0089343F" w:rsidP="003C3D4A">
      <w:pPr>
        <w:ind w:left="720"/>
        <w:rPr>
          <w:sz w:val="24"/>
        </w:rPr>
      </w:pPr>
      <w:r>
        <w:rPr>
          <w:sz w:val="24"/>
        </w:rPr>
        <w:t xml:space="preserve">This is the primary intended layout of the cabin, including emergency exit placements, </w:t>
      </w:r>
      <w:r w:rsidR="00946A18">
        <w:rPr>
          <w:sz w:val="24"/>
        </w:rPr>
        <w:t xml:space="preserve">galley and storage spaces, a flight attendant lounge, </w:t>
      </w:r>
      <w:r w:rsidR="00862A95">
        <w:rPr>
          <w:sz w:val="24"/>
        </w:rPr>
        <w:t>a lavatory at the aft end, and a basic seating arrangement of 14.</w:t>
      </w:r>
      <w:r w:rsidR="640313A9" w:rsidRPr="640313A9">
        <w:rPr>
          <w:sz w:val="24"/>
        </w:rPr>
        <w:t xml:space="preserve"> </w:t>
      </w:r>
      <w:r w:rsidR="68849E8B" w:rsidRPr="68849E8B">
        <w:rPr>
          <w:sz w:val="24"/>
        </w:rPr>
        <w:t xml:space="preserve">We designed the seat pitch </w:t>
      </w:r>
      <w:r w:rsidR="343F9110" w:rsidRPr="343F9110">
        <w:rPr>
          <w:sz w:val="24"/>
        </w:rPr>
        <w:t>to be 1.5m for space and comfort</w:t>
      </w:r>
      <w:r w:rsidR="66638255" w:rsidRPr="66638255">
        <w:rPr>
          <w:sz w:val="24"/>
        </w:rPr>
        <w:t>.</w:t>
      </w:r>
    </w:p>
    <w:p w14:paraId="16F90A31" w14:textId="49112338" w:rsidR="007040E4" w:rsidRDefault="008B6395" w:rsidP="008B6395">
      <w:pPr>
        <w:pStyle w:val="Heading2"/>
        <w:jc w:val="center"/>
      </w:pPr>
      <w:bookmarkStart w:id="40" w:name="_Toc208526325"/>
      <w:r w:rsidRPr="00B22D0A">
        <w:drawing>
          <wp:inline distT="0" distB="0" distL="0" distR="0" wp14:anchorId="7F64B7E2" wp14:editId="22AF5862">
            <wp:extent cx="4210050" cy="1690364"/>
            <wp:effectExtent l="0" t="0" r="0" b="5715"/>
            <wp:docPr id="1087835650"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650" name="Picture 1" descr="A graph paper with writing on it&#10;&#10;AI-generated content may be incorrect."/>
                    <pic:cNvPicPr/>
                  </pic:nvPicPr>
                  <pic:blipFill rotWithShape="1">
                    <a:blip r:embed="rId30"/>
                    <a:srcRect t="-646"/>
                    <a:stretch>
                      <a:fillRect/>
                    </a:stretch>
                  </pic:blipFill>
                  <pic:spPr bwMode="auto">
                    <a:xfrm>
                      <a:off x="0" y="0"/>
                      <a:ext cx="4224190" cy="1696041"/>
                    </a:xfrm>
                    <a:prstGeom prst="rect">
                      <a:avLst/>
                    </a:prstGeom>
                    <a:ln>
                      <a:noFill/>
                    </a:ln>
                    <a:extLst>
                      <a:ext uri="{53640926-AAD7-44D8-BBD7-CCE9431645EC}">
                        <a14:shadowObscured xmlns:a14="http://schemas.microsoft.com/office/drawing/2010/main"/>
                      </a:ext>
                    </a:extLst>
                  </pic:spPr>
                </pic:pic>
              </a:graphicData>
            </a:graphic>
          </wp:inline>
        </w:drawing>
      </w:r>
      <w:bookmarkEnd w:id="40"/>
    </w:p>
    <w:p w14:paraId="6AC66376" w14:textId="7AFA9FCD" w:rsidR="02EF6ECC" w:rsidRDefault="40CF9811" w:rsidP="7F8EB17B">
      <w:pPr>
        <w:ind w:left="2880"/>
      </w:pPr>
      <w:r w:rsidRPr="40CF9811">
        <w:rPr>
          <w:i/>
          <w:iCs/>
        </w:rPr>
        <w:t xml:space="preserve">Figure 5.1: </w:t>
      </w:r>
      <w:r w:rsidR="5972013E" w:rsidRPr="5972013E">
        <w:rPr>
          <w:i/>
          <w:iCs/>
        </w:rPr>
        <w:t xml:space="preserve">Primary </w:t>
      </w:r>
      <w:r w:rsidR="7F8EB17B" w:rsidRPr="7F8EB17B">
        <w:rPr>
          <w:i/>
          <w:iCs/>
        </w:rPr>
        <w:t>Cabin Floor Plan</w:t>
      </w:r>
      <w:r>
        <w:tab/>
      </w:r>
    </w:p>
    <w:p w14:paraId="74535385" w14:textId="6BA3D234" w:rsidR="2E4FAAEA" w:rsidRPr="003C3D4A" w:rsidRDefault="2E4FAAEA" w:rsidP="4A6119DE">
      <w:pPr>
        <w:pStyle w:val="Heading2"/>
        <w:tabs>
          <w:tab w:val="clear" w:pos="4642"/>
        </w:tabs>
        <w:jc w:val="left"/>
        <w:rPr>
          <w:sz w:val="24"/>
        </w:rPr>
      </w:pPr>
      <w:bookmarkStart w:id="41" w:name="_Toc208526326"/>
      <w:r w:rsidRPr="003C3D4A">
        <w:rPr>
          <w:sz w:val="24"/>
        </w:rPr>
        <w:t>5.1.6 Design Flexibility</w:t>
      </w:r>
      <w:bookmarkEnd w:id="41"/>
    </w:p>
    <w:p w14:paraId="5163A1E2" w14:textId="4AA7B50E" w:rsidR="2E4FAAEA" w:rsidRPr="003C3D4A" w:rsidRDefault="00663385" w:rsidP="007040E4">
      <w:pPr>
        <w:ind w:left="720"/>
        <w:rPr>
          <w:sz w:val="24"/>
        </w:rPr>
      </w:pPr>
      <w:r w:rsidRPr="003C3D4A">
        <w:rPr>
          <w:sz w:val="24"/>
        </w:rPr>
        <w:t>A key part of selling a design is illustrating versatility</w:t>
      </w:r>
      <w:r w:rsidR="008E51A2" w:rsidRPr="003C3D4A">
        <w:rPr>
          <w:sz w:val="24"/>
        </w:rPr>
        <w:t xml:space="preserve">. Various possible layouts </w:t>
      </w:r>
      <w:r w:rsidR="00BE37AE" w:rsidRPr="003C3D4A">
        <w:rPr>
          <w:sz w:val="24"/>
        </w:rPr>
        <w:t>are possible in the cabin</w:t>
      </w:r>
      <w:r w:rsidR="008225DB" w:rsidRPr="003C3D4A">
        <w:rPr>
          <w:sz w:val="24"/>
        </w:rPr>
        <w:t xml:space="preserve">, with these </w:t>
      </w:r>
      <w:r w:rsidR="00D174BD" w:rsidRPr="003C3D4A">
        <w:rPr>
          <w:sz w:val="24"/>
        </w:rPr>
        <w:t xml:space="preserve">3 examples demonstrating </w:t>
      </w:r>
      <w:r w:rsidR="007040E4" w:rsidRPr="003C3D4A">
        <w:rPr>
          <w:sz w:val="24"/>
        </w:rPr>
        <w:t>available usages of the cabin space.</w:t>
      </w:r>
    </w:p>
    <w:p w14:paraId="2230D56E" w14:textId="107453A7" w:rsidR="00DD13F2" w:rsidRDefault="00DD13F2" w:rsidP="007040E4">
      <w:pPr>
        <w:ind w:left="720"/>
      </w:pPr>
    </w:p>
    <w:p w14:paraId="3084EF91" w14:textId="30C70A5E" w:rsidR="00DC229A" w:rsidRPr="003C3D4A" w:rsidRDefault="00DC229A" w:rsidP="00DC229A">
      <w:pPr>
        <w:rPr>
          <w:sz w:val="24"/>
          <w:u w:val="single"/>
        </w:rPr>
      </w:pPr>
      <w:r w:rsidRPr="003C3D4A">
        <w:rPr>
          <w:sz w:val="24"/>
          <w:u w:val="single"/>
        </w:rPr>
        <w:t>Alternate Layout 1: Mixed Comfort</w:t>
      </w:r>
    </w:p>
    <w:p w14:paraId="189F08F4" w14:textId="009CF857" w:rsidR="00B22D0A" w:rsidRDefault="00C74655" w:rsidP="00F23246">
      <w:pPr>
        <w:jc w:val="center"/>
      </w:pPr>
      <w:r w:rsidRPr="00C74655">
        <w:drawing>
          <wp:inline distT="0" distB="0" distL="0" distR="0" wp14:anchorId="20EFC978" wp14:editId="55D5C490">
            <wp:extent cx="4577090" cy="1019175"/>
            <wp:effectExtent l="0" t="0" r="0" b="0"/>
            <wp:docPr id="1173751117" name="Picture 1" descr="A graph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51117" name="Picture 1" descr="A graph paper with writing on it&#10;&#10;AI-generated content may be incorrect."/>
                    <pic:cNvPicPr/>
                  </pic:nvPicPr>
                  <pic:blipFill rotWithShape="1">
                    <a:blip r:embed="rId31"/>
                    <a:srcRect t="31510"/>
                    <a:stretch>
                      <a:fillRect/>
                    </a:stretch>
                  </pic:blipFill>
                  <pic:spPr bwMode="auto">
                    <a:xfrm>
                      <a:off x="0" y="0"/>
                      <a:ext cx="4615183" cy="1027657"/>
                    </a:xfrm>
                    <a:prstGeom prst="rect">
                      <a:avLst/>
                    </a:prstGeom>
                    <a:ln>
                      <a:noFill/>
                    </a:ln>
                    <a:extLst>
                      <a:ext uri="{53640926-AAD7-44D8-BBD7-CCE9431645EC}">
                        <a14:shadowObscured xmlns:a14="http://schemas.microsoft.com/office/drawing/2010/main"/>
                      </a:ext>
                    </a:extLst>
                  </pic:spPr>
                </pic:pic>
              </a:graphicData>
            </a:graphic>
          </wp:inline>
        </w:drawing>
      </w:r>
    </w:p>
    <w:p w14:paraId="737B6072" w14:textId="5C948CCC" w:rsidR="49DF38CA" w:rsidRDefault="19AAC073" w:rsidP="49DF38CA">
      <w:pPr>
        <w:jc w:val="center"/>
        <w:rPr>
          <w:i/>
        </w:rPr>
      </w:pPr>
      <w:r w:rsidRPr="19AAC073">
        <w:rPr>
          <w:i/>
          <w:iCs/>
        </w:rPr>
        <w:t>Figure 5.2: Alternate Floor Plan 1</w:t>
      </w:r>
    </w:p>
    <w:p w14:paraId="248971D7" w14:textId="560D429D" w:rsidR="00DC229A" w:rsidRPr="003C3D4A" w:rsidRDefault="008C1AD2" w:rsidP="00DD13F2">
      <w:pPr>
        <w:ind w:left="720"/>
        <w:jc w:val="left"/>
        <w:rPr>
          <w:sz w:val="24"/>
        </w:rPr>
      </w:pPr>
      <w:r w:rsidRPr="003C3D4A">
        <w:rPr>
          <w:sz w:val="24"/>
        </w:rPr>
        <w:t>This layout provides a mixture of workspace and leisure space</w:t>
      </w:r>
      <w:r w:rsidR="00A23FA3" w:rsidRPr="003C3D4A">
        <w:rPr>
          <w:sz w:val="24"/>
        </w:rPr>
        <w:t>, as well as a sleeping area in the aft portion of the cabin.</w:t>
      </w:r>
    </w:p>
    <w:p w14:paraId="75F7F12C" w14:textId="70F5D984" w:rsidR="00DD13F2" w:rsidRDefault="00DD13F2" w:rsidP="00DD13F2">
      <w:pPr>
        <w:ind w:left="720"/>
        <w:jc w:val="left"/>
      </w:pPr>
    </w:p>
    <w:p w14:paraId="539E5D58" w14:textId="3F9DB110" w:rsidR="00AC0E7B" w:rsidRPr="003C3D4A" w:rsidRDefault="00AC0E7B" w:rsidP="00AC0E7B">
      <w:pPr>
        <w:jc w:val="left"/>
        <w:rPr>
          <w:sz w:val="24"/>
          <w:u w:val="single"/>
        </w:rPr>
      </w:pPr>
      <w:r w:rsidRPr="003C3D4A">
        <w:rPr>
          <w:sz w:val="24"/>
          <w:u w:val="single"/>
        </w:rPr>
        <w:t>Alternate Layout 2: Business Spaces</w:t>
      </w:r>
    </w:p>
    <w:p w14:paraId="329F361D" w14:textId="5A041297" w:rsidR="00C74655" w:rsidRDefault="00D91E0F" w:rsidP="00F23246">
      <w:pPr>
        <w:jc w:val="center"/>
      </w:pPr>
      <w:r w:rsidRPr="00D91E0F">
        <w:drawing>
          <wp:inline distT="0" distB="0" distL="0" distR="0" wp14:anchorId="351BB679" wp14:editId="7AB3F3FA">
            <wp:extent cx="4938523" cy="1066800"/>
            <wp:effectExtent l="0" t="0" r="0" b="0"/>
            <wp:docPr id="766880670" name="Picture 1" descr="A graph pap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0670" name="Picture 1" descr="A graph paper with a diagram&#10;&#10;AI-generated content may be incorrect."/>
                    <pic:cNvPicPr/>
                  </pic:nvPicPr>
                  <pic:blipFill rotWithShape="1">
                    <a:blip r:embed="rId32"/>
                    <a:srcRect t="27634"/>
                    <a:stretch>
                      <a:fillRect/>
                    </a:stretch>
                  </pic:blipFill>
                  <pic:spPr bwMode="auto">
                    <a:xfrm>
                      <a:off x="0" y="0"/>
                      <a:ext cx="5026789" cy="1085867"/>
                    </a:xfrm>
                    <a:prstGeom prst="rect">
                      <a:avLst/>
                    </a:prstGeom>
                    <a:ln>
                      <a:noFill/>
                    </a:ln>
                    <a:extLst>
                      <a:ext uri="{53640926-AAD7-44D8-BBD7-CCE9431645EC}">
                        <a14:shadowObscured xmlns:a14="http://schemas.microsoft.com/office/drawing/2010/main"/>
                      </a:ext>
                    </a:extLst>
                  </pic:spPr>
                </pic:pic>
              </a:graphicData>
            </a:graphic>
          </wp:inline>
        </w:drawing>
      </w:r>
    </w:p>
    <w:p w14:paraId="24888BC5" w14:textId="58442552" w:rsidR="19AAC073" w:rsidRDefault="05902C77" w:rsidP="19AAC073">
      <w:pPr>
        <w:jc w:val="center"/>
        <w:rPr>
          <w:i/>
        </w:rPr>
      </w:pPr>
      <w:r w:rsidRPr="05902C77">
        <w:rPr>
          <w:i/>
          <w:iCs/>
        </w:rPr>
        <w:t>Figure 5.3: Alternate Floor Plan 2</w:t>
      </w:r>
    </w:p>
    <w:p w14:paraId="6F7CD67A" w14:textId="2C7EA9F6" w:rsidR="00AC0E7B" w:rsidRPr="003C3D4A" w:rsidRDefault="00AC0E7B" w:rsidP="00DD13F2">
      <w:pPr>
        <w:ind w:left="720"/>
        <w:jc w:val="left"/>
        <w:rPr>
          <w:sz w:val="24"/>
        </w:rPr>
      </w:pPr>
      <w:r w:rsidRPr="003C3D4A">
        <w:rPr>
          <w:sz w:val="24"/>
        </w:rPr>
        <w:t xml:space="preserve">This </w:t>
      </w:r>
      <w:r w:rsidR="008223D1" w:rsidRPr="003C3D4A">
        <w:rPr>
          <w:sz w:val="24"/>
        </w:rPr>
        <w:t>layout has plenty of workspace, including</w:t>
      </w:r>
      <w:r w:rsidR="00E910F8" w:rsidRPr="003C3D4A">
        <w:rPr>
          <w:sz w:val="24"/>
        </w:rPr>
        <w:t xml:space="preserve"> different worktables as well as a separate meeting room that </w:t>
      </w:r>
      <w:r w:rsidR="00787885" w:rsidRPr="003C3D4A">
        <w:rPr>
          <w:sz w:val="24"/>
        </w:rPr>
        <w:t>can be closed off if privacy is needed.</w:t>
      </w:r>
    </w:p>
    <w:p w14:paraId="535EAB26" w14:textId="25CE5F9E" w:rsidR="00DD13F2" w:rsidRDefault="00DD13F2" w:rsidP="00DD13F2">
      <w:pPr>
        <w:ind w:left="720"/>
        <w:jc w:val="left"/>
      </w:pPr>
    </w:p>
    <w:p w14:paraId="55129983" w14:textId="26A62CF0" w:rsidR="00787885" w:rsidRPr="003E6A10" w:rsidRDefault="00787885" w:rsidP="00787885">
      <w:pPr>
        <w:jc w:val="left"/>
        <w:rPr>
          <w:u w:val="single"/>
        </w:rPr>
      </w:pPr>
      <w:r w:rsidRPr="003E6A10">
        <w:rPr>
          <w:u w:val="single"/>
        </w:rPr>
        <w:t xml:space="preserve">Alternate Layout 3: </w:t>
      </w:r>
      <w:r w:rsidR="00D053A0" w:rsidRPr="003E6A10">
        <w:rPr>
          <w:u w:val="single"/>
        </w:rPr>
        <w:t>Leisure</w:t>
      </w:r>
    </w:p>
    <w:p w14:paraId="7F91480E" w14:textId="2310949F" w:rsidR="00C70365" w:rsidRDefault="00C70365" w:rsidP="00F23246">
      <w:pPr>
        <w:jc w:val="center"/>
      </w:pPr>
      <w:r w:rsidRPr="00C70365">
        <w:drawing>
          <wp:inline distT="0" distB="0" distL="0" distR="0" wp14:anchorId="4E226397" wp14:editId="59D41799">
            <wp:extent cx="4422801" cy="1095375"/>
            <wp:effectExtent l="0" t="0" r="0" b="0"/>
            <wp:docPr id="1271199913" name="Picture 1" descr="A drawing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9913" name="Picture 1" descr="A drawing of a room&#10;&#10;AI-generated content may be incorrect."/>
                    <pic:cNvPicPr/>
                  </pic:nvPicPr>
                  <pic:blipFill rotWithShape="1">
                    <a:blip r:embed="rId33"/>
                    <a:srcRect t="25485"/>
                    <a:stretch>
                      <a:fillRect/>
                    </a:stretch>
                  </pic:blipFill>
                  <pic:spPr bwMode="auto">
                    <a:xfrm>
                      <a:off x="0" y="0"/>
                      <a:ext cx="4450671" cy="1102277"/>
                    </a:xfrm>
                    <a:prstGeom prst="rect">
                      <a:avLst/>
                    </a:prstGeom>
                    <a:ln>
                      <a:noFill/>
                    </a:ln>
                    <a:extLst>
                      <a:ext uri="{53640926-AAD7-44D8-BBD7-CCE9431645EC}">
                        <a14:shadowObscured xmlns:a14="http://schemas.microsoft.com/office/drawing/2010/main"/>
                      </a:ext>
                    </a:extLst>
                  </pic:spPr>
                </pic:pic>
              </a:graphicData>
            </a:graphic>
          </wp:inline>
        </w:drawing>
      </w:r>
    </w:p>
    <w:p w14:paraId="16F501A5" w14:textId="1A1C90FD" w:rsidR="38958CA7" w:rsidRDefault="38958CA7" w:rsidP="38958CA7">
      <w:pPr>
        <w:jc w:val="center"/>
        <w:rPr>
          <w:i/>
          <w:iCs/>
        </w:rPr>
      </w:pPr>
      <w:r w:rsidRPr="38958CA7">
        <w:rPr>
          <w:i/>
          <w:iCs/>
        </w:rPr>
        <w:t xml:space="preserve">Figure 5.4: Alternate Floor </w:t>
      </w:r>
      <w:r w:rsidR="7B495FC7" w:rsidRPr="7B495FC7">
        <w:rPr>
          <w:i/>
          <w:iCs/>
        </w:rPr>
        <w:t>Plan 3</w:t>
      </w:r>
    </w:p>
    <w:p w14:paraId="1DBD0327" w14:textId="7D816C4C" w:rsidR="00D053A0" w:rsidRPr="003C3D4A" w:rsidRDefault="00D053A0" w:rsidP="00DD13F2">
      <w:pPr>
        <w:ind w:left="720"/>
        <w:jc w:val="left"/>
        <w:rPr>
          <w:sz w:val="24"/>
        </w:rPr>
      </w:pPr>
      <w:r w:rsidRPr="003C3D4A">
        <w:rPr>
          <w:sz w:val="24"/>
        </w:rPr>
        <w:t>This layout is purely leisure, with entertainment space, talking circles, and even a dining area.</w:t>
      </w:r>
    </w:p>
    <w:p w14:paraId="6EF0321C" w14:textId="77777777" w:rsidR="008A0BE9" w:rsidRPr="003C3D4A" w:rsidRDefault="008A0BE9" w:rsidP="00F23246">
      <w:pPr>
        <w:jc w:val="center"/>
        <w:rPr>
          <w:sz w:val="24"/>
        </w:rPr>
      </w:pPr>
    </w:p>
    <w:p w14:paraId="34715818" w14:textId="134F6488" w:rsidR="008A0BE9" w:rsidRPr="003C3D4A" w:rsidRDefault="008A0BE9" w:rsidP="008A0BE9">
      <w:pPr>
        <w:ind w:left="720"/>
        <w:jc w:val="left"/>
        <w:rPr>
          <w:sz w:val="24"/>
        </w:rPr>
      </w:pPr>
      <w:r w:rsidRPr="003C3D4A">
        <w:rPr>
          <w:sz w:val="24"/>
        </w:rPr>
        <w:t xml:space="preserve">It is important for an aircraft to be versatile to meet a broader spectrum of </w:t>
      </w:r>
      <w:r w:rsidR="00FD264D" w:rsidRPr="003C3D4A">
        <w:rPr>
          <w:sz w:val="24"/>
        </w:rPr>
        <w:t>needs, not only in performance but also in passenger usage</w:t>
      </w:r>
      <w:r w:rsidR="000572EC" w:rsidRPr="003C3D4A">
        <w:rPr>
          <w:sz w:val="24"/>
        </w:rPr>
        <w:t xml:space="preserve">. Business jets are used for many </w:t>
      </w:r>
      <w:r w:rsidR="002E6E06" w:rsidRPr="003C3D4A">
        <w:rPr>
          <w:sz w:val="24"/>
        </w:rPr>
        <w:t>reasons,</w:t>
      </w:r>
      <w:r w:rsidR="000572EC" w:rsidRPr="003C3D4A">
        <w:rPr>
          <w:sz w:val="24"/>
        </w:rPr>
        <w:t xml:space="preserve"> and the space must be able to accommodate</w:t>
      </w:r>
      <w:r w:rsidR="009F4CC1" w:rsidRPr="003C3D4A">
        <w:rPr>
          <w:sz w:val="24"/>
        </w:rPr>
        <w:t xml:space="preserve"> as many as possible.</w:t>
      </w:r>
      <w:r w:rsidR="002550E5" w:rsidRPr="003C3D4A">
        <w:rPr>
          <w:sz w:val="24"/>
        </w:rPr>
        <w:t xml:space="preserve"> These </w:t>
      </w:r>
      <w:r w:rsidR="003935BD" w:rsidRPr="003C3D4A">
        <w:rPr>
          <w:sz w:val="24"/>
        </w:rPr>
        <w:t xml:space="preserve">alternate configurations demonstrate that </w:t>
      </w:r>
      <w:r w:rsidR="008A7ED1" w:rsidRPr="003C3D4A">
        <w:rPr>
          <w:sz w:val="24"/>
        </w:rPr>
        <w:t>many combinations of seating, tables, entertainment space,</w:t>
      </w:r>
      <w:r w:rsidR="00214F9B" w:rsidRPr="003C3D4A">
        <w:rPr>
          <w:sz w:val="24"/>
        </w:rPr>
        <w:t xml:space="preserve"> </w:t>
      </w:r>
      <w:r w:rsidR="00913DE0" w:rsidRPr="003C3D4A">
        <w:rPr>
          <w:sz w:val="24"/>
        </w:rPr>
        <w:t>dining space, and other such additions can be used within the available space.</w:t>
      </w:r>
    </w:p>
    <w:p w14:paraId="08F71590" w14:textId="7DCCB93D" w:rsidR="554D5FE4" w:rsidRDefault="554D5FE4" w:rsidP="554D5FE4">
      <w:pPr>
        <w:ind w:left="720"/>
        <w:jc w:val="left"/>
        <w:rPr>
          <w:sz w:val="24"/>
        </w:rPr>
      </w:pPr>
    </w:p>
    <w:p w14:paraId="047DC201" w14:textId="4E6EEDFE" w:rsidR="2E4FAAEA" w:rsidRDefault="79E75EA8" w:rsidP="554D5FE4">
      <w:pPr>
        <w:pStyle w:val="Heading2"/>
        <w:tabs>
          <w:tab w:val="clear" w:pos="4642"/>
        </w:tabs>
        <w:jc w:val="left"/>
        <w:rPr>
          <w:sz w:val="24"/>
        </w:rPr>
      </w:pPr>
      <w:bookmarkStart w:id="42" w:name="_Toc208526327"/>
      <w:r>
        <w:t>5.1.7 Visibility &amp; Cockpit/Nose Design</w:t>
      </w:r>
      <w:bookmarkEnd w:id="42"/>
    </w:p>
    <w:p w14:paraId="562D7F31" w14:textId="060B778C" w:rsidR="60DE90D7" w:rsidRDefault="60DE90D7" w:rsidP="79E75EA8">
      <w:pPr>
        <w:rPr>
          <w:b/>
          <w:bCs/>
        </w:rPr>
      </w:pPr>
    </w:p>
    <w:p w14:paraId="2E918C80" w14:textId="33161BD9" w:rsidR="60DE90D7" w:rsidRDefault="4B2D7751" w:rsidP="4B2D7751">
      <w:pPr>
        <w:rPr>
          <w:sz w:val="24"/>
        </w:rPr>
      </w:pPr>
      <w:r w:rsidRPr="4B2D7751">
        <w:rPr>
          <w:sz w:val="24"/>
        </w:rPr>
        <w:t>The Cockpit is designed from the inside out beginning with the pilot's line of sight which involves an anthropometric approach. “The controls must be located and arranged so that the pilot, when seated, has full and unrestricted movement of each control without interference from either his clothing or the cockpit structure.” (14 CFR §23.777(b)). We used a 5’10 pilot for reference which is 1.778m in height, and if a pilot of 5’10 is sitting we estimate a sitting height of 18 in and hip to eye level measurement of 29 in. Combining the measurements results in a floor to eye level value of 47 in</w:t>
      </w:r>
      <w:r w:rsidR="02EDBD95" w:rsidRPr="02EDBD95">
        <w:rPr>
          <w:sz w:val="24"/>
        </w:rPr>
        <w:t>/1.19m.</w:t>
      </w:r>
      <w:r w:rsidRPr="4B2D7751">
        <w:rPr>
          <w:sz w:val="24"/>
        </w:rPr>
        <w:t xml:space="preserve"> From eye to relaxed arm length of 17 in and eye to extended arm length is 22 in. These measurements will help us determine visibility and design the cockpit appropriately.</w:t>
      </w:r>
    </w:p>
    <w:p w14:paraId="198FB8C3" w14:textId="0BCF4C7D" w:rsidR="4787FBA5" w:rsidRDefault="4787FBA5" w:rsidP="4B2D7751">
      <w:pPr>
        <w:rPr>
          <w:sz w:val="24"/>
        </w:rPr>
      </w:pPr>
    </w:p>
    <w:p w14:paraId="0200CE00" w14:textId="16C59A67" w:rsidR="4787FBA5" w:rsidRDefault="4B2D7751" w:rsidP="4B2D7751">
      <w:pPr>
        <w:rPr>
          <w:sz w:val="24"/>
        </w:rPr>
      </w:pPr>
      <w:r w:rsidRPr="4B2D7751">
        <w:rPr>
          <w:sz w:val="24"/>
        </w:rPr>
        <w:t xml:space="preserve"> Using </w:t>
      </w:r>
      <w:r w:rsidR="530D671F" w:rsidRPr="530D671F">
        <w:rPr>
          <w:sz w:val="24"/>
        </w:rPr>
        <w:t>Figure 5.</w:t>
      </w:r>
      <w:r w:rsidR="003404EA" w:rsidRPr="003404EA">
        <w:rPr>
          <w:sz w:val="24"/>
        </w:rPr>
        <w:t>5</w:t>
      </w:r>
      <w:r w:rsidRPr="4B2D7751">
        <w:rPr>
          <w:sz w:val="24"/>
        </w:rPr>
        <w:t xml:space="preserve"> from blackboard we needed an over nose angle greater than 10 degrees, so we chose 13 degrees. A grazing angle </w:t>
      </w:r>
      <w:r w:rsidR="61EAADBC" w:rsidRPr="61EAADBC">
        <w:rPr>
          <w:sz w:val="24"/>
        </w:rPr>
        <w:t>31</w:t>
      </w:r>
      <w:r w:rsidRPr="4B2D7751">
        <w:rPr>
          <w:sz w:val="24"/>
        </w:rPr>
        <w:t xml:space="preserve"> degrees was chosen, and an upward angle of 21 degrees was chosen.  The flight deck was chosen to be 130 in</w:t>
      </w:r>
      <w:r w:rsidR="19E9742E" w:rsidRPr="19E9742E">
        <w:rPr>
          <w:sz w:val="24"/>
        </w:rPr>
        <w:t>/3.3 m</w:t>
      </w:r>
      <w:r w:rsidRPr="4B2D7751">
        <w:rPr>
          <w:sz w:val="24"/>
        </w:rPr>
        <w:t xml:space="preserve"> since we have 3 crew members on board</w:t>
      </w:r>
      <w:r w:rsidR="0D95CC92" w:rsidRPr="0D95CC92">
        <w:rPr>
          <w:sz w:val="24"/>
        </w:rPr>
        <w:t xml:space="preserve"> as displayed in Appendix </w:t>
      </w:r>
      <w:r w:rsidR="62418403" w:rsidRPr="62418403">
        <w:rPr>
          <w:sz w:val="24"/>
        </w:rPr>
        <w:t>2</w:t>
      </w:r>
      <w:r w:rsidR="0D95CC92" w:rsidRPr="0D95CC92">
        <w:rPr>
          <w:sz w:val="24"/>
        </w:rPr>
        <w:t xml:space="preserve">.3    </w:t>
      </w:r>
    </w:p>
    <w:p w14:paraId="3B05FCF1" w14:textId="7ADE703D" w:rsidR="4787FBA5" w:rsidRDefault="4787FBA5"/>
    <w:p w14:paraId="1A5FEA46" w14:textId="4CA01507" w:rsidR="4787FBA5" w:rsidRDefault="4787FBA5"/>
    <w:p w14:paraId="44F85A9D" w14:textId="0F10F12C" w:rsidR="4787FBA5" w:rsidRDefault="4787FBA5">
      <w:r>
        <w:rPr>
          <w:noProof/>
        </w:rPr>
        <w:drawing>
          <wp:inline distT="0" distB="0" distL="0" distR="0" wp14:anchorId="3D69EA10" wp14:editId="195579DC">
            <wp:extent cx="3566683" cy="2158890"/>
            <wp:effectExtent l="0" t="0" r="0" b="0"/>
            <wp:docPr id="7396605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0522" name=""/>
                    <pic:cNvPicPr/>
                  </pic:nvPicPr>
                  <pic:blipFill>
                    <a:blip r:embed="rId34">
                      <a:extLst>
                        <a:ext uri="{28A0092B-C50C-407E-A947-70E740481C1C}">
                          <a14:useLocalDpi xmlns:a14="http://schemas.microsoft.com/office/drawing/2010/main"/>
                        </a:ext>
                      </a:extLst>
                    </a:blip>
                    <a:stretch>
                      <a:fillRect/>
                    </a:stretch>
                  </pic:blipFill>
                  <pic:spPr>
                    <a:xfrm>
                      <a:off x="0" y="0"/>
                      <a:ext cx="3566683" cy="2158890"/>
                    </a:xfrm>
                    <a:prstGeom prst="rect">
                      <a:avLst/>
                    </a:prstGeom>
                  </pic:spPr>
                </pic:pic>
              </a:graphicData>
            </a:graphic>
          </wp:inline>
        </w:drawing>
      </w:r>
    </w:p>
    <w:p w14:paraId="6EA0BC73" w14:textId="77862DCF" w:rsidR="4787FBA5" w:rsidRDefault="4141DA90">
      <w:pPr>
        <w:rPr>
          <w:i/>
        </w:rPr>
      </w:pPr>
      <w:r>
        <w:t xml:space="preserve">                                           </w:t>
      </w:r>
      <w:r w:rsidRPr="4141DA90">
        <w:rPr>
          <w:i/>
          <w:iCs/>
        </w:rPr>
        <w:t xml:space="preserve">Figure </w:t>
      </w:r>
      <w:r w:rsidR="544409BB" w:rsidRPr="544409BB">
        <w:rPr>
          <w:i/>
          <w:iCs/>
        </w:rPr>
        <w:t xml:space="preserve">5.5: Over Nose Angle </w:t>
      </w:r>
      <w:r w:rsidR="003404EA" w:rsidRPr="003404EA">
        <w:rPr>
          <w:i/>
          <w:iCs/>
        </w:rPr>
        <w:t xml:space="preserve">Chart </w:t>
      </w:r>
    </w:p>
    <w:p w14:paraId="7D0A9839" w14:textId="773CB49B" w:rsidR="4787FBA5" w:rsidRDefault="4787FBA5">
      <w:r>
        <w:t xml:space="preserve">                      </w:t>
      </w:r>
      <w:r>
        <w:tab/>
      </w:r>
    </w:p>
    <w:p w14:paraId="226821AC" w14:textId="4F5A68FB" w:rsidR="79E75EA8" w:rsidRDefault="79E75EA8" w:rsidP="5971049C">
      <w:pPr>
        <w:pStyle w:val="Heading2"/>
      </w:pPr>
    </w:p>
    <w:p w14:paraId="22F21C65" w14:textId="79D5634C" w:rsidR="4787FBA5" w:rsidRDefault="4787FBA5" w:rsidP="6686B693">
      <w:pPr>
        <w:pStyle w:val="Heading2"/>
      </w:pPr>
      <w:bookmarkStart w:id="43" w:name="_Toc208526328"/>
      <w:r>
        <w:t>5.2 Nose length</w:t>
      </w:r>
      <w:bookmarkEnd w:id="43"/>
    </w:p>
    <w:p w14:paraId="08659D1A" w14:textId="38D83072" w:rsidR="4787FBA5" w:rsidRDefault="018B0291" w:rsidP="5971049C">
      <w:pPr>
        <w:ind w:left="720"/>
      </w:pPr>
      <w:r>
        <w:t xml:space="preserve">The nose length can </w:t>
      </w:r>
      <w:r w:rsidR="5D3010BC">
        <w:t>be</w:t>
      </w:r>
      <w:r>
        <w:t xml:space="preserve"> viewed as an extension </w:t>
      </w:r>
      <w:r w:rsidR="68C10004">
        <w:t xml:space="preserve">of the fuselage which means were </w:t>
      </w:r>
      <w:r w:rsidR="02BBE345">
        <w:t xml:space="preserve">controlling how much longer the fuselage should be </w:t>
      </w:r>
      <w:r w:rsidR="5AF2FA7B">
        <w:t xml:space="preserve">which </w:t>
      </w:r>
      <w:r w:rsidR="02BBE345">
        <w:t xml:space="preserve">directly </w:t>
      </w:r>
      <w:r w:rsidR="4728110A">
        <w:t xml:space="preserve">affect the </w:t>
      </w:r>
      <w:r w:rsidR="5AF2FA7B">
        <w:t xml:space="preserve">overall </w:t>
      </w:r>
      <w:r w:rsidR="4F73222F">
        <w:t>fineness</w:t>
      </w:r>
      <w:r w:rsidR="4728110A">
        <w:t xml:space="preserve"> ratio.</w:t>
      </w:r>
      <w:r w:rsidR="5D3010BC">
        <w:t xml:space="preserve"> </w:t>
      </w:r>
      <w:r w:rsidR="1733EC0F">
        <w:t xml:space="preserve">The </w:t>
      </w:r>
      <w:r w:rsidR="1BF6069B">
        <w:t>fineness</w:t>
      </w:r>
      <w:r w:rsidR="1733EC0F">
        <w:t xml:space="preserve"> ratio affects aerodynamic performance of </w:t>
      </w:r>
      <w:r w:rsidR="4F73222F">
        <w:t>aircraft</w:t>
      </w:r>
      <w:r w:rsidR="1733EC0F">
        <w:t xml:space="preserve"> and should fit </w:t>
      </w:r>
      <w:r w:rsidR="3641C95B">
        <w:t>within an acceptable range.</w:t>
      </w:r>
      <w:r w:rsidR="3B1B4F4D">
        <w:t xml:space="preserve"> </w:t>
      </w:r>
      <w:r w:rsidR="721DA655">
        <w:t xml:space="preserve">We aimed for a fineness ratio of </w:t>
      </w:r>
      <w:r w:rsidR="7815D2AA">
        <w:t>2.5</w:t>
      </w:r>
      <w:r w:rsidR="721DA655">
        <w:t xml:space="preserve"> because </w:t>
      </w:r>
      <w:r w:rsidR="5AF2FA7B">
        <w:t xml:space="preserve">an acceptable </w:t>
      </w:r>
      <w:r w:rsidR="582ED8CB">
        <w:t>range according to BB lecture notes is 1.2-2.5. This</w:t>
      </w:r>
      <w:r w:rsidR="7815D2AA">
        <w:t xml:space="preserve"> allowed </w:t>
      </w:r>
      <w:r w:rsidR="1C542808">
        <w:t xml:space="preserve">all our </w:t>
      </w:r>
      <w:r w:rsidR="5AF2FA7B">
        <w:t>fineness</w:t>
      </w:r>
      <w:r w:rsidR="1C542808">
        <w:t xml:space="preserve"> ratio to remain </w:t>
      </w:r>
      <w:r w:rsidR="49F0E732">
        <w:t xml:space="preserve">consistent </w:t>
      </w:r>
      <w:r w:rsidR="1C542808">
        <w:t xml:space="preserve">within the </w:t>
      </w:r>
      <w:r w:rsidR="5AF2FA7B">
        <w:t>required</w:t>
      </w:r>
      <w:r w:rsidR="1C542808">
        <w:t xml:space="preserve"> fineness ratio range across the aircraft.</w:t>
      </w:r>
      <w:r w:rsidR="0637B2FF">
        <w:t xml:space="preserve"> </w:t>
      </w:r>
      <w:r w:rsidR="2398B6C0">
        <w:t xml:space="preserve">With a fixed diameter of 2.83m and a </w:t>
      </w:r>
      <w:r w:rsidR="56FE6AB1">
        <w:t xml:space="preserve">desired fineness ratio of </w:t>
      </w:r>
      <w:r w:rsidR="294C64DC">
        <w:t>2.5</w:t>
      </w:r>
      <w:r w:rsidR="56FE6AB1">
        <w:t xml:space="preserve">, the </w:t>
      </w:r>
      <w:r w:rsidR="6B847265">
        <w:t xml:space="preserve">calculations resulted in the nose length being </w:t>
      </w:r>
      <w:r w:rsidR="49F0E732">
        <w:t xml:space="preserve">less than </w:t>
      </w:r>
      <w:r w:rsidR="17475039">
        <w:t xml:space="preserve">7.075 m. </w:t>
      </w:r>
      <w:r w:rsidR="00D0C820">
        <w:t xml:space="preserve">The nose length </w:t>
      </w:r>
      <w:r w:rsidR="752F2D4A">
        <w:t xml:space="preserve">we </w:t>
      </w:r>
      <w:r w:rsidR="00D0C820">
        <w:t xml:space="preserve">designed has a length of 5.3m to allow length for the </w:t>
      </w:r>
      <w:r w:rsidR="006915E6">
        <w:t>tail cone</w:t>
      </w:r>
      <w:r w:rsidR="00D0C820">
        <w:t xml:space="preserve"> and enough space for the crew which was recommended to be 3.3m for a crew of 3.</w:t>
      </w:r>
      <w:r w:rsidR="702BA858">
        <w:t xml:space="preserve"> View Appendix </w:t>
      </w:r>
      <w:r w:rsidR="24CEC0FD">
        <w:t>2</w:t>
      </w:r>
      <w:r w:rsidR="702BA858">
        <w:t>.3 to view overall fuselage lengths including the nose.</w:t>
      </w:r>
    </w:p>
    <w:p w14:paraId="5899109E" w14:textId="318D76FE" w:rsidR="4787FBA5" w:rsidRDefault="4787FBA5" w:rsidP="4787FBA5">
      <w:pPr>
        <w:rPr>
          <w:b/>
          <w:bCs/>
        </w:rPr>
      </w:pPr>
    </w:p>
    <w:p w14:paraId="2B3BE048" w14:textId="2C405C21" w:rsidR="28EB8BAB" w:rsidRDefault="28EB8BAB" w:rsidP="5971049C">
      <w:pPr>
        <w:pStyle w:val="Heading2"/>
      </w:pPr>
    </w:p>
    <w:p w14:paraId="024866EC" w14:textId="0C9BB685" w:rsidR="28EB8BAB" w:rsidRDefault="2E4FAAEA" w:rsidP="6686B693">
      <w:pPr>
        <w:pStyle w:val="Heading2"/>
      </w:pPr>
      <w:bookmarkStart w:id="44" w:name="_Toc208526329"/>
      <w:r>
        <w:t>5.2.1 Tail Plane &amp; Wings</w:t>
      </w:r>
      <w:bookmarkEnd w:id="44"/>
    </w:p>
    <w:p w14:paraId="1C3F8A16" w14:textId="0E3B15D5" w:rsidR="2E4FAAEA" w:rsidRDefault="4B2D7751" w:rsidP="4B2D7751">
      <w:pPr>
        <w:ind w:left="720"/>
        <w:rPr>
          <w:sz w:val="24"/>
        </w:rPr>
      </w:pPr>
      <w:r w:rsidRPr="4B2D7751">
        <w:rPr>
          <w:sz w:val="24"/>
        </w:rPr>
        <w:t xml:space="preserve">Reliable data for the wing root chord length of typical business jets is limited, so this parameter was estimated at 2.1 m. Similarly, since published information on wing sweep angles is not readily available, a sweep angle of 20° was assumed as a reasonable starting point, with the accuracy of this choice to be validated later in the design process. Lastly, the tail span was approximated at 7 m, based on the proportions of comparable aircraft documented in the reference data set provided in Appendix </w:t>
      </w:r>
      <w:r w:rsidR="0695F257" w:rsidRPr="0695F257">
        <w:rPr>
          <w:sz w:val="24"/>
        </w:rPr>
        <w:t>1</w:t>
      </w:r>
      <w:r w:rsidRPr="4B2D7751">
        <w:rPr>
          <w:sz w:val="24"/>
        </w:rPr>
        <w:t>.</w:t>
      </w:r>
      <w:r w:rsidR="43A48DB0" w:rsidRPr="43A48DB0">
        <w:rPr>
          <w:sz w:val="24"/>
        </w:rPr>
        <w:t xml:space="preserve"> </w:t>
      </w:r>
    </w:p>
    <w:p w14:paraId="6729C090" w14:textId="5EE74673" w:rsidR="6686B693" w:rsidRDefault="6686B693" w:rsidP="6686B693">
      <w:pPr>
        <w:ind w:left="720"/>
        <w:rPr>
          <w:sz w:val="24"/>
        </w:rPr>
      </w:pPr>
    </w:p>
    <w:p w14:paraId="31C04EF4" w14:textId="2A3C5E5F" w:rsidR="2E4FAAEA" w:rsidRDefault="2E4FAAEA" w:rsidP="5971049C">
      <w:pPr>
        <w:pStyle w:val="Heading2"/>
      </w:pPr>
      <w:bookmarkStart w:id="45" w:name="_Toc208526330"/>
      <w:r>
        <w:t>5.2.2 Tail Design</w:t>
      </w:r>
      <w:bookmarkEnd w:id="45"/>
    </w:p>
    <w:p w14:paraId="12DBCAD3" w14:textId="71897698" w:rsidR="1D67C722" w:rsidRDefault="7AF59EA8" w:rsidP="23488B3C">
      <w:pPr>
        <w:ind w:left="720"/>
        <w:rPr>
          <w:sz w:val="24"/>
        </w:rPr>
      </w:pPr>
      <w:r w:rsidRPr="7AF59EA8">
        <w:rPr>
          <w:sz w:val="24"/>
        </w:rPr>
        <w:t xml:space="preserve">The tail design stems from specific fineness ratios and angle constraints to meet both </w:t>
      </w:r>
      <w:r w:rsidR="515FB803" w:rsidRPr="515FB803">
        <w:rPr>
          <w:sz w:val="24"/>
        </w:rPr>
        <w:t>aerodynamic</w:t>
      </w:r>
      <w:r w:rsidRPr="7AF59EA8">
        <w:rPr>
          <w:sz w:val="24"/>
        </w:rPr>
        <w:t xml:space="preserve"> and operational </w:t>
      </w:r>
      <w:r w:rsidR="515FB803" w:rsidRPr="515FB803">
        <w:rPr>
          <w:sz w:val="24"/>
        </w:rPr>
        <w:t>requirements.</w:t>
      </w:r>
      <w:r w:rsidRPr="7AF59EA8">
        <w:rPr>
          <w:sz w:val="24"/>
        </w:rPr>
        <w:t xml:space="preserve"> </w:t>
      </w:r>
      <w:r w:rsidR="74BFC030" w:rsidRPr="74BFC030">
        <w:rPr>
          <w:sz w:val="24"/>
        </w:rPr>
        <w:t xml:space="preserve">A tail fineness </w:t>
      </w:r>
      <w:r w:rsidR="432B391C" w:rsidRPr="432B391C">
        <w:rPr>
          <w:sz w:val="24"/>
        </w:rPr>
        <w:t>ratio</w:t>
      </w:r>
      <w:r w:rsidR="74BFC030" w:rsidRPr="74BFC030">
        <w:rPr>
          <w:sz w:val="24"/>
        </w:rPr>
        <w:t xml:space="preserve"> is the ratio </w:t>
      </w:r>
      <w:r w:rsidR="515FB803" w:rsidRPr="515FB803">
        <w:rPr>
          <w:sz w:val="24"/>
        </w:rPr>
        <w:t>so</w:t>
      </w:r>
      <w:r w:rsidR="74BFC030" w:rsidRPr="74BFC030">
        <w:rPr>
          <w:sz w:val="24"/>
        </w:rPr>
        <w:t xml:space="preserve"> tail length to maximum fuselage </w:t>
      </w:r>
      <w:r w:rsidR="515FB803" w:rsidRPr="515FB803">
        <w:rPr>
          <w:sz w:val="24"/>
        </w:rPr>
        <w:t>diameter.</w:t>
      </w:r>
      <w:r w:rsidRPr="7AF59EA8">
        <w:rPr>
          <w:sz w:val="24"/>
        </w:rPr>
        <w:t xml:space="preserve"> According to the Power Point </w:t>
      </w:r>
      <w:r w:rsidR="515FB803" w:rsidRPr="515FB803">
        <w:rPr>
          <w:sz w:val="24"/>
        </w:rPr>
        <w:t>Presentation</w:t>
      </w:r>
      <w:r w:rsidRPr="7AF59EA8">
        <w:rPr>
          <w:sz w:val="24"/>
        </w:rPr>
        <w:t xml:space="preserve"> a </w:t>
      </w:r>
      <w:r w:rsidR="515FB803" w:rsidRPr="515FB803">
        <w:rPr>
          <w:sz w:val="24"/>
        </w:rPr>
        <w:t>business</w:t>
      </w:r>
      <w:r w:rsidRPr="7AF59EA8">
        <w:rPr>
          <w:sz w:val="24"/>
        </w:rPr>
        <w:t xml:space="preserve"> jet usually has a fineness ratio between 2.5 and 5 </w:t>
      </w:r>
      <w:r w:rsidR="21E86988" w:rsidRPr="21E86988">
        <w:rPr>
          <w:sz w:val="24"/>
        </w:rPr>
        <w:t>[6].</w:t>
      </w:r>
      <w:r w:rsidR="7D3529C0" w:rsidRPr="7D3529C0">
        <w:rPr>
          <w:sz w:val="24"/>
        </w:rPr>
        <w:t xml:space="preserve"> </w:t>
      </w:r>
      <w:r w:rsidR="74BFC030" w:rsidRPr="74BFC030">
        <w:rPr>
          <w:sz w:val="24"/>
        </w:rPr>
        <w:t xml:space="preserve">This aircraft has a </w:t>
      </w:r>
      <w:r w:rsidR="515FB803" w:rsidRPr="515FB803">
        <w:rPr>
          <w:sz w:val="24"/>
        </w:rPr>
        <w:t>diameter</w:t>
      </w:r>
      <w:r w:rsidR="74BFC030" w:rsidRPr="74BFC030">
        <w:rPr>
          <w:sz w:val="24"/>
        </w:rPr>
        <w:t xml:space="preserve"> of 2.83m and with </w:t>
      </w:r>
      <w:r w:rsidR="5A4AA39C" w:rsidRPr="5A4AA39C">
        <w:rPr>
          <w:sz w:val="24"/>
        </w:rPr>
        <w:t>an</w:t>
      </w:r>
      <w:r w:rsidR="74BFC030" w:rsidRPr="74BFC030">
        <w:rPr>
          <w:sz w:val="24"/>
        </w:rPr>
        <w:t xml:space="preserve"> estimated </w:t>
      </w:r>
      <w:r w:rsidR="044A6366" w:rsidRPr="044A6366">
        <w:rPr>
          <w:sz w:val="24"/>
        </w:rPr>
        <w:t xml:space="preserve">fineness ratio </w:t>
      </w:r>
      <w:r w:rsidR="515FB803" w:rsidRPr="515FB803">
        <w:rPr>
          <w:sz w:val="24"/>
        </w:rPr>
        <w:t xml:space="preserve">of 2.5, the calculated tail cone length would be </w:t>
      </w:r>
      <w:r w:rsidR="4774613A" w:rsidRPr="4774613A">
        <w:rPr>
          <w:sz w:val="24"/>
        </w:rPr>
        <w:t>7</w:t>
      </w:r>
      <w:r w:rsidR="5CED2869" w:rsidRPr="5CED2869">
        <w:rPr>
          <w:sz w:val="24"/>
        </w:rPr>
        <w:t>.075</w:t>
      </w:r>
      <w:r w:rsidR="4774613A" w:rsidRPr="4774613A">
        <w:rPr>
          <w:sz w:val="24"/>
        </w:rPr>
        <w:t xml:space="preserve"> </w:t>
      </w:r>
      <w:r w:rsidR="0F72719B" w:rsidRPr="0F72719B">
        <w:rPr>
          <w:sz w:val="24"/>
        </w:rPr>
        <w:t>m.</w:t>
      </w:r>
      <w:r w:rsidR="515FB803" w:rsidRPr="515FB803">
        <w:rPr>
          <w:sz w:val="24"/>
        </w:rPr>
        <w:t xml:space="preserve"> Furthermore, two angular requirements must also be applied to the tail design. The rotation angle must be</w:t>
      </w:r>
      <w:r w:rsidR="714F3C3D" w:rsidRPr="714F3C3D">
        <w:rPr>
          <w:sz w:val="24"/>
        </w:rPr>
        <w:t xml:space="preserve"> equal to or</w:t>
      </w:r>
      <w:r w:rsidR="515FB803" w:rsidRPr="515FB803">
        <w:rPr>
          <w:sz w:val="24"/>
        </w:rPr>
        <w:t xml:space="preserve"> greater than 14° to prevent the tail from striking the runway during take-off. Based on the current configuration the aircraft has </w:t>
      </w:r>
      <w:r w:rsidR="3FC9D5CC" w:rsidRPr="3FC9D5CC">
        <w:rPr>
          <w:sz w:val="24"/>
        </w:rPr>
        <w:t>a</w:t>
      </w:r>
      <w:r w:rsidR="515FB803" w:rsidRPr="515FB803">
        <w:rPr>
          <w:sz w:val="24"/>
        </w:rPr>
        <w:t xml:space="preserve"> rotation angle </w:t>
      </w:r>
      <w:r w:rsidR="3FC9D5CC" w:rsidRPr="3FC9D5CC">
        <w:rPr>
          <w:sz w:val="24"/>
        </w:rPr>
        <w:t>of</w:t>
      </w:r>
      <w:r w:rsidR="515FB803" w:rsidRPr="515FB803">
        <w:rPr>
          <w:sz w:val="24"/>
        </w:rPr>
        <w:t xml:space="preserve"> </w:t>
      </w:r>
      <w:r w:rsidR="5CED2869" w:rsidRPr="5CED2869">
        <w:rPr>
          <w:sz w:val="24"/>
        </w:rPr>
        <w:t>14</w:t>
      </w:r>
      <w:r w:rsidR="1F4FF875" w:rsidRPr="1F4FF875">
        <w:rPr>
          <w:sz w:val="24"/>
        </w:rPr>
        <w:t xml:space="preserve">°. </w:t>
      </w:r>
      <w:r w:rsidR="348A2BEA" w:rsidRPr="348A2BEA">
        <w:rPr>
          <w:sz w:val="24"/>
        </w:rPr>
        <w:t xml:space="preserve">The divergence angle, which affects aerodynamics </w:t>
      </w:r>
      <w:r w:rsidR="5A4AA39C" w:rsidRPr="5A4AA39C">
        <w:rPr>
          <w:sz w:val="24"/>
        </w:rPr>
        <w:t xml:space="preserve">performance, must be less than 24°. For this design a divergence angle of </w:t>
      </w:r>
      <w:r w:rsidR="0FE11572" w:rsidRPr="0FE11572">
        <w:rPr>
          <w:sz w:val="24"/>
        </w:rPr>
        <w:t>22.57</w:t>
      </w:r>
      <w:r w:rsidR="5A4AA39C" w:rsidRPr="5A4AA39C">
        <w:rPr>
          <w:sz w:val="24"/>
        </w:rPr>
        <w:t>° was selected. Additional calculations will be conducted later in the design process to either validate these assumed values or adjust them as necessary to ensure better alignment with the overall design.</w:t>
      </w:r>
    </w:p>
    <w:p w14:paraId="2D84885F" w14:textId="3101D95A" w:rsidR="5A4AA39C" w:rsidRDefault="5A4AA39C" w:rsidP="5A4AA39C">
      <w:pPr>
        <w:ind w:left="720"/>
        <w:rPr>
          <w:sz w:val="24"/>
        </w:rPr>
      </w:pPr>
    </w:p>
    <w:p w14:paraId="4AE3EB1B" w14:textId="6CA705DB" w:rsidR="530D671F" w:rsidRDefault="530D671F" w:rsidP="530D671F">
      <w:pPr>
        <w:ind w:left="720"/>
        <w:rPr>
          <w:sz w:val="24"/>
        </w:rPr>
      </w:pPr>
    </w:p>
    <w:p w14:paraId="709B7A97" w14:textId="2C1E477F" w:rsidR="530D671F" w:rsidRDefault="530D671F" w:rsidP="530D671F">
      <w:pPr>
        <w:ind w:left="720"/>
        <w:rPr>
          <w:sz w:val="24"/>
        </w:rPr>
      </w:pPr>
    </w:p>
    <w:p w14:paraId="47823277" w14:textId="588495A3" w:rsidR="2E4FAAEA" w:rsidRDefault="4787FBA5" w:rsidP="2CEE4B92">
      <w:pPr>
        <w:pStyle w:val="Heading2"/>
      </w:pPr>
      <w:bookmarkStart w:id="46" w:name="_Toc208526331"/>
      <w:r>
        <w:t>5.2.3 Landing Gear</w:t>
      </w:r>
      <w:bookmarkEnd w:id="46"/>
      <w:r>
        <w:t xml:space="preserve"> </w:t>
      </w:r>
    </w:p>
    <w:p w14:paraId="15B096B5" w14:textId="402A3E69" w:rsidR="4787FBA5" w:rsidRDefault="4787FBA5" w:rsidP="4787FBA5">
      <w:pPr>
        <w:rPr>
          <w:b/>
          <w:bCs/>
        </w:rPr>
      </w:pPr>
    </w:p>
    <w:p w14:paraId="68A93E5D" w14:textId="2BB1714E" w:rsidR="2E4FAAEA" w:rsidRDefault="4787FBA5" w:rsidP="4787FBA5">
      <w:pPr>
        <w:ind w:left="720"/>
        <w:rPr>
          <w:sz w:val="24"/>
        </w:rPr>
      </w:pPr>
      <w:r w:rsidRPr="4787FBA5">
        <w:rPr>
          <w:sz w:val="24"/>
        </w:rPr>
        <w:t xml:space="preserve">A tricycle landing gear configuration was chosen as it is the most popular amongst business jets and is the most reliable for the mission requirements. The main gear will be places under the wings, while the nose gear will be placed below the cockpit. The gear will be retractable to prevent aerodynamics drag during flight and will retract into its specified location. </w:t>
      </w:r>
      <w:r w:rsidR="68849E8B" w:rsidRPr="68849E8B">
        <w:rPr>
          <w:sz w:val="24"/>
        </w:rPr>
        <w:t>To</w:t>
      </w:r>
      <w:r w:rsidR="0567E987" w:rsidRPr="0567E987">
        <w:rPr>
          <w:sz w:val="24"/>
        </w:rPr>
        <w:t xml:space="preserve"> maintain</w:t>
      </w:r>
      <w:r w:rsidRPr="4787FBA5">
        <w:rPr>
          <w:sz w:val="24"/>
        </w:rPr>
        <w:t xml:space="preserve"> the </w:t>
      </w:r>
      <w:r w:rsidR="0567E987" w:rsidRPr="0567E987">
        <w:rPr>
          <w:sz w:val="24"/>
        </w:rPr>
        <w:t>required rotation angle</w:t>
      </w:r>
      <w:r w:rsidRPr="4787FBA5">
        <w:rPr>
          <w:sz w:val="24"/>
        </w:rPr>
        <w:t xml:space="preserve"> of </w:t>
      </w:r>
      <w:r w:rsidR="0567E987" w:rsidRPr="0567E987">
        <w:rPr>
          <w:sz w:val="24"/>
        </w:rPr>
        <w:t>14 degrees,</w:t>
      </w:r>
      <w:r w:rsidRPr="4787FBA5">
        <w:rPr>
          <w:sz w:val="24"/>
        </w:rPr>
        <w:t xml:space="preserve"> the </w:t>
      </w:r>
      <w:r w:rsidR="0567E987" w:rsidRPr="0567E987">
        <w:rPr>
          <w:sz w:val="24"/>
        </w:rPr>
        <w:t xml:space="preserve">height of the landing gears </w:t>
      </w:r>
      <w:r w:rsidR="3A146D06" w:rsidRPr="3A146D06">
        <w:rPr>
          <w:sz w:val="24"/>
        </w:rPr>
        <w:t>are valued at 2.142 m The</w:t>
      </w:r>
      <w:r w:rsidRPr="4787FBA5">
        <w:rPr>
          <w:sz w:val="24"/>
        </w:rPr>
        <w:t xml:space="preserve"> precise placement and sizing of the landing gear is unknown but will be calculated further in the design process. Approximate location placements and measurements can be seen in the Front View Technical Drawing in Appendix </w:t>
      </w:r>
      <w:r w:rsidR="0BB91BA7" w:rsidRPr="0BB91BA7">
        <w:rPr>
          <w:sz w:val="24"/>
        </w:rPr>
        <w:t>2</w:t>
      </w:r>
      <w:r w:rsidRPr="4787FBA5">
        <w:rPr>
          <w:sz w:val="24"/>
        </w:rPr>
        <w:t xml:space="preserve">. </w:t>
      </w:r>
    </w:p>
    <w:p w14:paraId="08590168" w14:textId="53DB1859" w:rsidR="2E4FAAEA" w:rsidRDefault="2E4FAAEA" w:rsidP="2E4FAAEA">
      <w:pPr>
        <w:rPr>
          <w:b/>
          <w:bCs/>
        </w:rPr>
      </w:pPr>
    </w:p>
    <w:p w14:paraId="30B19A59" w14:textId="0D9F3559" w:rsidR="003C6CA1" w:rsidRPr="003C6CA1" w:rsidRDefault="00BC2C94" w:rsidP="00BC2C94">
      <w:pPr>
        <w:tabs>
          <w:tab w:val="clear" w:pos="4642"/>
        </w:tabs>
        <w:jc w:val="left"/>
        <w:rPr>
          <w:rFonts w:eastAsiaTheme="majorEastAsia"/>
        </w:rPr>
      </w:pPr>
      <w:r>
        <w:rPr>
          <w:rFonts w:eastAsiaTheme="majorEastAsia"/>
        </w:rPr>
        <w:br w:type="page"/>
      </w:r>
    </w:p>
    <w:p w14:paraId="621DC3CC" w14:textId="412C6135" w:rsidR="63814CEB" w:rsidRDefault="42819000" w:rsidP="42819000">
      <w:pPr>
        <w:pStyle w:val="Heading1"/>
      </w:pPr>
      <w:bookmarkStart w:id="47" w:name="_Toc1008273440"/>
      <w:bookmarkStart w:id="48" w:name="_Toc49205470"/>
      <w:bookmarkStart w:id="49" w:name="_Toc49206184"/>
      <w:bookmarkStart w:id="50" w:name="_Toc208526332"/>
      <w:r>
        <w:t>Sources and References:</w:t>
      </w:r>
      <w:bookmarkEnd w:id="47"/>
      <w:bookmarkEnd w:id="48"/>
      <w:bookmarkEnd w:id="49"/>
      <w:bookmarkEnd w:id="50"/>
    </w:p>
    <w:p w14:paraId="7A6F93D9" w14:textId="5575F5D5" w:rsidR="63814CEB" w:rsidRDefault="63814CEB" w:rsidP="63814CEB">
      <w:pPr>
        <w:rPr>
          <w:b/>
          <w:bCs/>
          <w:sz w:val="24"/>
        </w:rPr>
      </w:pPr>
      <w:r w:rsidRPr="63814CEB">
        <w:rPr>
          <w:b/>
          <w:bCs/>
          <w:sz w:val="24"/>
        </w:rPr>
        <w:t xml:space="preserve">Reference Aircraft Data Sources: </w:t>
      </w:r>
    </w:p>
    <w:p w14:paraId="18C9B245" w14:textId="1E6C2E6A" w:rsidR="63814CEB" w:rsidRDefault="42819000" w:rsidP="42819000">
      <w:pPr>
        <w:rPr>
          <w:rFonts w:ascii="Calibri" w:eastAsia="Calibri" w:hAnsi="Calibri" w:cs="Calibri"/>
        </w:rPr>
      </w:pPr>
      <w:hyperlink r:id="rId35">
        <w:r w:rsidRPr="42819000">
          <w:rPr>
            <w:rStyle w:val="Hyperlink"/>
          </w:rPr>
          <w:t>https://www.embraer.com/executive-jets-our-aircraft/phenom-300e/en/</w:t>
        </w:r>
      </w:hyperlink>
      <w:r>
        <w:t xml:space="preserve"> </w:t>
      </w:r>
    </w:p>
    <w:p w14:paraId="5847F6CF" w14:textId="441852DD" w:rsidR="04FD3365" w:rsidRDefault="42819000">
      <w:hyperlink r:id="rId36">
        <w:r w:rsidRPr="42819000">
          <w:rPr>
            <w:rStyle w:val="Hyperlink"/>
          </w:rPr>
          <w:t>https://www.aircharterserviceusa.com/aircraft-guide/private/fairchild-usa/fairchild-dornier-d328-jet-envoy</w:t>
        </w:r>
      </w:hyperlink>
    </w:p>
    <w:p w14:paraId="1E5BB8CE" w14:textId="05D0E99A" w:rsidR="2E4FAAEA" w:rsidRDefault="42819000">
      <w:hyperlink r:id="rId37">
        <w:r w:rsidRPr="42819000">
          <w:rPr>
            <w:rStyle w:val="Hyperlink"/>
          </w:rPr>
          <w:t>https://www.skyart.com/sogerma-business-class-lie-flat-seat-single-genuine-leather</w:t>
        </w:r>
      </w:hyperlink>
      <w:r>
        <w:t xml:space="preserve"> </w:t>
      </w:r>
    </w:p>
    <w:p w14:paraId="022E1F70" w14:textId="1BE43855" w:rsidR="08F30B4A" w:rsidRDefault="42819000">
      <w:hyperlink r:id="rId38">
        <w:r w:rsidRPr="42819000">
          <w:rPr>
            <w:rStyle w:val="Hyperlink"/>
          </w:rPr>
          <w:t>https://www.ecfr.gov/current/title-14/chapter-I/subchapter-C/part-25/subpart-D/subject-group-ECFR88992669bab3b52/section-25.807</w:t>
        </w:r>
      </w:hyperlink>
      <w:r>
        <w:t xml:space="preserve"> </w:t>
      </w:r>
    </w:p>
    <w:p w14:paraId="4C96B20E" w14:textId="57006DF9" w:rsidR="08F30B4A" w:rsidRDefault="42819000">
      <w:hyperlink r:id="rId39">
        <w:r w:rsidRPr="42819000">
          <w:rPr>
            <w:rStyle w:val="Hyperlink"/>
          </w:rPr>
          <w:t>https://www.globalair.com/aircraft-for-sale/specifications?specid=1230</w:t>
        </w:r>
      </w:hyperlink>
    </w:p>
    <w:p w14:paraId="1A4AC68F" w14:textId="38184577" w:rsidR="63814CEB" w:rsidRDefault="42819000">
      <w:hyperlink r:id="rId40">
        <w:r w:rsidRPr="42819000">
          <w:rPr>
            <w:rStyle w:val="Hyperlink"/>
          </w:rPr>
          <w:t>https://www.globalair.com/aircraft-for-sale/specifications?specid=1795</w:t>
        </w:r>
      </w:hyperlink>
      <w:r>
        <w:t xml:space="preserve"> </w:t>
      </w:r>
      <w:hyperlink r:id="rId41">
        <w:r w:rsidRPr="42819000">
          <w:rPr>
            <w:rStyle w:val="Hyperlink"/>
            <w:rFonts w:ascii="Calibri" w:eastAsia="Calibri" w:hAnsi="Calibri" w:cs="Calibri"/>
            <w:szCs w:val="22"/>
          </w:rPr>
          <w:t>https://www.globalair.com/aircraft-for-sale/specifications?specid=639</w:t>
        </w:r>
      </w:hyperlink>
      <w:r w:rsidRPr="42819000">
        <w:rPr>
          <w:rFonts w:ascii="Calibri" w:eastAsia="Calibri" w:hAnsi="Calibri" w:cs="Calibri"/>
          <w:szCs w:val="22"/>
        </w:rPr>
        <w:t xml:space="preserve"> </w:t>
      </w:r>
    </w:p>
    <w:p w14:paraId="3215EB3E" w14:textId="1905F228" w:rsidR="63814CEB" w:rsidRDefault="42819000">
      <w:hyperlink r:id="rId42">
        <w:r w:rsidRPr="42819000">
          <w:rPr>
            <w:rStyle w:val="Hyperlink"/>
            <w:rFonts w:ascii="Calibri" w:eastAsia="Calibri" w:hAnsi="Calibri" w:cs="Calibri"/>
            <w:szCs w:val="22"/>
          </w:rPr>
          <w:t>https://jetav.com/adam-aircraft-a700-specs-and-description/</w:t>
        </w:r>
      </w:hyperlink>
      <w:r w:rsidRPr="42819000">
        <w:rPr>
          <w:rFonts w:ascii="Calibri" w:eastAsia="Calibri" w:hAnsi="Calibri" w:cs="Calibri"/>
          <w:szCs w:val="22"/>
        </w:rPr>
        <w:t xml:space="preserve"> </w:t>
      </w:r>
    </w:p>
    <w:p w14:paraId="7A29818E" w14:textId="24382ECA" w:rsidR="63814CEB" w:rsidRDefault="42819000">
      <w:hyperlink r:id="rId43">
        <w:r w:rsidRPr="42819000">
          <w:rPr>
            <w:rStyle w:val="Hyperlink"/>
            <w:rFonts w:ascii="Calibri" w:eastAsia="Calibri" w:hAnsi="Calibri" w:cs="Calibri"/>
            <w:szCs w:val="22"/>
          </w:rPr>
          <w:t>https://jetadvisors.com/jet/westwind-2/</w:t>
        </w:r>
      </w:hyperlink>
      <w:r w:rsidRPr="42819000">
        <w:rPr>
          <w:rFonts w:ascii="Calibri" w:eastAsia="Calibri" w:hAnsi="Calibri" w:cs="Calibri"/>
          <w:szCs w:val="22"/>
        </w:rPr>
        <w:t xml:space="preserve"> </w:t>
      </w:r>
    </w:p>
    <w:p w14:paraId="59D43C0D" w14:textId="414D3EBB" w:rsidR="63814CEB" w:rsidRDefault="42819000">
      <w:hyperlink r:id="rId44">
        <w:r w:rsidRPr="42819000">
          <w:rPr>
            <w:rStyle w:val="Hyperlink"/>
            <w:rFonts w:ascii="Calibri" w:eastAsia="Calibri" w:hAnsi="Calibri" w:cs="Calibri"/>
            <w:szCs w:val="22"/>
          </w:rPr>
          <w:t>https://www.globalair.com/aircraft-for-sale/specifications?specid=79</w:t>
        </w:r>
      </w:hyperlink>
      <w:r w:rsidRPr="42819000">
        <w:rPr>
          <w:rFonts w:ascii="Calibri" w:eastAsia="Calibri" w:hAnsi="Calibri" w:cs="Calibri"/>
          <w:szCs w:val="22"/>
        </w:rPr>
        <w:t xml:space="preserve"> </w:t>
      </w:r>
    </w:p>
    <w:p w14:paraId="79024DF7" w14:textId="54963252" w:rsidR="63814CEB" w:rsidRDefault="42819000">
      <w:hyperlink r:id="rId45">
        <w:r w:rsidRPr="42819000">
          <w:rPr>
            <w:rStyle w:val="Hyperlink"/>
            <w:rFonts w:ascii="Calibri" w:eastAsia="Calibri" w:hAnsi="Calibri" w:cs="Calibri"/>
            <w:szCs w:val="22"/>
          </w:rPr>
          <w:t>https://pimaair.org/museum-aircraft/beechcraft-starship/</w:t>
        </w:r>
      </w:hyperlink>
      <w:r w:rsidRPr="42819000">
        <w:rPr>
          <w:rFonts w:ascii="Calibri" w:eastAsia="Calibri" w:hAnsi="Calibri" w:cs="Calibri"/>
          <w:szCs w:val="22"/>
        </w:rPr>
        <w:t xml:space="preserve"> </w:t>
      </w:r>
    </w:p>
    <w:p w14:paraId="414D59EC" w14:textId="04855D80" w:rsidR="63814CEB" w:rsidRDefault="42819000">
      <w:hyperlink r:id="rId46">
        <w:r w:rsidRPr="42819000">
          <w:rPr>
            <w:rStyle w:val="Hyperlink"/>
            <w:rFonts w:ascii="Calibri" w:eastAsia="Calibri" w:hAnsi="Calibri" w:cs="Calibri"/>
            <w:szCs w:val="22"/>
          </w:rPr>
          <w:t>https://advancedairlines.com/aircraft-sales/2011-bombardier-challenger-300-n332ar/</w:t>
        </w:r>
      </w:hyperlink>
      <w:r w:rsidRPr="42819000">
        <w:rPr>
          <w:rFonts w:ascii="Calibri" w:eastAsia="Calibri" w:hAnsi="Calibri" w:cs="Calibri"/>
          <w:szCs w:val="22"/>
        </w:rPr>
        <w:t xml:space="preserve"> </w:t>
      </w:r>
    </w:p>
    <w:p w14:paraId="05557907" w14:textId="3B52F10D" w:rsidR="63814CEB" w:rsidRDefault="42819000">
      <w:hyperlink r:id="rId47" w:anchor="bba-pdp-section-5">
        <w:r w:rsidRPr="42819000">
          <w:rPr>
            <w:rStyle w:val="Hyperlink"/>
            <w:rFonts w:ascii="Calibri" w:eastAsia="Calibri" w:hAnsi="Calibri" w:cs="Calibri"/>
            <w:szCs w:val="22"/>
          </w:rPr>
          <w:t>https://bombardier.com/en/aircraft/global-8000#bba-pdp-section-5</w:t>
        </w:r>
      </w:hyperlink>
      <w:r w:rsidRPr="42819000">
        <w:rPr>
          <w:rFonts w:ascii="Calibri" w:eastAsia="Calibri" w:hAnsi="Calibri" w:cs="Calibri"/>
          <w:szCs w:val="22"/>
        </w:rPr>
        <w:t xml:space="preserve"> </w:t>
      </w:r>
      <w:hyperlink r:id="rId48">
        <w:r w:rsidRPr="42819000">
          <w:rPr>
            <w:rStyle w:val="Hyperlink"/>
            <w:rFonts w:ascii="Calibri" w:eastAsia="Calibri" w:hAnsi="Calibri" w:cs="Calibri"/>
            <w:szCs w:val="22"/>
          </w:rPr>
          <w:t>https://www.globalair.com/aircraft-for-sale/specifications?specid=640</w:t>
        </w:r>
      </w:hyperlink>
      <w:r w:rsidRPr="42819000">
        <w:rPr>
          <w:rFonts w:ascii="Calibri" w:eastAsia="Calibri" w:hAnsi="Calibri" w:cs="Calibri"/>
          <w:szCs w:val="22"/>
        </w:rPr>
        <w:t xml:space="preserve"> </w:t>
      </w:r>
      <w:hyperlink r:id="rId49">
        <w:r w:rsidRPr="42819000">
          <w:rPr>
            <w:rStyle w:val="Hyperlink"/>
            <w:rFonts w:ascii="Calibri" w:eastAsia="Calibri" w:hAnsi="Calibri" w:cs="Calibri"/>
            <w:szCs w:val="22"/>
          </w:rPr>
          <w:t>https://www.globalair.com/aircraft-for-sale/specifications?specid=26</w:t>
        </w:r>
      </w:hyperlink>
      <w:r w:rsidRPr="42819000">
        <w:rPr>
          <w:rFonts w:ascii="Calibri" w:eastAsia="Calibri" w:hAnsi="Calibri" w:cs="Calibri"/>
          <w:szCs w:val="22"/>
        </w:rPr>
        <w:t xml:space="preserve"> </w:t>
      </w:r>
      <w:hyperlink r:id="rId50">
        <w:r w:rsidRPr="42819000">
          <w:rPr>
            <w:rStyle w:val="Hyperlink"/>
            <w:rFonts w:ascii="Calibri" w:eastAsia="Calibri" w:hAnsi="Calibri" w:cs="Calibri"/>
            <w:szCs w:val="22"/>
          </w:rPr>
          <w:t>https://www.globalair.com/aircraft-for-sale/specifications?specid=32</w:t>
        </w:r>
      </w:hyperlink>
      <w:r w:rsidRPr="42819000">
        <w:rPr>
          <w:rFonts w:ascii="Calibri" w:eastAsia="Calibri" w:hAnsi="Calibri" w:cs="Calibri"/>
          <w:szCs w:val="22"/>
        </w:rPr>
        <w:t xml:space="preserve"> </w:t>
      </w:r>
      <w:hyperlink r:id="rId51">
        <w:r w:rsidRPr="42819000">
          <w:rPr>
            <w:rStyle w:val="Hyperlink"/>
            <w:rFonts w:ascii="Calibri" w:eastAsia="Calibri" w:hAnsi="Calibri" w:cs="Calibri"/>
            <w:szCs w:val="22"/>
          </w:rPr>
          <w:t>https://cessna.txtav.com/en/citation/m2-gen3</w:t>
        </w:r>
      </w:hyperlink>
      <w:r w:rsidRPr="42819000">
        <w:rPr>
          <w:rFonts w:ascii="Calibri" w:eastAsia="Calibri" w:hAnsi="Calibri" w:cs="Calibri"/>
          <w:szCs w:val="22"/>
        </w:rPr>
        <w:t xml:space="preserve"> </w:t>
      </w:r>
    </w:p>
    <w:p w14:paraId="1A3C468D" w14:textId="1DBB9C96" w:rsidR="63814CEB" w:rsidRDefault="42819000">
      <w:hyperlink r:id="rId52">
        <w:r w:rsidRPr="42819000">
          <w:rPr>
            <w:rStyle w:val="Hyperlink"/>
            <w:rFonts w:ascii="Calibri" w:eastAsia="Calibri" w:hAnsi="Calibri" w:cs="Calibri"/>
            <w:szCs w:val="22"/>
          </w:rPr>
          <w:t>https://www.globalair.com/aircraft-for-sale/specifications?specid=1004</w:t>
        </w:r>
      </w:hyperlink>
      <w:r w:rsidRPr="42819000">
        <w:rPr>
          <w:rFonts w:ascii="Calibri" w:eastAsia="Calibri" w:hAnsi="Calibri" w:cs="Calibri"/>
          <w:szCs w:val="22"/>
        </w:rPr>
        <w:t xml:space="preserve"> </w:t>
      </w:r>
    </w:p>
    <w:p w14:paraId="2E4F3F27" w14:textId="319CA889" w:rsidR="63814CEB" w:rsidRDefault="42819000">
      <w:hyperlink r:id="rId53">
        <w:r w:rsidRPr="42819000">
          <w:rPr>
            <w:rStyle w:val="Hyperlink"/>
            <w:rFonts w:ascii="Calibri" w:eastAsia="Calibri" w:hAnsi="Calibri" w:cs="Calibri"/>
            <w:szCs w:val="22"/>
          </w:rPr>
          <w:t>https://cessna.txtav.com/en/citation/latitude</w:t>
        </w:r>
      </w:hyperlink>
      <w:r w:rsidRPr="42819000">
        <w:rPr>
          <w:rFonts w:ascii="Calibri" w:eastAsia="Calibri" w:hAnsi="Calibri" w:cs="Calibri"/>
          <w:szCs w:val="22"/>
        </w:rPr>
        <w:t xml:space="preserve"> </w:t>
      </w:r>
    </w:p>
    <w:p w14:paraId="54178E7D" w14:textId="71DB4CA3" w:rsidR="63814CEB" w:rsidRDefault="42819000">
      <w:hyperlink r:id="rId54">
        <w:r w:rsidRPr="42819000">
          <w:rPr>
            <w:rStyle w:val="Hyperlink"/>
            <w:rFonts w:ascii="Calibri" w:eastAsia="Calibri" w:hAnsi="Calibri" w:cs="Calibri"/>
            <w:szCs w:val="22"/>
          </w:rPr>
          <w:t>https://altivationaircraft.com/citation-xls/</w:t>
        </w:r>
      </w:hyperlink>
      <w:r w:rsidRPr="42819000">
        <w:rPr>
          <w:rFonts w:ascii="Calibri" w:eastAsia="Calibri" w:hAnsi="Calibri" w:cs="Calibri"/>
          <w:szCs w:val="22"/>
        </w:rPr>
        <w:t xml:space="preserve"> </w:t>
      </w:r>
    </w:p>
    <w:p w14:paraId="5B50C238" w14:textId="313AADA9" w:rsidR="63814CEB" w:rsidRDefault="42819000">
      <w:hyperlink r:id="rId55">
        <w:r w:rsidRPr="42819000">
          <w:rPr>
            <w:rStyle w:val="Hyperlink"/>
            <w:rFonts w:ascii="Calibri" w:eastAsia="Calibri" w:hAnsi="Calibri" w:cs="Calibri"/>
            <w:szCs w:val="22"/>
          </w:rPr>
          <w:t>https://cirrusaircraft.com/aircraft/vision-jet/</w:t>
        </w:r>
      </w:hyperlink>
      <w:r w:rsidRPr="42819000">
        <w:rPr>
          <w:rFonts w:ascii="Calibri" w:eastAsia="Calibri" w:hAnsi="Calibri" w:cs="Calibri"/>
          <w:szCs w:val="22"/>
        </w:rPr>
        <w:t xml:space="preserve"> </w:t>
      </w:r>
    </w:p>
    <w:p w14:paraId="560C1B12" w14:textId="12D1537E" w:rsidR="63814CEB" w:rsidRDefault="42819000">
      <w:hyperlink r:id="rId56">
        <w:r w:rsidRPr="42819000">
          <w:rPr>
            <w:rStyle w:val="Hyperlink"/>
            <w:rFonts w:ascii="Calibri" w:eastAsia="Calibri" w:hAnsi="Calibri" w:cs="Calibri"/>
            <w:szCs w:val="22"/>
          </w:rPr>
          <w:t>https://www.guardianjet.com/jet-aircraft-online-tools/aircraft-brochure.cfm?m=Dassault-Falcon-50EX 97</w:t>
        </w:r>
      </w:hyperlink>
      <w:r w:rsidRPr="42819000">
        <w:rPr>
          <w:rFonts w:ascii="Calibri" w:eastAsia="Calibri" w:hAnsi="Calibri" w:cs="Calibri"/>
          <w:szCs w:val="22"/>
        </w:rPr>
        <w:t xml:space="preserve"> </w:t>
      </w:r>
    </w:p>
    <w:p w14:paraId="146D0843" w14:textId="54B0BB42" w:rsidR="63814CEB" w:rsidRDefault="42819000">
      <w:hyperlink r:id="rId57">
        <w:r w:rsidRPr="42819000">
          <w:rPr>
            <w:rStyle w:val="Hyperlink"/>
            <w:rFonts w:ascii="Calibri" w:eastAsia="Calibri" w:hAnsi="Calibri" w:cs="Calibri"/>
            <w:szCs w:val="22"/>
          </w:rPr>
          <w:t>https://www.dassaultfalcon.com/businessjets/falcon-2000lxs/</w:t>
        </w:r>
      </w:hyperlink>
      <w:r w:rsidRPr="42819000">
        <w:rPr>
          <w:rFonts w:ascii="Calibri" w:eastAsia="Calibri" w:hAnsi="Calibri" w:cs="Calibri"/>
          <w:szCs w:val="22"/>
        </w:rPr>
        <w:t xml:space="preserve"> </w:t>
      </w:r>
    </w:p>
    <w:p w14:paraId="1BA8B0B8" w14:textId="61E063F5" w:rsidR="63814CEB" w:rsidRDefault="42819000">
      <w:hyperlink r:id="rId58">
        <w:r w:rsidRPr="42819000">
          <w:rPr>
            <w:rStyle w:val="Hyperlink"/>
            <w:rFonts w:ascii="Calibri" w:eastAsia="Calibri" w:hAnsi="Calibri" w:cs="Calibri"/>
            <w:szCs w:val="22"/>
          </w:rPr>
          <w:t>https://jetadvisors.com/jet/eclipse-ea500/</w:t>
        </w:r>
      </w:hyperlink>
      <w:r w:rsidRPr="42819000">
        <w:rPr>
          <w:rFonts w:ascii="Calibri" w:eastAsia="Calibri" w:hAnsi="Calibri" w:cs="Calibri"/>
          <w:szCs w:val="22"/>
        </w:rPr>
        <w:t xml:space="preserve"> </w:t>
      </w:r>
    </w:p>
    <w:p w14:paraId="3DED420E" w14:textId="5E7259F5" w:rsidR="63814CEB" w:rsidRDefault="42819000">
      <w:hyperlink r:id="rId59">
        <w:r w:rsidRPr="42819000">
          <w:rPr>
            <w:rStyle w:val="Hyperlink"/>
            <w:rFonts w:ascii="Calibri" w:eastAsia="Calibri" w:hAnsi="Calibri" w:cs="Calibri"/>
            <w:szCs w:val="22"/>
          </w:rPr>
          <w:t>https://www.aopa.org/-/media/Files/AOPA/Home/News/All-News/2010/Phenom-300-debut/Embraer_Phenom_300_Specsheet.pdf</w:t>
        </w:r>
      </w:hyperlink>
      <w:r w:rsidRPr="42819000">
        <w:rPr>
          <w:rFonts w:ascii="Calibri" w:eastAsia="Calibri" w:hAnsi="Calibri" w:cs="Calibri"/>
          <w:szCs w:val="22"/>
        </w:rPr>
        <w:t xml:space="preserve"> </w:t>
      </w:r>
      <w:hyperlink r:id="rId60">
        <w:r w:rsidRPr="42819000">
          <w:rPr>
            <w:rStyle w:val="Hyperlink"/>
            <w:rFonts w:ascii="Calibri" w:eastAsia="Calibri" w:hAnsi="Calibri" w:cs="Calibri"/>
            <w:szCs w:val="22"/>
          </w:rPr>
          <w:t>https://daflwcl3bnxyt.cloudfront.net/m/2c77c79d8706861/original/Legacy-450-brochure.pdf</w:t>
        </w:r>
      </w:hyperlink>
      <w:r w:rsidRPr="42819000">
        <w:rPr>
          <w:rFonts w:ascii="Calibri" w:eastAsia="Calibri" w:hAnsi="Calibri" w:cs="Calibri"/>
          <w:szCs w:val="22"/>
        </w:rPr>
        <w:t xml:space="preserve"> </w:t>
      </w:r>
      <w:hyperlink r:id="rId61">
        <w:r w:rsidRPr="42819000">
          <w:rPr>
            <w:rStyle w:val="Hyperlink"/>
            <w:rFonts w:ascii="Calibri" w:eastAsia="Calibri" w:hAnsi="Calibri" w:cs="Calibri"/>
            <w:szCs w:val="22"/>
          </w:rPr>
          <w:t>https://www.aircharterserviceusa.com/aircraft-guide/private/fairchild-usa/fairchild-dornier-d328-jet-envoy</w:t>
        </w:r>
      </w:hyperlink>
    </w:p>
    <w:p w14:paraId="314B6CAA" w14:textId="17D053C7" w:rsidR="63814CEB" w:rsidRDefault="42819000">
      <w:hyperlink r:id="rId62">
        <w:r w:rsidRPr="42819000">
          <w:rPr>
            <w:rStyle w:val="Hyperlink"/>
            <w:rFonts w:ascii="Calibri" w:eastAsia="Calibri" w:hAnsi="Calibri" w:cs="Calibri"/>
            <w:szCs w:val="22"/>
          </w:rPr>
          <w:t>https://www.globalair.com/aircraft-for-sale/specifications?specid=604</w:t>
        </w:r>
      </w:hyperlink>
      <w:r w:rsidRPr="42819000">
        <w:rPr>
          <w:rFonts w:ascii="Calibri" w:eastAsia="Calibri" w:hAnsi="Calibri" w:cs="Calibri"/>
          <w:szCs w:val="22"/>
        </w:rPr>
        <w:t xml:space="preserve"> </w:t>
      </w:r>
      <w:hyperlink r:id="rId63">
        <w:r w:rsidRPr="42819000">
          <w:rPr>
            <w:rStyle w:val="Hyperlink"/>
            <w:rFonts w:ascii="Calibri" w:eastAsia="Calibri" w:hAnsi="Calibri" w:cs="Calibri"/>
            <w:szCs w:val="22"/>
          </w:rPr>
          <w:t>https://www.globalair.com/aircraft-for-sale/specifications?specid=643</w:t>
        </w:r>
      </w:hyperlink>
      <w:r w:rsidRPr="42819000">
        <w:rPr>
          <w:rFonts w:ascii="Calibri" w:eastAsia="Calibri" w:hAnsi="Calibri" w:cs="Calibri"/>
          <w:szCs w:val="22"/>
        </w:rPr>
        <w:t xml:space="preserve"> </w:t>
      </w:r>
      <w:hyperlink r:id="rId64">
        <w:r w:rsidRPr="42819000">
          <w:rPr>
            <w:rStyle w:val="Hyperlink"/>
            <w:rFonts w:ascii="Calibri" w:eastAsia="Calibri" w:hAnsi="Calibri" w:cs="Calibri"/>
            <w:szCs w:val="22"/>
          </w:rPr>
          <w:t>https://en.wikipedia.org/wiki/Honda_HA-420_HondaJet</w:t>
        </w:r>
      </w:hyperlink>
      <w:r w:rsidRPr="42819000">
        <w:rPr>
          <w:rFonts w:ascii="Calibri" w:eastAsia="Calibri" w:hAnsi="Calibri" w:cs="Calibri"/>
          <w:szCs w:val="22"/>
        </w:rPr>
        <w:t xml:space="preserve"> </w:t>
      </w:r>
    </w:p>
    <w:p w14:paraId="2803F634" w14:textId="478C0481" w:rsidR="63814CEB" w:rsidRDefault="42819000">
      <w:hyperlink r:id="rId65">
        <w:r w:rsidRPr="42819000">
          <w:rPr>
            <w:rStyle w:val="Hyperlink"/>
            <w:rFonts w:ascii="Calibri" w:eastAsia="Calibri" w:hAnsi="Calibri" w:cs="Calibri"/>
            <w:szCs w:val="22"/>
          </w:rPr>
          <w:t>https://www.globalair.com/aircraft-for-sale/specifications?specid=36</w:t>
        </w:r>
      </w:hyperlink>
      <w:r w:rsidRPr="42819000">
        <w:rPr>
          <w:rFonts w:ascii="Calibri" w:eastAsia="Calibri" w:hAnsi="Calibri" w:cs="Calibri"/>
          <w:szCs w:val="22"/>
        </w:rPr>
        <w:t xml:space="preserve"> </w:t>
      </w:r>
      <w:hyperlink r:id="rId66">
        <w:r w:rsidRPr="42819000">
          <w:rPr>
            <w:rStyle w:val="Hyperlink"/>
            <w:rFonts w:ascii="Calibri" w:eastAsia="Calibri" w:hAnsi="Calibri" w:cs="Calibri"/>
            <w:szCs w:val="22"/>
          </w:rPr>
          <w:t>https://www.globalair.com/aircraft-for-sale/specifications?specid=1390</w:t>
        </w:r>
      </w:hyperlink>
      <w:r w:rsidRPr="42819000">
        <w:rPr>
          <w:rFonts w:ascii="Calibri" w:eastAsia="Calibri" w:hAnsi="Calibri" w:cs="Calibri"/>
          <w:szCs w:val="22"/>
        </w:rPr>
        <w:t xml:space="preserve"> </w:t>
      </w:r>
    </w:p>
    <w:p w14:paraId="4CD1C9F8" w14:textId="2F37A02B" w:rsidR="63814CEB" w:rsidRDefault="42819000">
      <w:hyperlink r:id="rId67">
        <w:r w:rsidRPr="42819000">
          <w:rPr>
            <w:rStyle w:val="Hyperlink"/>
            <w:rFonts w:ascii="Calibri" w:eastAsia="Calibri" w:hAnsi="Calibri" w:cs="Calibri"/>
            <w:szCs w:val="22"/>
          </w:rPr>
          <w:t>https://www.pilatus-aircraft.com/en/pc-24/technical-data</w:t>
        </w:r>
      </w:hyperlink>
    </w:p>
    <w:p w14:paraId="0A700B6F" w14:textId="029F63E5" w:rsidR="63814CEB" w:rsidRDefault="63814CEB"/>
    <w:p w14:paraId="5D7CA2EB" w14:textId="4B81E564" w:rsidR="63814CEB" w:rsidRDefault="63814CEB"/>
    <w:p w14:paraId="304C3227" w14:textId="311A0A18" w:rsidR="00E94A04" w:rsidRPr="00E94A04" w:rsidRDefault="00463BC2" w:rsidP="00E94A04">
      <w:hyperlink r:id="rId68" w:history="1">
        <w:r w:rsidRPr="00463BC2">
          <w:rPr>
            <w:rStyle w:val="Hyperlink"/>
          </w:rPr>
          <w:t>https://www.lunajets.com/en/news/how-much-luggage-on-a-private-jet</w:t>
        </w:r>
      </w:hyperlink>
    </w:p>
    <w:p w14:paraId="762CD1F7" w14:textId="3BE0691C" w:rsidR="00E94A04" w:rsidRPr="006B0189" w:rsidRDefault="006D5CA0" w:rsidP="00E94A04">
      <w:hyperlink r:id="rId69" w:history="1">
        <w:r w:rsidRPr="006D5CA0">
          <w:rPr>
            <w:rStyle w:val="Hyperlink"/>
          </w:rPr>
          <w:t>Long-haul First Class Comparison Chart - SeatGuru</w:t>
        </w:r>
      </w:hyperlink>
    </w:p>
    <w:p w14:paraId="307FDBBB" w14:textId="77777777" w:rsidR="00E94A04" w:rsidRPr="006B0189" w:rsidRDefault="00E94A04" w:rsidP="00E94A04"/>
    <w:p w14:paraId="53FF2C60" w14:textId="521BC779" w:rsidR="1E8893A7" w:rsidRDefault="2A7830AF">
      <w:r>
        <w:t xml:space="preserve">[1] </w:t>
      </w:r>
      <w:hyperlink r:id="rId70">
        <w:r w:rsidRPr="2A7830AF">
          <w:rPr>
            <w:rStyle w:val="Hyperlink"/>
          </w:rPr>
          <w:t>https://www.google.com/url?sa=i&amp;url=https%3A%2F%2Fcessna.txtav.com%2Fen%2Fcitation%2Fcj4-gen2&amp;psig=AOvVaw0LFsRqX8gf7jiYVVNyBruK&amp;ust=1757713014333000&amp;source=images&amp;cd=vfe&amp;opi=89978449&amp;ved=0CBkQjhxqFwoTCLj-hrHV0Y8DFQAAAAAdAAAAABAE</w:t>
        </w:r>
      </w:hyperlink>
      <w:r>
        <w:t xml:space="preserve"> </w:t>
      </w:r>
    </w:p>
    <w:p w14:paraId="3051783A" w14:textId="617095A1" w:rsidR="096ABC48" w:rsidRDefault="096ABC48"/>
    <w:p w14:paraId="27F4A58C" w14:textId="1B15C992" w:rsidR="1E8893A7" w:rsidRDefault="70434C08">
      <w:r>
        <w:t xml:space="preserve">[2] </w:t>
      </w:r>
      <w:hyperlink r:id="rId71">
        <w:r w:rsidRPr="70434C08">
          <w:rPr>
            <w:rStyle w:val="Hyperlink"/>
          </w:rPr>
          <w:t>https://newatlas.com/aircraft/pegasus-vertical-business-jet-evtol-turboshaft/</w:t>
        </w:r>
      </w:hyperlink>
      <w:r>
        <w:t xml:space="preserve"> </w:t>
      </w:r>
    </w:p>
    <w:p w14:paraId="2DF7B59A" w14:textId="402D73C1" w:rsidR="70434C08" w:rsidRDefault="70434C08"/>
    <w:p w14:paraId="796A55AC" w14:textId="60AA85A6" w:rsidR="70434C08" w:rsidRDefault="6405A0B6">
      <w:r>
        <w:t xml:space="preserve">[3] </w:t>
      </w:r>
      <w:hyperlink r:id="rId72">
        <w:r w:rsidRPr="6405A0B6">
          <w:rPr>
            <w:rStyle w:val="Hyperlink"/>
          </w:rPr>
          <w:t>https://www.hondajet.com/en/Pre-Owned-Aircraft</w:t>
        </w:r>
      </w:hyperlink>
      <w:r>
        <w:t xml:space="preserve"> </w:t>
      </w:r>
    </w:p>
    <w:p w14:paraId="417C4E2B" w14:textId="3C88D298" w:rsidR="2A7830AF" w:rsidRDefault="2A7830AF"/>
    <w:p w14:paraId="45AA7C0D" w14:textId="6962F0E5" w:rsidR="5EC9FD08" w:rsidRDefault="63FE7FAA">
      <w:r>
        <w:t>[4]</w:t>
      </w:r>
      <w:hyperlink r:id="rId73">
        <w:r w:rsidRPr="63FE7FAA">
          <w:rPr>
            <w:rStyle w:val="Hyperlink"/>
          </w:rPr>
          <w:t>https://theaviationist.com/2023/02/09/the-italian-air-force-dassault-falcon-fleet-reaches-150k-flight-hours/</w:t>
        </w:r>
      </w:hyperlink>
      <w:r>
        <w:t xml:space="preserve"> </w:t>
      </w:r>
    </w:p>
    <w:p w14:paraId="5282AEE5" w14:textId="1CCD4819" w:rsidR="0B07912C" w:rsidRDefault="0B07912C"/>
    <w:p w14:paraId="5D022850" w14:textId="7BE7591E" w:rsidR="56DD4009" w:rsidRDefault="2B8D6872">
      <w:r>
        <w:t>[5]</w:t>
      </w:r>
      <w:hyperlink r:id="rId74">
        <w:r w:rsidRPr="2B8D6872">
          <w:rPr>
            <w:rStyle w:val="Hyperlink"/>
          </w:rPr>
          <w:t>https://pegasusua.com/wp-content/uploads/2021/03/Pegasus-Universal-Aerospace_Business-Presentation.pdf</w:t>
        </w:r>
      </w:hyperlink>
      <w:r>
        <w:t xml:space="preserve"> </w:t>
      </w:r>
    </w:p>
    <w:p w14:paraId="484125BB" w14:textId="2AD764EE" w:rsidR="2B8D6872" w:rsidRDefault="2B8D6872"/>
    <w:p w14:paraId="330332FB" w14:textId="30D977F1" w:rsidR="0B07912C" w:rsidRDefault="2B8D6872">
      <w:r>
        <w:t>[6</w:t>
      </w:r>
      <w:r w:rsidR="1DEB367E">
        <w:t>]</w:t>
      </w:r>
      <w:hyperlink r:id="rId75">
        <w:r w:rsidR="1DEB367E" w:rsidRPr="1DEB367E">
          <w:rPr>
            <w:rStyle w:val="Hyperlink"/>
          </w:rPr>
          <w:t>https://1drv.ms/p/c/dbab723b8bc09683/EViG5ka7X_VDk1lRiP5aX3UB2k4XNzIOJtMiGdPD6ZTTvQ?e=vviX8P&amp;nav=eyJzSWQiOjUzOSwiY0lkIjoyMjA4MDM0NTI2fQ</w:t>
        </w:r>
      </w:hyperlink>
      <w:r w:rsidR="1DEB367E">
        <w:t xml:space="preserve"> </w:t>
      </w:r>
    </w:p>
    <w:p w14:paraId="4960D39A" w14:textId="3646D292" w:rsidR="1DEB367E" w:rsidRDefault="1DEB367E"/>
    <w:p w14:paraId="45725331" w14:textId="26E5D09E" w:rsidR="1DEB367E" w:rsidRDefault="1DEB367E"/>
    <w:p w14:paraId="22693BF8" w14:textId="62CB8E80" w:rsidR="1DEB367E" w:rsidRDefault="1DEB367E"/>
    <w:p w14:paraId="42A5CEA7" w14:textId="1733B55B" w:rsidR="00E94A04" w:rsidRDefault="00CA4D6A" w:rsidP="006508A0">
      <w:pPr>
        <w:pStyle w:val="Heading1"/>
      </w:pPr>
      <w:r>
        <w:br w:type="page"/>
      </w:r>
    </w:p>
    <w:p w14:paraId="0719BC96" w14:textId="5A2938E6" w:rsidR="00C567F8" w:rsidRPr="00481D20" w:rsidRDefault="50507584" w:rsidP="00E94A04">
      <w:pPr>
        <w:pStyle w:val="Heading1"/>
      </w:pPr>
      <w:bookmarkStart w:id="51" w:name="_Toc49205472"/>
      <w:bookmarkStart w:id="52" w:name="_Toc49206186"/>
      <w:bookmarkStart w:id="53" w:name="_Toc1062846472"/>
      <w:bookmarkStart w:id="54" w:name="_Toc208526333"/>
      <w:r>
        <w:t xml:space="preserve">Appendix </w:t>
      </w:r>
      <w:r w:rsidR="006508A0">
        <w:t>1</w:t>
      </w:r>
      <w:r>
        <w:t>: Aircraft parameters table</w:t>
      </w:r>
      <w:bookmarkEnd w:id="53"/>
      <w:bookmarkEnd w:id="54"/>
      <w:r>
        <w:t xml:space="preserve"> </w:t>
      </w:r>
      <w:bookmarkEnd w:id="51"/>
      <w:bookmarkEnd w:id="52"/>
    </w:p>
    <w:p w14:paraId="01647E51" w14:textId="77777777" w:rsidR="00C567F8" w:rsidRPr="006B0189" w:rsidRDefault="00C567F8" w:rsidP="00E94A04"/>
    <w:tbl>
      <w:tblPr>
        <w:tblStyle w:val="PlainTable2"/>
        <w:tblW w:w="9468" w:type="dxa"/>
        <w:tblLook w:val="0020" w:firstRow="1" w:lastRow="0" w:firstColumn="0" w:lastColumn="0" w:noHBand="0" w:noVBand="0"/>
      </w:tblPr>
      <w:tblGrid>
        <w:gridCol w:w="1033"/>
        <w:gridCol w:w="5645"/>
        <w:gridCol w:w="1440"/>
        <w:gridCol w:w="1350"/>
      </w:tblGrid>
      <w:tr w:rsidR="00166553" w:rsidRPr="006B0189" w14:paraId="55E81653" w14:textId="77777777" w:rsidTr="5A2A67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74EA945" w14:textId="77777777" w:rsidR="00C567F8" w:rsidRPr="006B0189" w:rsidRDefault="00C567F8" w:rsidP="00E94A04">
            <w:r w:rsidRPr="006B0189">
              <w:t>Symbol</w:t>
            </w:r>
          </w:p>
        </w:tc>
        <w:tc>
          <w:tcPr>
            <w:cnfStyle w:val="000001000000" w:firstRow="0" w:lastRow="0" w:firstColumn="0" w:lastColumn="0" w:oddVBand="0" w:evenVBand="1" w:oddHBand="0" w:evenHBand="0" w:firstRowFirstColumn="0" w:firstRowLastColumn="0" w:lastRowFirstColumn="0" w:lastRowLastColumn="0"/>
            <w:tcW w:w="5645" w:type="dxa"/>
          </w:tcPr>
          <w:p w14:paraId="6FC06640" w14:textId="77777777" w:rsidR="00C567F8" w:rsidRPr="006B0189" w:rsidRDefault="006B0189" w:rsidP="00E94A04">
            <w:r w:rsidRPr="006B0189">
              <w:t>Parameters/</w:t>
            </w:r>
            <w:r w:rsidR="00C567F8" w:rsidRPr="006B0189">
              <w:t>Characteristic</w:t>
            </w:r>
          </w:p>
        </w:tc>
        <w:tc>
          <w:tcPr>
            <w:cnfStyle w:val="000010000000" w:firstRow="0" w:lastRow="0" w:firstColumn="0" w:lastColumn="0" w:oddVBand="1" w:evenVBand="0" w:oddHBand="0" w:evenHBand="0" w:firstRowFirstColumn="0" w:firstRowLastColumn="0" w:lastRowFirstColumn="0" w:lastRowLastColumn="0"/>
            <w:tcW w:w="1440" w:type="dxa"/>
          </w:tcPr>
          <w:p w14:paraId="431F94B5" w14:textId="77777777" w:rsidR="00C567F8" w:rsidRPr="006B0189" w:rsidRDefault="00C567F8" w:rsidP="00E94A04">
            <w:r w:rsidRPr="006B0189">
              <w:t>Value</w:t>
            </w:r>
          </w:p>
        </w:tc>
        <w:tc>
          <w:tcPr>
            <w:cnfStyle w:val="000001000000" w:firstRow="0" w:lastRow="0" w:firstColumn="0" w:lastColumn="0" w:oddVBand="0" w:evenVBand="1" w:oddHBand="0" w:evenHBand="0" w:firstRowFirstColumn="0" w:firstRowLastColumn="0" w:lastRowFirstColumn="0" w:lastRowLastColumn="0"/>
            <w:tcW w:w="1350" w:type="dxa"/>
          </w:tcPr>
          <w:p w14:paraId="2D98B1C1" w14:textId="77777777" w:rsidR="00C567F8" w:rsidRPr="006B0189" w:rsidRDefault="00C567F8" w:rsidP="00E94A04">
            <w:r w:rsidRPr="006B0189">
              <w:t>Unit</w:t>
            </w:r>
          </w:p>
        </w:tc>
      </w:tr>
      <w:tr w:rsidR="0020442C" w:rsidRPr="006B0189" w14:paraId="69762F88" w14:textId="77777777" w:rsidTr="5A2A67D0">
        <w:trPr>
          <w:cnfStyle w:val="000000100000" w:firstRow="0" w:lastRow="0" w:firstColumn="0" w:lastColumn="0" w:oddVBand="0" w:evenVBand="0" w:oddHBand="1" w:evenHBand="0" w:firstRowFirstColumn="0" w:firstRowLastColumn="0" w:lastRowFirstColumn="0" w:lastRowLastColumn="0"/>
          <w:cantSplit/>
          <w:trHeight w:hRule="exac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43AD467E" w14:textId="77777777" w:rsidR="00C567F8" w:rsidRPr="00F634E9" w:rsidRDefault="00C567F8" w:rsidP="00E94A04">
            <w:pPr>
              <w:rPr>
                <w:rStyle w:val="Emphasis"/>
                <w:rFonts w:ascii="Calibri" w:hAnsi="Calibri"/>
              </w:rPr>
            </w:pPr>
            <w:r w:rsidRPr="00F634E9">
              <w:rPr>
                <w:rStyle w:val="Emphasis"/>
                <w:rFonts w:ascii="Calibri" w:hAnsi="Calibri"/>
              </w:rPr>
              <w:t xml:space="preserve">Aircraft </w:t>
            </w:r>
            <w:r w:rsidR="006B0189" w:rsidRPr="00F634E9">
              <w:rPr>
                <w:rStyle w:val="Emphasis"/>
                <w:rFonts w:ascii="Calibri" w:hAnsi="Calibri"/>
              </w:rPr>
              <w:t xml:space="preserve">Wing </w:t>
            </w:r>
            <w:r w:rsidRPr="00F634E9">
              <w:rPr>
                <w:rStyle w:val="Emphasis"/>
                <w:rFonts w:ascii="Calibri" w:hAnsi="Calibri"/>
              </w:rPr>
              <w:t>geometry</w:t>
            </w:r>
          </w:p>
        </w:tc>
      </w:tr>
      <w:tr w:rsidR="00166553" w:rsidRPr="006B0189" w14:paraId="43946CF6"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60A537D" w14:textId="77777777" w:rsidR="00C567F8" w:rsidRPr="006B0189" w:rsidRDefault="00C567F8" w:rsidP="00E94A04">
            <w:r w:rsidRPr="006B0189">
              <w:t>b</w:t>
            </w:r>
          </w:p>
        </w:tc>
        <w:tc>
          <w:tcPr>
            <w:cnfStyle w:val="000001000000" w:firstRow="0" w:lastRow="0" w:firstColumn="0" w:lastColumn="0" w:oddVBand="0" w:evenVBand="1" w:oddHBand="0" w:evenHBand="0" w:firstRowFirstColumn="0" w:firstRowLastColumn="0" w:lastRowFirstColumn="0" w:lastRowLastColumn="0"/>
            <w:tcW w:w="5645" w:type="dxa"/>
          </w:tcPr>
          <w:p w14:paraId="0531CF82" w14:textId="77777777" w:rsidR="00C567F8" w:rsidRPr="006B0189" w:rsidRDefault="00C567F8" w:rsidP="00E94A04">
            <w:r w:rsidRPr="006B0189">
              <w:t>Wing span</w:t>
            </w:r>
          </w:p>
        </w:tc>
        <w:tc>
          <w:tcPr>
            <w:cnfStyle w:val="000010000000" w:firstRow="0" w:lastRow="0" w:firstColumn="0" w:lastColumn="0" w:oddVBand="1" w:evenVBand="0" w:oddHBand="0" w:evenHBand="0" w:firstRowFirstColumn="0" w:firstRowLastColumn="0" w:lastRowFirstColumn="0" w:lastRowLastColumn="0"/>
            <w:tcW w:w="1440" w:type="dxa"/>
          </w:tcPr>
          <w:p w14:paraId="62F273AF" w14:textId="22FB527F" w:rsidR="00C567F8" w:rsidRPr="006B0189" w:rsidRDefault="1A453EEA" w:rsidP="00E94A04">
            <w:r>
              <w:t>21.88</w:t>
            </w:r>
          </w:p>
        </w:tc>
        <w:tc>
          <w:tcPr>
            <w:cnfStyle w:val="000001000000" w:firstRow="0" w:lastRow="0" w:firstColumn="0" w:lastColumn="0" w:oddVBand="0" w:evenVBand="1" w:oddHBand="0" w:evenHBand="0" w:firstRowFirstColumn="0" w:firstRowLastColumn="0" w:lastRowFirstColumn="0" w:lastRowLastColumn="0"/>
            <w:tcW w:w="1350" w:type="dxa"/>
          </w:tcPr>
          <w:p w14:paraId="0A4CE907" w14:textId="2775C9AF" w:rsidR="00C567F8" w:rsidRPr="006B0189" w:rsidRDefault="1A453EEA" w:rsidP="00E94A04">
            <w:r>
              <w:t>m</w:t>
            </w:r>
          </w:p>
        </w:tc>
      </w:tr>
      <w:tr w:rsidR="00166553" w:rsidRPr="006B0189" w14:paraId="50AADACA"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024F4C8" w14:textId="77777777" w:rsidR="00C567F8" w:rsidRPr="006B0189" w:rsidRDefault="00C567F8" w:rsidP="00E94A04">
            <w:r w:rsidRPr="006B0189">
              <w:t>S</w:t>
            </w:r>
          </w:p>
        </w:tc>
        <w:tc>
          <w:tcPr>
            <w:cnfStyle w:val="000001000000" w:firstRow="0" w:lastRow="0" w:firstColumn="0" w:lastColumn="0" w:oddVBand="0" w:evenVBand="1" w:oddHBand="0" w:evenHBand="0" w:firstRowFirstColumn="0" w:firstRowLastColumn="0" w:lastRowFirstColumn="0" w:lastRowLastColumn="0"/>
            <w:tcW w:w="5645" w:type="dxa"/>
          </w:tcPr>
          <w:p w14:paraId="14CF6736" w14:textId="77777777" w:rsidR="00C567F8" w:rsidRPr="006B0189" w:rsidRDefault="00C567F8" w:rsidP="00E94A04">
            <w:r w:rsidRPr="006B0189">
              <w:t>Wing area</w:t>
            </w:r>
          </w:p>
        </w:tc>
        <w:tc>
          <w:tcPr>
            <w:cnfStyle w:val="000010000000" w:firstRow="0" w:lastRow="0" w:firstColumn="0" w:lastColumn="0" w:oddVBand="1" w:evenVBand="0" w:oddHBand="0" w:evenHBand="0" w:firstRowFirstColumn="0" w:firstRowLastColumn="0" w:lastRowFirstColumn="0" w:lastRowLastColumn="0"/>
            <w:tcW w:w="1440" w:type="dxa"/>
          </w:tcPr>
          <w:p w14:paraId="73B7523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AD8F7E4" w14:textId="77777777" w:rsidR="00C567F8" w:rsidRPr="006B0189" w:rsidRDefault="00C567F8" w:rsidP="00E94A04"/>
        </w:tc>
      </w:tr>
      <w:tr w:rsidR="00166553" w:rsidRPr="006B0189" w14:paraId="0205AD74"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59865FA" w14:textId="77777777" w:rsidR="00C567F8" w:rsidRPr="006B0189" w:rsidRDefault="00C567F8" w:rsidP="00E94A04">
            <w:r w:rsidRPr="006B0189">
              <w:t>A</w:t>
            </w:r>
          </w:p>
        </w:tc>
        <w:tc>
          <w:tcPr>
            <w:cnfStyle w:val="000001000000" w:firstRow="0" w:lastRow="0" w:firstColumn="0" w:lastColumn="0" w:oddVBand="0" w:evenVBand="1" w:oddHBand="0" w:evenHBand="0" w:firstRowFirstColumn="0" w:firstRowLastColumn="0" w:lastRowFirstColumn="0" w:lastRowLastColumn="0"/>
            <w:tcW w:w="5645" w:type="dxa"/>
          </w:tcPr>
          <w:p w14:paraId="028D058F" w14:textId="77777777" w:rsidR="00C567F8" w:rsidRPr="006B0189" w:rsidRDefault="00C567F8" w:rsidP="00E94A04">
            <w:r w:rsidRPr="006B0189">
              <w:t>Aspect ratio</w:t>
            </w:r>
          </w:p>
        </w:tc>
        <w:tc>
          <w:tcPr>
            <w:cnfStyle w:val="000010000000" w:firstRow="0" w:lastRow="0" w:firstColumn="0" w:lastColumn="0" w:oddVBand="1" w:evenVBand="0" w:oddHBand="0" w:evenHBand="0" w:firstRowFirstColumn="0" w:firstRowLastColumn="0" w:lastRowFirstColumn="0" w:lastRowLastColumn="0"/>
            <w:tcW w:w="1440" w:type="dxa"/>
          </w:tcPr>
          <w:p w14:paraId="771AFB5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12921E1" w14:textId="77777777" w:rsidR="00C567F8" w:rsidRPr="006B0189" w:rsidRDefault="00C567F8" w:rsidP="00E94A04"/>
        </w:tc>
      </w:tr>
      <w:tr w:rsidR="00166553" w:rsidRPr="006B0189" w14:paraId="10D24E0F"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2EDBE028" w14:textId="77777777" w:rsidR="00C567F8" w:rsidRPr="006B0189" w:rsidRDefault="00C567F8" w:rsidP="00E94A04">
            <w:r w:rsidRPr="006B0189">
              <w:rPr>
                <w:rFonts w:ascii="Symbol" w:eastAsia="Symbol" w:hAnsi="Symbol" w:cs="Symbol"/>
              </w:rPr>
              <w:t>L</w:t>
            </w:r>
          </w:p>
        </w:tc>
        <w:tc>
          <w:tcPr>
            <w:cnfStyle w:val="000001000000" w:firstRow="0" w:lastRow="0" w:firstColumn="0" w:lastColumn="0" w:oddVBand="0" w:evenVBand="1" w:oddHBand="0" w:evenHBand="0" w:firstRowFirstColumn="0" w:firstRowLastColumn="0" w:lastRowFirstColumn="0" w:lastRowLastColumn="0"/>
            <w:tcW w:w="5645" w:type="dxa"/>
          </w:tcPr>
          <w:p w14:paraId="44332E08" w14:textId="77777777" w:rsidR="00C567F8" w:rsidRPr="006B0189" w:rsidRDefault="00C567F8" w:rsidP="00E94A04">
            <w:r w:rsidRPr="006B0189">
              <w:t>Wing sweep angle</w:t>
            </w:r>
          </w:p>
        </w:tc>
        <w:tc>
          <w:tcPr>
            <w:cnfStyle w:val="000010000000" w:firstRow="0" w:lastRow="0" w:firstColumn="0" w:lastColumn="0" w:oddVBand="1" w:evenVBand="0" w:oddHBand="0" w:evenHBand="0" w:firstRowFirstColumn="0" w:firstRowLastColumn="0" w:lastRowFirstColumn="0" w:lastRowLastColumn="0"/>
            <w:tcW w:w="1440" w:type="dxa"/>
          </w:tcPr>
          <w:p w14:paraId="7A79CF08" w14:textId="7BB90DB3" w:rsidR="00C567F8" w:rsidRPr="006B0189" w:rsidRDefault="54AB56A5" w:rsidP="00E94A04">
            <w:r>
              <w:t>20</w:t>
            </w:r>
          </w:p>
        </w:tc>
        <w:tc>
          <w:tcPr>
            <w:cnfStyle w:val="000001000000" w:firstRow="0" w:lastRow="0" w:firstColumn="0" w:lastColumn="0" w:oddVBand="0" w:evenVBand="1" w:oddHBand="0" w:evenHBand="0" w:firstRowFirstColumn="0" w:firstRowLastColumn="0" w:lastRowFirstColumn="0" w:lastRowLastColumn="0"/>
            <w:tcW w:w="1350" w:type="dxa"/>
          </w:tcPr>
          <w:p w14:paraId="2E0855DA" w14:textId="6732C33B" w:rsidR="00C567F8" w:rsidRPr="006B0189" w:rsidRDefault="54AB56A5" w:rsidP="00E94A04">
            <w:r>
              <w:t>degrees</w:t>
            </w:r>
          </w:p>
        </w:tc>
      </w:tr>
      <w:tr w:rsidR="00166553" w:rsidRPr="006B0189" w14:paraId="04A3CF2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6F096253" w14:textId="77777777" w:rsidR="00C567F8" w:rsidRPr="006B0189" w:rsidRDefault="00EE7ADD" w:rsidP="00E94A04">
            <w:r>
              <w:t>Etc.</w:t>
            </w:r>
          </w:p>
        </w:tc>
        <w:tc>
          <w:tcPr>
            <w:cnfStyle w:val="000001000000" w:firstRow="0" w:lastRow="0" w:firstColumn="0" w:lastColumn="0" w:oddVBand="0" w:evenVBand="1" w:oddHBand="0" w:evenHBand="0" w:firstRowFirstColumn="0" w:firstRowLastColumn="0" w:lastRowFirstColumn="0" w:lastRowLastColumn="0"/>
            <w:tcW w:w="5645" w:type="dxa"/>
          </w:tcPr>
          <w:p w14:paraId="560DF1ED" w14:textId="77777777" w:rsidR="00C567F8" w:rsidRPr="006B0189" w:rsidRDefault="00EE7ADD" w:rsidP="00E94A04">
            <w:r>
              <w:t>Etc.</w:t>
            </w:r>
          </w:p>
        </w:tc>
        <w:tc>
          <w:tcPr>
            <w:cnfStyle w:val="000010000000" w:firstRow="0" w:lastRow="0" w:firstColumn="0" w:lastColumn="0" w:oddVBand="1" w:evenVBand="0" w:oddHBand="0" w:evenHBand="0" w:firstRowFirstColumn="0" w:firstRowLastColumn="0" w:lastRowFirstColumn="0" w:lastRowLastColumn="0"/>
            <w:tcW w:w="1440" w:type="dxa"/>
          </w:tcPr>
          <w:p w14:paraId="700700F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7BCE4D6" w14:textId="77777777" w:rsidR="00C567F8" w:rsidRPr="006B0189" w:rsidRDefault="00C567F8" w:rsidP="00E94A04"/>
        </w:tc>
      </w:tr>
      <w:tr w:rsidR="00166553" w:rsidRPr="006B0189" w14:paraId="49021A8F"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1B4F6DE7" w14:textId="58D630A9" w:rsidR="00C567F8" w:rsidRPr="006B0189" w:rsidRDefault="00C567F8" w:rsidP="6C928836">
            <w:pPr>
              <w:jc w:val="left"/>
            </w:pPr>
          </w:p>
        </w:tc>
        <w:tc>
          <w:tcPr>
            <w:cnfStyle w:val="000001000000" w:firstRow="0" w:lastRow="0" w:firstColumn="0" w:lastColumn="0" w:oddVBand="0" w:evenVBand="1" w:oddHBand="0" w:evenHBand="0" w:firstRowFirstColumn="0" w:firstRowLastColumn="0" w:lastRowFirstColumn="0" w:lastRowLastColumn="0"/>
            <w:tcW w:w="5645" w:type="dxa"/>
          </w:tcPr>
          <w:p w14:paraId="5138031F"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6CDC8BAF"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3E7A717" w14:textId="77777777" w:rsidR="00C567F8" w:rsidRPr="006B0189" w:rsidRDefault="00C567F8" w:rsidP="00E94A04"/>
        </w:tc>
      </w:tr>
      <w:tr w:rsidR="0016485F" w14:paraId="1A5D5228" w14:textId="77777777" w:rsidTr="5A2A67D0">
        <w:trPr>
          <w:trHeight w:val="300"/>
        </w:trPr>
        <w:tc>
          <w:tcPr>
            <w:cnfStyle w:val="000010000000" w:firstRow="0" w:lastRow="0" w:firstColumn="0" w:lastColumn="0" w:oddVBand="1" w:evenVBand="0" w:oddHBand="0" w:evenHBand="0" w:firstRowFirstColumn="0" w:firstRowLastColumn="0" w:lastRowFirstColumn="0" w:lastRowLastColumn="0"/>
            <w:tcW w:w="9468" w:type="dxa"/>
            <w:gridSpan w:val="4"/>
          </w:tcPr>
          <w:p w14:paraId="65A6040B" w14:textId="539B6B59" w:rsidR="397E2D76" w:rsidRDefault="397E2D76" w:rsidP="397E2D76"/>
        </w:tc>
      </w:tr>
      <w:tr w:rsidR="00642503" w14:paraId="16D4F7FF" w14:textId="77777777" w:rsidTr="5A2A67D0">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1033" w:type="dxa"/>
          </w:tcPr>
          <w:p w14:paraId="1803B9F4" w14:textId="25E28157"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5087D737" w14:textId="4E8B44E2"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6EA400E6" w14:textId="1245D960"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137DCEC5" w14:textId="5C215F58" w:rsidR="397E2D76" w:rsidRDefault="397E2D76" w:rsidP="397E2D76"/>
        </w:tc>
      </w:tr>
      <w:tr w:rsidR="00642503" w14:paraId="5F2507E7" w14:textId="77777777" w:rsidTr="5A2A67D0">
        <w:trPr>
          <w:trHeight w:val="300"/>
        </w:trPr>
        <w:tc>
          <w:tcPr>
            <w:cnfStyle w:val="000010000000" w:firstRow="0" w:lastRow="0" w:firstColumn="0" w:lastColumn="0" w:oddVBand="1" w:evenVBand="0" w:oddHBand="0" w:evenHBand="0" w:firstRowFirstColumn="0" w:firstRowLastColumn="0" w:lastRowFirstColumn="0" w:lastRowLastColumn="0"/>
            <w:tcW w:w="1033" w:type="dxa"/>
          </w:tcPr>
          <w:p w14:paraId="4F36AC4D" w14:textId="3B00F956"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3DA8D1EE" w14:textId="2C719BC3"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10325A70" w14:textId="45D94DBD"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1BC8EE22" w14:textId="6EE4DA77" w:rsidR="397E2D76" w:rsidRDefault="397E2D76" w:rsidP="397E2D76"/>
        </w:tc>
      </w:tr>
      <w:tr w:rsidR="00642503" w14:paraId="6B415B60" w14:textId="77777777" w:rsidTr="5A2A67D0">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1033" w:type="dxa"/>
          </w:tcPr>
          <w:p w14:paraId="32E056BD" w14:textId="055B92BA" w:rsidR="397E2D76" w:rsidRDefault="397E2D76" w:rsidP="397E2D76"/>
        </w:tc>
        <w:tc>
          <w:tcPr>
            <w:cnfStyle w:val="000001000000" w:firstRow="0" w:lastRow="0" w:firstColumn="0" w:lastColumn="0" w:oddVBand="0" w:evenVBand="1" w:oddHBand="0" w:evenHBand="0" w:firstRowFirstColumn="0" w:firstRowLastColumn="0" w:lastRowFirstColumn="0" w:lastRowLastColumn="0"/>
            <w:tcW w:w="5645" w:type="dxa"/>
          </w:tcPr>
          <w:p w14:paraId="2CFBFF8E" w14:textId="6A187A50" w:rsidR="397E2D76" w:rsidRDefault="397E2D76" w:rsidP="397E2D76"/>
        </w:tc>
        <w:tc>
          <w:tcPr>
            <w:cnfStyle w:val="000010000000" w:firstRow="0" w:lastRow="0" w:firstColumn="0" w:lastColumn="0" w:oddVBand="1" w:evenVBand="0" w:oddHBand="0" w:evenHBand="0" w:firstRowFirstColumn="0" w:firstRowLastColumn="0" w:lastRowFirstColumn="0" w:lastRowLastColumn="0"/>
            <w:tcW w:w="1440" w:type="dxa"/>
          </w:tcPr>
          <w:p w14:paraId="21DF7EB9" w14:textId="2D32E237" w:rsidR="397E2D76" w:rsidRDefault="397E2D76" w:rsidP="397E2D76"/>
        </w:tc>
        <w:tc>
          <w:tcPr>
            <w:cnfStyle w:val="000001000000" w:firstRow="0" w:lastRow="0" w:firstColumn="0" w:lastColumn="0" w:oddVBand="0" w:evenVBand="1" w:oddHBand="0" w:evenHBand="0" w:firstRowFirstColumn="0" w:firstRowLastColumn="0" w:lastRowFirstColumn="0" w:lastRowLastColumn="0"/>
            <w:tcW w:w="1350" w:type="dxa"/>
          </w:tcPr>
          <w:p w14:paraId="0EE05397" w14:textId="052852C7" w:rsidR="397E2D76" w:rsidRDefault="397E2D76" w:rsidP="397E2D76"/>
        </w:tc>
      </w:tr>
      <w:tr w:rsidR="00166553" w:rsidRPr="006B0189" w14:paraId="06844C0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0C1CDCB"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5600C986" w14:textId="10FA5E91"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773FFF5B"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D34328D" w14:textId="77777777" w:rsidR="00C567F8" w:rsidRPr="006B0189" w:rsidRDefault="00C567F8" w:rsidP="00E94A04"/>
        </w:tc>
      </w:tr>
      <w:tr w:rsidR="0020442C" w:rsidRPr="006B0189" w14:paraId="78EC6D73" w14:textId="77777777" w:rsidTr="5A2A67D0">
        <w:trPr>
          <w:cnfStyle w:val="000000100000" w:firstRow="0" w:lastRow="0" w:firstColumn="0" w:lastColumn="0" w:oddVBand="0" w:evenVBand="0" w:oddHBand="1" w:evenHBand="0" w:firstRowFirstColumn="0" w:firstRowLastColumn="0" w:lastRowFirstColumn="0" w:lastRowLastColumn="0"/>
          <w:cantSplit/>
          <w:trHeight w:hRule="exac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1C656550" w14:textId="77777777" w:rsidR="00C567F8" w:rsidRPr="00F634E9" w:rsidRDefault="00C567F8" w:rsidP="00E94A04">
            <w:pPr>
              <w:rPr>
                <w:rStyle w:val="Emphasis"/>
                <w:rFonts w:ascii="Calibri" w:hAnsi="Calibri"/>
              </w:rPr>
            </w:pPr>
            <w:r w:rsidRPr="00F634E9">
              <w:rPr>
                <w:rStyle w:val="Emphasis"/>
                <w:rFonts w:ascii="Calibri" w:hAnsi="Calibri"/>
              </w:rPr>
              <w:t>Weights and loadings</w:t>
            </w:r>
          </w:p>
        </w:tc>
      </w:tr>
      <w:tr w:rsidR="00166553" w:rsidRPr="006B0189" w14:paraId="386F781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212FC83E" w14:textId="77777777" w:rsidR="00C567F8" w:rsidRPr="006B0189" w:rsidRDefault="00C567F8" w:rsidP="00E94A04">
            <w:r w:rsidRPr="006B0189">
              <w:t>W</w:t>
            </w:r>
            <w:r w:rsidRPr="006B0189">
              <w:rPr>
                <w:vertAlign w:val="subscript"/>
              </w:rPr>
              <w:t>E</w:t>
            </w:r>
          </w:p>
        </w:tc>
        <w:tc>
          <w:tcPr>
            <w:cnfStyle w:val="000001000000" w:firstRow="0" w:lastRow="0" w:firstColumn="0" w:lastColumn="0" w:oddVBand="0" w:evenVBand="1" w:oddHBand="0" w:evenHBand="0" w:firstRowFirstColumn="0" w:firstRowLastColumn="0" w:lastRowFirstColumn="0" w:lastRowLastColumn="0"/>
            <w:tcW w:w="5645" w:type="dxa"/>
          </w:tcPr>
          <w:p w14:paraId="4121C8EA" w14:textId="77777777" w:rsidR="00C567F8" w:rsidRPr="006B0189" w:rsidRDefault="00C567F8" w:rsidP="00E94A04">
            <w:r w:rsidRPr="006B0189">
              <w:t>Empty weight</w:t>
            </w:r>
          </w:p>
        </w:tc>
        <w:tc>
          <w:tcPr>
            <w:cnfStyle w:val="000010000000" w:firstRow="0" w:lastRow="0" w:firstColumn="0" w:lastColumn="0" w:oddVBand="1" w:evenVBand="0" w:oddHBand="0" w:evenHBand="0" w:firstRowFirstColumn="0" w:firstRowLastColumn="0" w:lastRowFirstColumn="0" w:lastRowLastColumn="0"/>
            <w:tcW w:w="1440" w:type="dxa"/>
          </w:tcPr>
          <w:p w14:paraId="4825A368"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6FAA3EC" w14:textId="77777777" w:rsidR="00C567F8" w:rsidRPr="006B0189" w:rsidRDefault="00C567F8" w:rsidP="00E94A04"/>
        </w:tc>
      </w:tr>
      <w:tr w:rsidR="00166553" w:rsidRPr="006B0189" w14:paraId="57615815"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275EDEA7" w14:textId="77777777" w:rsidR="00C567F8" w:rsidRPr="006B0189" w:rsidRDefault="00C567F8" w:rsidP="00E94A04">
            <w:r w:rsidRPr="006B0189">
              <w:t>W</w:t>
            </w:r>
            <w:r w:rsidRPr="006B0189">
              <w:rPr>
                <w:vertAlign w:val="subscript"/>
              </w:rPr>
              <w:t>MTO</w:t>
            </w:r>
          </w:p>
        </w:tc>
        <w:tc>
          <w:tcPr>
            <w:cnfStyle w:val="000001000000" w:firstRow="0" w:lastRow="0" w:firstColumn="0" w:lastColumn="0" w:oddVBand="0" w:evenVBand="1" w:oddHBand="0" w:evenHBand="0" w:firstRowFirstColumn="0" w:firstRowLastColumn="0" w:lastRowFirstColumn="0" w:lastRowLastColumn="0"/>
            <w:tcW w:w="5645" w:type="dxa"/>
          </w:tcPr>
          <w:p w14:paraId="7D906D67" w14:textId="77777777" w:rsidR="00C567F8" w:rsidRPr="006B0189" w:rsidRDefault="00C567F8" w:rsidP="00E94A04">
            <w:r w:rsidRPr="006B0189">
              <w:t>Maximum take-off weight</w:t>
            </w:r>
          </w:p>
        </w:tc>
        <w:tc>
          <w:tcPr>
            <w:cnfStyle w:val="000010000000" w:firstRow="0" w:lastRow="0" w:firstColumn="0" w:lastColumn="0" w:oddVBand="1" w:evenVBand="0" w:oddHBand="0" w:evenHBand="0" w:firstRowFirstColumn="0" w:firstRowLastColumn="0" w:lastRowFirstColumn="0" w:lastRowLastColumn="0"/>
            <w:tcW w:w="1440" w:type="dxa"/>
          </w:tcPr>
          <w:p w14:paraId="28C2063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367591A6" w14:textId="77777777" w:rsidR="00C567F8" w:rsidRPr="006B0189" w:rsidRDefault="00C567F8" w:rsidP="00E94A04"/>
        </w:tc>
      </w:tr>
      <w:tr w:rsidR="00166553" w:rsidRPr="006B0189" w14:paraId="7225F5EF"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C7D021B" w14:textId="77777777" w:rsidR="00C567F8" w:rsidRPr="006B0189" w:rsidRDefault="00C567F8" w:rsidP="00E94A04">
            <w:r w:rsidRPr="006B0189">
              <w:t>W/S</w:t>
            </w:r>
          </w:p>
        </w:tc>
        <w:tc>
          <w:tcPr>
            <w:cnfStyle w:val="000001000000" w:firstRow="0" w:lastRow="0" w:firstColumn="0" w:lastColumn="0" w:oddVBand="0" w:evenVBand="1" w:oddHBand="0" w:evenHBand="0" w:firstRowFirstColumn="0" w:firstRowLastColumn="0" w:lastRowFirstColumn="0" w:lastRowLastColumn="0"/>
            <w:tcW w:w="5645" w:type="dxa"/>
          </w:tcPr>
          <w:p w14:paraId="72C6B5E6" w14:textId="77777777" w:rsidR="00C567F8" w:rsidRPr="006B0189" w:rsidRDefault="00C567F8" w:rsidP="00E94A04">
            <w:r w:rsidRPr="006B0189">
              <w:t>(maximum) Wing loading</w:t>
            </w:r>
          </w:p>
        </w:tc>
        <w:tc>
          <w:tcPr>
            <w:cnfStyle w:val="000010000000" w:firstRow="0" w:lastRow="0" w:firstColumn="0" w:lastColumn="0" w:oddVBand="1" w:evenVBand="0" w:oddHBand="0" w:evenHBand="0" w:firstRowFirstColumn="0" w:firstRowLastColumn="0" w:lastRowFirstColumn="0" w:lastRowLastColumn="0"/>
            <w:tcW w:w="1440" w:type="dxa"/>
          </w:tcPr>
          <w:p w14:paraId="4C3D2E9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2304DCF" w14:textId="77777777" w:rsidR="00C567F8" w:rsidRPr="006B0189" w:rsidRDefault="00C567F8" w:rsidP="00E94A04"/>
        </w:tc>
      </w:tr>
      <w:tr w:rsidR="00166553" w:rsidRPr="006B0189" w14:paraId="1086E623"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558B5B4" w14:textId="77777777" w:rsidR="00C567F8" w:rsidRPr="006B0189" w:rsidRDefault="00EE7ADD" w:rsidP="00E94A04">
            <w:r>
              <w:t>Etc.</w:t>
            </w:r>
          </w:p>
        </w:tc>
        <w:tc>
          <w:tcPr>
            <w:cnfStyle w:val="000001000000" w:firstRow="0" w:lastRow="0" w:firstColumn="0" w:lastColumn="0" w:oddVBand="0" w:evenVBand="1" w:oddHBand="0" w:evenHBand="0" w:firstRowFirstColumn="0" w:firstRowLastColumn="0" w:lastRowFirstColumn="0" w:lastRowLastColumn="0"/>
            <w:tcW w:w="5645" w:type="dxa"/>
          </w:tcPr>
          <w:p w14:paraId="273F992D" w14:textId="77777777" w:rsidR="00C567F8" w:rsidRPr="006B0189" w:rsidRDefault="00EE7ADD" w:rsidP="00E94A04">
            <w:r>
              <w:t>Etc.</w:t>
            </w:r>
          </w:p>
        </w:tc>
        <w:tc>
          <w:tcPr>
            <w:cnfStyle w:val="000010000000" w:firstRow="0" w:lastRow="0" w:firstColumn="0" w:lastColumn="0" w:oddVBand="1" w:evenVBand="0" w:oddHBand="0" w:evenHBand="0" w:firstRowFirstColumn="0" w:firstRowLastColumn="0" w:lastRowFirstColumn="0" w:lastRowLastColumn="0"/>
            <w:tcW w:w="1440" w:type="dxa"/>
          </w:tcPr>
          <w:p w14:paraId="4DE42492"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445BCAFB" w14:textId="77777777" w:rsidR="00C567F8" w:rsidRPr="006B0189" w:rsidRDefault="00C567F8" w:rsidP="00E94A04"/>
        </w:tc>
      </w:tr>
      <w:tr w:rsidR="0020442C" w:rsidRPr="006B0189" w14:paraId="498AC373" w14:textId="77777777" w:rsidTr="5A2A67D0">
        <w:trPr>
          <w:cantSplit/>
          <w:trHeight w:val="454"/>
        </w:trPr>
        <w:tc>
          <w:tcPr>
            <w:cnfStyle w:val="000010000000" w:firstRow="0" w:lastRow="0" w:firstColumn="0" w:lastColumn="0" w:oddVBand="1" w:evenVBand="0" w:oddHBand="0" w:evenHBand="0" w:firstRowFirstColumn="0" w:firstRowLastColumn="0" w:lastRowFirstColumn="0" w:lastRowLastColumn="0"/>
            <w:tcW w:w="9468" w:type="dxa"/>
            <w:gridSpan w:val="4"/>
            <w:vAlign w:val="center"/>
          </w:tcPr>
          <w:p w14:paraId="22379639" w14:textId="77777777" w:rsidR="00C567F8" w:rsidRPr="00F634E9" w:rsidRDefault="00C567F8" w:rsidP="00E94A04">
            <w:pPr>
              <w:rPr>
                <w:rStyle w:val="Emphasis"/>
                <w:rFonts w:ascii="Calibri" w:hAnsi="Calibri"/>
              </w:rPr>
            </w:pPr>
            <w:r w:rsidRPr="00F634E9">
              <w:rPr>
                <w:rStyle w:val="Emphasis"/>
                <w:rFonts w:ascii="Calibri" w:hAnsi="Calibri"/>
              </w:rPr>
              <w:t>Flight parameters</w:t>
            </w:r>
          </w:p>
        </w:tc>
      </w:tr>
      <w:tr w:rsidR="00166553" w:rsidRPr="006B0189" w14:paraId="773CDE38"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6B78FC33" w14:textId="77777777" w:rsidR="00C567F8" w:rsidRPr="006B0189" w:rsidRDefault="00C567F8" w:rsidP="00E94A04">
            <w:r w:rsidRPr="006B0189">
              <w:t>h</w:t>
            </w:r>
            <w:r w:rsidRPr="006B0189">
              <w:rPr>
                <w:vertAlign w:val="subscript"/>
              </w:rPr>
              <w:t>cruise</w:t>
            </w:r>
          </w:p>
        </w:tc>
        <w:tc>
          <w:tcPr>
            <w:cnfStyle w:val="000001000000" w:firstRow="0" w:lastRow="0" w:firstColumn="0" w:lastColumn="0" w:oddVBand="0" w:evenVBand="1" w:oddHBand="0" w:evenHBand="0" w:firstRowFirstColumn="0" w:firstRowLastColumn="0" w:lastRowFirstColumn="0" w:lastRowLastColumn="0"/>
            <w:tcW w:w="5645" w:type="dxa"/>
          </w:tcPr>
          <w:p w14:paraId="1B70202C" w14:textId="77777777" w:rsidR="00C567F8" w:rsidRPr="006B0189" w:rsidRDefault="00C567F8" w:rsidP="00E94A04">
            <w:r w:rsidRPr="006B0189">
              <w:t>Cruise altitude</w:t>
            </w:r>
          </w:p>
        </w:tc>
        <w:tc>
          <w:tcPr>
            <w:cnfStyle w:val="000010000000" w:firstRow="0" w:lastRow="0" w:firstColumn="0" w:lastColumn="0" w:oddVBand="1" w:evenVBand="0" w:oddHBand="0" w:evenHBand="0" w:firstRowFirstColumn="0" w:firstRowLastColumn="0" w:lastRowFirstColumn="0" w:lastRowLastColumn="0"/>
            <w:tcW w:w="1440" w:type="dxa"/>
          </w:tcPr>
          <w:p w14:paraId="378F0456"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04A6349B" w14:textId="77777777" w:rsidR="00C567F8" w:rsidRPr="006B0189" w:rsidRDefault="00C567F8" w:rsidP="00E94A04"/>
        </w:tc>
      </w:tr>
      <w:tr w:rsidR="00166553" w:rsidRPr="006B0189" w14:paraId="6AED9472"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5260838" w14:textId="77777777" w:rsidR="00C567F8" w:rsidRPr="006B0189" w:rsidRDefault="00C567F8" w:rsidP="00E94A04">
            <w:r w:rsidRPr="006B0189">
              <w:t>V</w:t>
            </w:r>
            <w:r w:rsidRPr="006B0189">
              <w:rPr>
                <w:vertAlign w:val="subscript"/>
              </w:rPr>
              <w:t>cruise</w:t>
            </w:r>
          </w:p>
        </w:tc>
        <w:tc>
          <w:tcPr>
            <w:cnfStyle w:val="000001000000" w:firstRow="0" w:lastRow="0" w:firstColumn="0" w:lastColumn="0" w:oddVBand="0" w:evenVBand="1" w:oddHBand="0" w:evenHBand="0" w:firstRowFirstColumn="0" w:firstRowLastColumn="0" w:lastRowFirstColumn="0" w:lastRowLastColumn="0"/>
            <w:tcW w:w="5645" w:type="dxa"/>
          </w:tcPr>
          <w:p w14:paraId="4F16528A" w14:textId="77777777" w:rsidR="00C567F8" w:rsidRPr="006B0189" w:rsidRDefault="00C567F8" w:rsidP="00E94A04">
            <w:r w:rsidRPr="006B0189">
              <w:t>Cruise speed</w:t>
            </w:r>
          </w:p>
        </w:tc>
        <w:tc>
          <w:tcPr>
            <w:cnfStyle w:val="000010000000" w:firstRow="0" w:lastRow="0" w:firstColumn="0" w:lastColumn="0" w:oddVBand="1" w:evenVBand="0" w:oddHBand="0" w:evenHBand="0" w:firstRowFirstColumn="0" w:firstRowLastColumn="0" w:lastRowFirstColumn="0" w:lastRowLastColumn="0"/>
            <w:tcW w:w="1440" w:type="dxa"/>
          </w:tcPr>
          <w:p w14:paraId="26695E43" w14:textId="5A594216" w:rsidR="00C567F8" w:rsidRPr="006B0189" w:rsidRDefault="22E3D58C" w:rsidP="00E94A04">
            <w:r>
              <w:t>830</w:t>
            </w:r>
          </w:p>
        </w:tc>
        <w:tc>
          <w:tcPr>
            <w:cnfStyle w:val="000001000000" w:firstRow="0" w:lastRow="0" w:firstColumn="0" w:lastColumn="0" w:oddVBand="0" w:evenVBand="1" w:oddHBand="0" w:evenHBand="0" w:firstRowFirstColumn="0" w:firstRowLastColumn="0" w:lastRowFirstColumn="0" w:lastRowLastColumn="0"/>
            <w:tcW w:w="1350" w:type="dxa"/>
          </w:tcPr>
          <w:p w14:paraId="3351F9EC" w14:textId="378B64EA" w:rsidR="00C567F8" w:rsidRPr="006B0189" w:rsidRDefault="22E3D58C" w:rsidP="00E94A04">
            <w:r>
              <w:t>km/h</w:t>
            </w:r>
          </w:p>
        </w:tc>
      </w:tr>
      <w:tr w:rsidR="00166553" w:rsidRPr="006B0189" w14:paraId="746A8538"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3764BEB8" w14:textId="77777777" w:rsidR="00C567F8" w:rsidRPr="006B0189" w:rsidRDefault="00C567F8" w:rsidP="00E94A04">
            <w:r w:rsidRPr="006B0189">
              <w:t>C</w:t>
            </w:r>
            <w:r w:rsidRPr="006B0189">
              <w:rPr>
                <w:vertAlign w:val="subscript"/>
              </w:rPr>
              <w:t>Lcruise</w:t>
            </w:r>
          </w:p>
        </w:tc>
        <w:tc>
          <w:tcPr>
            <w:cnfStyle w:val="000001000000" w:firstRow="0" w:lastRow="0" w:firstColumn="0" w:lastColumn="0" w:oddVBand="0" w:evenVBand="1" w:oddHBand="0" w:evenHBand="0" w:firstRowFirstColumn="0" w:firstRowLastColumn="0" w:lastRowFirstColumn="0" w:lastRowLastColumn="0"/>
            <w:tcW w:w="5645" w:type="dxa"/>
          </w:tcPr>
          <w:p w14:paraId="2EF56280" w14:textId="77777777" w:rsidR="00C567F8" w:rsidRPr="006B0189" w:rsidRDefault="00C567F8" w:rsidP="00E94A04">
            <w:r w:rsidRPr="006B0189">
              <w:t>Cruise lift coefficient</w:t>
            </w:r>
          </w:p>
        </w:tc>
        <w:tc>
          <w:tcPr>
            <w:cnfStyle w:val="000010000000" w:firstRow="0" w:lastRow="0" w:firstColumn="0" w:lastColumn="0" w:oddVBand="1" w:evenVBand="0" w:oddHBand="0" w:evenHBand="0" w:firstRowFirstColumn="0" w:firstRowLastColumn="0" w:lastRowFirstColumn="0" w:lastRowLastColumn="0"/>
            <w:tcW w:w="1440" w:type="dxa"/>
          </w:tcPr>
          <w:p w14:paraId="16D0912F"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A5E72E4" w14:textId="77777777" w:rsidR="00C567F8" w:rsidRPr="006B0189" w:rsidRDefault="00C567F8" w:rsidP="00E94A04"/>
        </w:tc>
      </w:tr>
      <w:tr w:rsidR="00166553" w:rsidRPr="006B0189" w14:paraId="13ECF85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3585A0DE" w14:textId="77777777" w:rsidR="00C567F8" w:rsidRPr="006B0189" w:rsidRDefault="00C567F8" w:rsidP="00E94A04">
            <w:r w:rsidRPr="006B0189">
              <w:t>C</w:t>
            </w:r>
            <w:r w:rsidRPr="006B0189">
              <w:rPr>
                <w:vertAlign w:val="subscript"/>
              </w:rPr>
              <w:t>Lmax</w:t>
            </w:r>
          </w:p>
        </w:tc>
        <w:tc>
          <w:tcPr>
            <w:cnfStyle w:val="000001000000" w:firstRow="0" w:lastRow="0" w:firstColumn="0" w:lastColumn="0" w:oddVBand="0" w:evenVBand="1" w:oddHBand="0" w:evenHBand="0" w:firstRowFirstColumn="0" w:firstRowLastColumn="0" w:lastRowFirstColumn="0" w:lastRowLastColumn="0"/>
            <w:tcW w:w="5645" w:type="dxa"/>
          </w:tcPr>
          <w:p w14:paraId="6279314C" w14:textId="77777777" w:rsidR="00C567F8" w:rsidRPr="006B0189" w:rsidRDefault="00C567F8" w:rsidP="00E94A04">
            <w:r w:rsidRPr="006B0189">
              <w:t>Maximum lift coefficient (take-off)</w:t>
            </w:r>
          </w:p>
        </w:tc>
        <w:tc>
          <w:tcPr>
            <w:cnfStyle w:val="000010000000" w:firstRow="0" w:lastRow="0" w:firstColumn="0" w:lastColumn="0" w:oddVBand="1" w:evenVBand="0" w:oddHBand="0" w:evenHBand="0" w:firstRowFirstColumn="0" w:firstRowLastColumn="0" w:lastRowFirstColumn="0" w:lastRowLastColumn="0"/>
            <w:tcW w:w="1440" w:type="dxa"/>
          </w:tcPr>
          <w:p w14:paraId="5E6529D8"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A031942" w14:textId="77777777" w:rsidR="00C567F8" w:rsidRPr="006B0189" w:rsidRDefault="00C567F8" w:rsidP="00E94A04"/>
        </w:tc>
      </w:tr>
      <w:tr w:rsidR="00166553" w:rsidRPr="006B0189" w14:paraId="459B9815"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5008CCF" w14:textId="77777777" w:rsidR="00C567F8" w:rsidRPr="006B0189" w:rsidRDefault="00C567F8" w:rsidP="00E94A04">
            <w:r w:rsidRPr="006B0189">
              <w:t>s</w:t>
            </w:r>
            <w:r w:rsidRPr="006B0189">
              <w:rPr>
                <w:vertAlign w:val="subscript"/>
              </w:rPr>
              <w:t>TO</w:t>
            </w:r>
          </w:p>
        </w:tc>
        <w:tc>
          <w:tcPr>
            <w:cnfStyle w:val="000001000000" w:firstRow="0" w:lastRow="0" w:firstColumn="0" w:lastColumn="0" w:oddVBand="0" w:evenVBand="1" w:oddHBand="0" w:evenHBand="0" w:firstRowFirstColumn="0" w:firstRowLastColumn="0" w:lastRowFirstColumn="0" w:lastRowLastColumn="0"/>
            <w:tcW w:w="5645" w:type="dxa"/>
          </w:tcPr>
          <w:p w14:paraId="01269B33" w14:textId="77777777" w:rsidR="00C567F8" w:rsidRPr="006B0189" w:rsidRDefault="00C567F8" w:rsidP="00E94A04">
            <w:r w:rsidRPr="006B0189">
              <w:t>Take-off distance</w:t>
            </w:r>
          </w:p>
        </w:tc>
        <w:tc>
          <w:tcPr>
            <w:cnfStyle w:val="000010000000" w:firstRow="0" w:lastRow="0" w:firstColumn="0" w:lastColumn="0" w:oddVBand="1" w:evenVBand="0" w:oddHBand="0" w:evenHBand="0" w:firstRowFirstColumn="0" w:firstRowLastColumn="0" w:lastRowFirstColumn="0" w:lastRowLastColumn="0"/>
            <w:tcW w:w="1440" w:type="dxa"/>
          </w:tcPr>
          <w:p w14:paraId="411C9745" w14:textId="43B1EF36" w:rsidR="00C567F8" w:rsidRPr="006B0189" w:rsidRDefault="22E3D58C" w:rsidP="00E94A04">
            <w:r>
              <w:t>1200</w:t>
            </w:r>
          </w:p>
        </w:tc>
        <w:tc>
          <w:tcPr>
            <w:cnfStyle w:val="000001000000" w:firstRow="0" w:lastRow="0" w:firstColumn="0" w:lastColumn="0" w:oddVBand="0" w:evenVBand="1" w:oddHBand="0" w:evenHBand="0" w:firstRowFirstColumn="0" w:firstRowLastColumn="0" w:lastRowFirstColumn="0" w:lastRowLastColumn="0"/>
            <w:tcW w:w="1350" w:type="dxa"/>
          </w:tcPr>
          <w:p w14:paraId="00E3FE33" w14:textId="3E21C3B5" w:rsidR="00C567F8" w:rsidRPr="006B0189" w:rsidRDefault="22E3D58C" w:rsidP="00E94A04">
            <w:r>
              <w:t>m</w:t>
            </w:r>
          </w:p>
        </w:tc>
      </w:tr>
      <w:tr w:rsidR="00166553" w:rsidRPr="006B0189" w14:paraId="4B77AB3C"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7D264840" w14:textId="77777777" w:rsidR="00C567F8" w:rsidRPr="006B0189" w:rsidRDefault="00C567F8" w:rsidP="00E94A04">
            <w:r w:rsidRPr="006B0189">
              <w:t>s</w:t>
            </w:r>
            <w:r w:rsidRPr="006B0189">
              <w:rPr>
                <w:vertAlign w:val="subscript"/>
              </w:rPr>
              <w:t>L</w:t>
            </w:r>
          </w:p>
        </w:tc>
        <w:tc>
          <w:tcPr>
            <w:cnfStyle w:val="000001000000" w:firstRow="0" w:lastRow="0" w:firstColumn="0" w:lastColumn="0" w:oddVBand="0" w:evenVBand="1" w:oddHBand="0" w:evenHBand="0" w:firstRowFirstColumn="0" w:firstRowLastColumn="0" w:lastRowFirstColumn="0" w:lastRowLastColumn="0"/>
            <w:tcW w:w="5645" w:type="dxa"/>
          </w:tcPr>
          <w:p w14:paraId="40AEB6C3" w14:textId="77777777" w:rsidR="00C567F8" w:rsidRPr="006B0189" w:rsidRDefault="00C567F8" w:rsidP="00E94A04">
            <w:r w:rsidRPr="006B0189">
              <w:t>Landing distance</w:t>
            </w:r>
          </w:p>
        </w:tc>
        <w:tc>
          <w:tcPr>
            <w:cnfStyle w:val="000010000000" w:firstRow="0" w:lastRow="0" w:firstColumn="0" w:lastColumn="0" w:oddVBand="1" w:evenVBand="0" w:oddHBand="0" w:evenHBand="0" w:firstRowFirstColumn="0" w:firstRowLastColumn="0" w:lastRowFirstColumn="0" w:lastRowLastColumn="0"/>
            <w:tcW w:w="1440" w:type="dxa"/>
          </w:tcPr>
          <w:p w14:paraId="09A625E5" w14:textId="4D43252C" w:rsidR="00C567F8" w:rsidRPr="006B0189" w:rsidRDefault="3C5102AD" w:rsidP="00E94A04">
            <w:r>
              <w:t>860</w:t>
            </w:r>
          </w:p>
        </w:tc>
        <w:tc>
          <w:tcPr>
            <w:cnfStyle w:val="000001000000" w:firstRow="0" w:lastRow="0" w:firstColumn="0" w:lastColumn="0" w:oddVBand="0" w:evenVBand="1" w:oddHBand="0" w:evenHBand="0" w:firstRowFirstColumn="0" w:firstRowLastColumn="0" w:lastRowFirstColumn="0" w:lastRowLastColumn="0"/>
            <w:tcW w:w="1350" w:type="dxa"/>
          </w:tcPr>
          <w:p w14:paraId="46086781" w14:textId="220C762C" w:rsidR="00C567F8" w:rsidRPr="006B0189" w:rsidRDefault="3C5102AD" w:rsidP="00E94A04">
            <w:r>
              <w:t>m</w:t>
            </w:r>
          </w:p>
        </w:tc>
      </w:tr>
      <w:tr w:rsidR="00166553" w:rsidRPr="006B0189" w14:paraId="69C698C0"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48F101CD"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60DEE99E"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62B52B9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5B5512FF" w14:textId="77777777" w:rsidR="00C567F8" w:rsidRPr="006B0189" w:rsidRDefault="00C567F8" w:rsidP="00E94A04"/>
        </w:tc>
      </w:tr>
      <w:tr w:rsidR="00166553" w:rsidRPr="006B0189" w14:paraId="1ED90567"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02DEEEF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3D82652E"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4E705B52"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476C3FD1" w14:textId="77777777" w:rsidR="00C567F8" w:rsidRPr="006B0189" w:rsidRDefault="00C567F8" w:rsidP="00E94A04"/>
        </w:tc>
      </w:tr>
      <w:tr w:rsidR="00166553" w:rsidRPr="006B0189" w14:paraId="466FE527"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06B0F70B" w14:textId="77777777" w:rsidR="00C567F8" w:rsidRPr="00F6225E" w:rsidRDefault="00F6225E" w:rsidP="00E94A04">
            <w:r w:rsidRPr="00F6225E">
              <w:t xml:space="preserve">Etc. </w:t>
            </w:r>
          </w:p>
        </w:tc>
        <w:tc>
          <w:tcPr>
            <w:cnfStyle w:val="000001000000" w:firstRow="0" w:lastRow="0" w:firstColumn="0" w:lastColumn="0" w:oddVBand="0" w:evenVBand="1" w:oddHBand="0" w:evenHBand="0" w:firstRowFirstColumn="0" w:firstRowLastColumn="0" w:lastRowFirstColumn="0" w:lastRowLastColumn="0"/>
            <w:tcW w:w="5645" w:type="dxa"/>
          </w:tcPr>
          <w:p w14:paraId="4E02246E" w14:textId="77777777" w:rsidR="00C567F8" w:rsidRPr="00F6225E" w:rsidRDefault="00F6225E" w:rsidP="00E94A04">
            <w:r w:rsidRPr="00F6225E">
              <w:t>Etc</w:t>
            </w:r>
            <w:r>
              <w:t>.</w:t>
            </w:r>
          </w:p>
        </w:tc>
        <w:tc>
          <w:tcPr>
            <w:cnfStyle w:val="000010000000" w:firstRow="0" w:lastRow="0" w:firstColumn="0" w:lastColumn="0" w:oddVBand="1" w:evenVBand="0" w:oddHBand="0" w:evenHBand="0" w:firstRowFirstColumn="0" w:firstRowLastColumn="0" w:lastRowFirstColumn="0" w:lastRowLastColumn="0"/>
            <w:tcW w:w="1440" w:type="dxa"/>
          </w:tcPr>
          <w:p w14:paraId="433C7C15" w14:textId="77777777" w:rsidR="00C567F8" w:rsidRPr="00F6225E" w:rsidRDefault="00F6225E" w:rsidP="00E94A04">
            <w:r w:rsidRPr="00F6225E">
              <w:t>Etc.</w:t>
            </w:r>
          </w:p>
        </w:tc>
        <w:tc>
          <w:tcPr>
            <w:cnfStyle w:val="000001000000" w:firstRow="0" w:lastRow="0" w:firstColumn="0" w:lastColumn="0" w:oddVBand="0" w:evenVBand="1" w:oddHBand="0" w:evenHBand="0" w:firstRowFirstColumn="0" w:firstRowLastColumn="0" w:lastRowFirstColumn="0" w:lastRowLastColumn="0"/>
            <w:tcW w:w="1350" w:type="dxa"/>
          </w:tcPr>
          <w:p w14:paraId="02710F98" w14:textId="77777777" w:rsidR="00C567F8" w:rsidRPr="00F6225E" w:rsidRDefault="00F6225E" w:rsidP="00E94A04">
            <w:r w:rsidRPr="00F6225E">
              <w:t>Etc.</w:t>
            </w:r>
          </w:p>
        </w:tc>
      </w:tr>
      <w:tr w:rsidR="00166553" w:rsidRPr="006B0189" w14:paraId="3D82FDA8"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4DB6E615"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7CA58718"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753CB14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34690F76" w14:textId="77777777" w:rsidR="00C567F8" w:rsidRPr="006B0189" w:rsidRDefault="00C567F8" w:rsidP="00E94A04"/>
        </w:tc>
      </w:tr>
      <w:tr w:rsidR="00166553" w:rsidRPr="006B0189" w14:paraId="64E0B323" w14:textId="77777777" w:rsidTr="5A2A67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33" w:type="dxa"/>
          </w:tcPr>
          <w:p w14:paraId="6549DD10"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5DB29025"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2650B369"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00FF8011" w14:textId="77777777" w:rsidR="00C567F8" w:rsidRPr="006B0189" w:rsidRDefault="00C567F8" w:rsidP="00E94A04"/>
        </w:tc>
      </w:tr>
      <w:tr w:rsidR="00166553" w:rsidRPr="006B0189" w14:paraId="36945042" w14:textId="77777777" w:rsidTr="5A2A67D0">
        <w:tc>
          <w:tcPr>
            <w:cnfStyle w:val="000010000000" w:firstRow="0" w:lastRow="0" w:firstColumn="0" w:lastColumn="0" w:oddVBand="1" w:evenVBand="0" w:oddHBand="0" w:evenHBand="0" w:firstRowFirstColumn="0" w:firstRowLastColumn="0" w:lastRowFirstColumn="0" w:lastRowLastColumn="0"/>
            <w:tcW w:w="1033" w:type="dxa"/>
          </w:tcPr>
          <w:p w14:paraId="1B4530F1"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5645" w:type="dxa"/>
          </w:tcPr>
          <w:p w14:paraId="487349B8" w14:textId="77777777" w:rsidR="00C567F8" w:rsidRPr="006B0189" w:rsidRDefault="00C567F8" w:rsidP="00E94A04"/>
        </w:tc>
        <w:tc>
          <w:tcPr>
            <w:cnfStyle w:val="000010000000" w:firstRow="0" w:lastRow="0" w:firstColumn="0" w:lastColumn="0" w:oddVBand="1" w:evenVBand="0" w:oddHBand="0" w:evenHBand="0" w:firstRowFirstColumn="0" w:firstRowLastColumn="0" w:lastRowFirstColumn="0" w:lastRowLastColumn="0"/>
            <w:tcW w:w="1440" w:type="dxa"/>
          </w:tcPr>
          <w:p w14:paraId="09DFEC37" w14:textId="77777777" w:rsidR="00C567F8" w:rsidRPr="006B0189" w:rsidRDefault="00C567F8" w:rsidP="00E94A04"/>
        </w:tc>
        <w:tc>
          <w:tcPr>
            <w:cnfStyle w:val="000001000000" w:firstRow="0" w:lastRow="0" w:firstColumn="0" w:lastColumn="0" w:oddVBand="0" w:evenVBand="1" w:oddHBand="0" w:evenHBand="0" w:firstRowFirstColumn="0" w:firstRowLastColumn="0" w:lastRowFirstColumn="0" w:lastRowLastColumn="0"/>
            <w:tcW w:w="1350" w:type="dxa"/>
          </w:tcPr>
          <w:p w14:paraId="6E75C1AF" w14:textId="77777777" w:rsidR="00C567F8" w:rsidRPr="006B0189" w:rsidRDefault="00C567F8" w:rsidP="00E94A04"/>
        </w:tc>
      </w:tr>
    </w:tbl>
    <w:p w14:paraId="72D7CD37" w14:textId="77777777" w:rsidR="00C567F8" w:rsidRPr="006B0189" w:rsidRDefault="00C567F8" w:rsidP="00E94A04"/>
    <w:p w14:paraId="5E80570B" w14:textId="4F512AAB" w:rsidR="001A5E6C" w:rsidRPr="00CA4D6A" w:rsidRDefault="001A5E6C" w:rsidP="00E94A04">
      <w:pPr>
        <w:pStyle w:val="Heading1"/>
      </w:pPr>
      <w:bookmarkStart w:id="55" w:name="_Toc1932192529"/>
      <w:r w:rsidRPr="586A2061">
        <w:rPr>
          <w:rFonts w:ascii="Tahoma" w:hAnsi="Tahoma" w:cs="Tahoma"/>
        </w:rPr>
        <w:br w:type="page"/>
      </w:r>
      <w:bookmarkStart w:id="56" w:name="_Toc49205473"/>
      <w:bookmarkStart w:id="57" w:name="_Toc49206187"/>
      <w:bookmarkStart w:id="58" w:name="_Toc208526334"/>
      <w:r w:rsidR="586A2061">
        <w:t xml:space="preserve">Appendix </w:t>
      </w:r>
      <w:r w:rsidR="006508A0">
        <w:t>2</w:t>
      </w:r>
      <w:r w:rsidR="586A2061">
        <w:t>: Aircraft technical drawings</w:t>
      </w:r>
      <w:bookmarkEnd w:id="55"/>
      <w:bookmarkEnd w:id="56"/>
      <w:bookmarkEnd w:id="57"/>
      <w:bookmarkEnd w:id="58"/>
    </w:p>
    <w:p w14:paraId="148BF66C" w14:textId="512CDE13" w:rsidR="586A2061" w:rsidRDefault="586A2061" w:rsidP="586A2061"/>
    <w:p w14:paraId="4128F705" w14:textId="72243CA1" w:rsidR="4787FBA5" w:rsidRDefault="4787FBA5">
      <w:r>
        <w:t>The following appendices contain technical drawings of the aircraft done in Autodesk Inventor</w:t>
      </w:r>
    </w:p>
    <w:p w14:paraId="03CD6F89" w14:textId="37D8761F" w:rsidR="4787FBA5" w:rsidRDefault="4787FBA5" w:rsidP="4787FBA5">
      <w:r>
        <w:t xml:space="preserve">2026. </w:t>
      </w:r>
    </w:p>
    <w:p w14:paraId="1F94EA17" w14:textId="295444BE" w:rsidR="4787FBA5" w:rsidRDefault="4787FBA5" w:rsidP="4787FBA5"/>
    <w:p w14:paraId="02A24FB9" w14:textId="0F48C3FC" w:rsidR="586A2061" w:rsidRDefault="4787FBA5" w:rsidP="4787FBA5">
      <w:pPr>
        <w:rPr>
          <w:b/>
          <w:bCs/>
        </w:rPr>
      </w:pPr>
      <w:r w:rsidRPr="4787FBA5">
        <w:rPr>
          <w:b/>
          <w:bCs/>
        </w:rPr>
        <w:t xml:space="preserve">Appendix </w:t>
      </w:r>
      <w:r w:rsidR="7E4153B9" w:rsidRPr="7E4153B9">
        <w:rPr>
          <w:b/>
          <w:bCs/>
        </w:rPr>
        <w:t>2</w:t>
      </w:r>
      <w:r w:rsidRPr="4787FBA5">
        <w:rPr>
          <w:b/>
          <w:bCs/>
        </w:rPr>
        <w:t>.1 Fuselage Front Cross Section</w:t>
      </w:r>
    </w:p>
    <w:p w14:paraId="17152A54" w14:textId="7711D8EB" w:rsidR="586A2061" w:rsidRDefault="4787FBA5" w:rsidP="4787FBA5">
      <w:pPr>
        <w:rPr>
          <w:b/>
          <w:bCs/>
        </w:rPr>
      </w:pPr>
      <w:r w:rsidRPr="4787FBA5">
        <w:rPr>
          <w:b/>
          <w:bCs/>
        </w:rPr>
        <w:t xml:space="preserve">Appendix </w:t>
      </w:r>
      <w:r w:rsidR="7743FB89" w:rsidRPr="7743FB89">
        <w:rPr>
          <w:b/>
          <w:bCs/>
        </w:rPr>
        <w:t>2</w:t>
      </w:r>
      <w:r w:rsidRPr="4787FBA5">
        <w:rPr>
          <w:b/>
          <w:bCs/>
        </w:rPr>
        <w:t>.2 Aircraft Front View</w:t>
      </w:r>
    </w:p>
    <w:p w14:paraId="26EABDDF" w14:textId="7AF87EEF" w:rsidR="586A2061" w:rsidRDefault="4787FBA5" w:rsidP="4787FBA5">
      <w:pPr>
        <w:rPr>
          <w:b/>
          <w:bCs/>
        </w:rPr>
      </w:pPr>
      <w:r w:rsidRPr="4787FBA5">
        <w:rPr>
          <w:b/>
          <w:bCs/>
        </w:rPr>
        <w:t xml:space="preserve">Appendix </w:t>
      </w:r>
      <w:r w:rsidR="7743FB89" w:rsidRPr="7743FB89">
        <w:rPr>
          <w:b/>
          <w:bCs/>
        </w:rPr>
        <w:t>2</w:t>
      </w:r>
      <w:r w:rsidRPr="4787FBA5">
        <w:rPr>
          <w:b/>
          <w:bCs/>
        </w:rPr>
        <w:t>.3 Aircraft Side View</w:t>
      </w:r>
    </w:p>
    <w:p w14:paraId="010F63D0" w14:textId="3B8FD191" w:rsidR="586A2061" w:rsidRDefault="4787FBA5" w:rsidP="4787FBA5">
      <w:pPr>
        <w:rPr>
          <w:b/>
          <w:bCs/>
        </w:rPr>
      </w:pPr>
      <w:r w:rsidRPr="4787FBA5">
        <w:rPr>
          <w:b/>
          <w:bCs/>
        </w:rPr>
        <w:t xml:space="preserve">Appendix </w:t>
      </w:r>
      <w:r w:rsidR="7743FB89" w:rsidRPr="7743FB89">
        <w:rPr>
          <w:b/>
          <w:bCs/>
        </w:rPr>
        <w:t>2</w:t>
      </w:r>
      <w:r w:rsidRPr="4787FBA5">
        <w:rPr>
          <w:b/>
          <w:bCs/>
        </w:rPr>
        <w:t>.4 Aircraft Top View</w:t>
      </w:r>
    </w:p>
    <w:p w14:paraId="7C982A0B" w14:textId="240353A5" w:rsidR="001A5E6C" w:rsidRPr="006B0189" w:rsidRDefault="001A5E6C" w:rsidP="00E94A04"/>
    <w:p w14:paraId="4ADC4ACC" w14:textId="5803DD8C" w:rsidR="001A5E6C" w:rsidRPr="001A5E6C" w:rsidRDefault="001A5E6C" w:rsidP="00FD6CA7">
      <w:pPr>
        <w:tabs>
          <w:tab w:val="clear" w:pos="4642"/>
        </w:tabs>
        <w:jc w:val="left"/>
        <w:sectPr w:rsidR="001A5E6C" w:rsidRPr="001A5E6C" w:rsidSect="00481D20">
          <w:headerReference w:type="first" r:id="rId76"/>
          <w:footerReference w:type="first" r:id="rId77"/>
          <w:pgSz w:w="12240" w:h="15840" w:code="1"/>
          <w:pgMar w:top="1440" w:right="1440" w:bottom="1440" w:left="1440" w:header="709" w:footer="709" w:gutter="0"/>
          <w:cols w:space="708"/>
          <w:formProt w:val="0"/>
          <w:titlePg/>
          <w:docGrid w:linePitch="360"/>
        </w:sectPr>
      </w:pPr>
    </w:p>
    <w:p w14:paraId="527604B3" w14:textId="2D10F77A" w:rsidR="4787FBA5" w:rsidRDefault="4787FBA5" w:rsidP="4787FBA5">
      <w:pPr>
        <w:jc w:val="center"/>
      </w:pPr>
    </w:p>
    <w:p w14:paraId="02867B4A" w14:textId="75332E9B" w:rsidR="4787FBA5" w:rsidRDefault="4787FBA5" w:rsidP="4787FBA5">
      <w:pPr>
        <w:jc w:val="center"/>
      </w:pPr>
    </w:p>
    <w:p w14:paraId="1AC5F41E" w14:textId="3145FCC3" w:rsidR="001A4EC0" w:rsidRPr="00160F4C" w:rsidRDefault="001A4EC0" w:rsidP="79E75EA8">
      <w:pPr>
        <w:jc w:val="center"/>
      </w:pPr>
      <w:r>
        <w:rPr>
          <w:noProof/>
        </w:rPr>
        <w:drawing>
          <wp:inline distT="0" distB="0" distL="0" distR="0" wp14:anchorId="09618BED" wp14:editId="269007E3">
            <wp:extent cx="9934575" cy="6943725"/>
            <wp:effectExtent l="0" t="0" r="9525" b="9525"/>
            <wp:docPr id="354578258"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06394" name=""/>
                    <pic:cNvPicPr/>
                  </pic:nvPicPr>
                  <pic:blipFill rotWithShape="1">
                    <a:blip r:embed="rId78">
                      <a:extLst>
                        <a:ext uri="{28A0092B-C50C-407E-A947-70E740481C1C}">
                          <a14:useLocalDpi xmlns:a14="http://schemas.microsoft.com/office/drawing/2010/main"/>
                        </a:ext>
                      </a:extLst>
                    </a:blip>
                    <a:srcRect l="12736" r="12612"/>
                    <a:stretch>
                      <a:fillRect/>
                    </a:stretch>
                  </pic:blipFill>
                  <pic:spPr bwMode="auto">
                    <a:xfrm>
                      <a:off x="0" y="0"/>
                      <a:ext cx="9985941" cy="6979627"/>
                    </a:xfrm>
                    <a:prstGeom prst="rect">
                      <a:avLst/>
                    </a:prstGeom>
                    <a:ln>
                      <a:noFill/>
                    </a:ln>
                    <a:extLst>
                      <a:ext uri="{53640926-AAD7-44D8-BBD7-CCE9431645EC}">
                        <a14:shadowObscured xmlns:a14="http://schemas.microsoft.com/office/drawing/2010/main"/>
                      </a:ext>
                    </a:extLst>
                  </pic:spPr>
                </pic:pic>
              </a:graphicData>
            </a:graphic>
          </wp:inline>
        </w:drawing>
      </w:r>
    </w:p>
    <w:p w14:paraId="4205DBBA" w14:textId="00865540" w:rsidR="001A4EC0" w:rsidRPr="00160F4C" w:rsidRDefault="001A4EC0" w:rsidP="79E75EA8"/>
    <w:p w14:paraId="5FF8B063" w14:textId="38ABE72D" w:rsidR="00FD6CA7" w:rsidRDefault="001A4EC0" w:rsidP="79E75EA8">
      <w:r>
        <w:rPr>
          <w:noProof/>
        </w:rPr>
        <w:drawing>
          <wp:inline distT="0" distB="0" distL="0" distR="0" wp14:anchorId="5B61DC8E" wp14:editId="344A93C7">
            <wp:extent cx="9545382" cy="7382905"/>
            <wp:effectExtent l="0" t="0" r="0" b="0"/>
            <wp:docPr id="1862043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3119" name=""/>
                    <pic:cNvPicPr/>
                  </pic:nvPicPr>
                  <pic:blipFill>
                    <a:blip r:embed="rId79">
                      <a:extLst>
                        <a:ext uri="{28A0092B-C50C-407E-A947-70E740481C1C}">
                          <a14:useLocalDpi xmlns:a14="http://schemas.microsoft.com/office/drawing/2010/main" val="0"/>
                        </a:ext>
                      </a:extLst>
                    </a:blip>
                    <a:stretch>
                      <a:fillRect/>
                    </a:stretch>
                  </pic:blipFill>
                  <pic:spPr>
                    <a:xfrm>
                      <a:off x="0" y="0"/>
                      <a:ext cx="9545382" cy="7382905"/>
                    </a:xfrm>
                    <a:prstGeom prst="rect">
                      <a:avLst/>
                    </a:prstGeom>
                  </pic:spPr>
                </pic:pic>
              </a:graphicData>
            </a:graphic>
          </wp:inline>
        </w:drawing>
      </w:r>
    </w:p>
    <w:p w14:paraId="00D49290" w14:textId="77777777" w:rsidR="00FD6CA7" w:rsidRDefault="00FD6CA7">
      <w:pPr>
        <w:tabs>
          <w:tab w:val="clear" w:pos="4642"/>
        </w:tabs>
        <w:jc w:val="left"/>
      </w:pPr>
      <w:r>
        <w:br w:type="page"/>
      </w:r>
    </w:p>
    <w:p w14:paraId="380B221E" w14:textId="4125383E" w:rsidR="6C94C5AB" w:rsidRDefault="6C94C5AB"/>
    <w:p w14:paraId="6FCCCC84" w14:textId="33862C72" w:rsidR="00FD6CA7" w:rsidRDefault="00FD6CA7" w:rsidP="79E75EA8">
      <w:r>
        <w:rPr>
          <w:noProof/>
        </w:rPr>
        <w:drawing>
          <wp:inline distT="0" distB="0" distL="0" distR="0" wp14:anchorId="13AE9D7A" wp14:editId="6D75424E">
            <wp:extent cx="10336082" cy="7918426"/>
            <wp:effectExtent l="0" t="0" r="0" b="0"/>
            <wp:docPr id="1385402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02667" name=""/>
                    <pic:cNvPicPr/>
                  </pic:nvPicPr>
                  <pic:blipFill>
                    <a:blip r:embed="rId80">
                      <a:extLst>
                        <a:ext uri="{28A0092B-C50C-407E-A947-70E740481C1C}">
                          <a14:useLocalDpi xmlns:a14="http://schemas.microsoft.com/office/drawing/2010/main"/>
                        </a:ext>
                      </a:extLst>
                    </a:blip>
                    <a:stretch>
                      <a:fillRect/>
                    </a:stretch>
                  </pic:blipFill>
                  <pic:spPr>
                    <a:xfrm>
                      <a:off x="0" y="0"/>
                      <a:ext cx="10336082" cy="7918426"/>
                    </a:xfrm>
                    <a:prstGeom prst="rect">
                      <a:avLst/>
                    </a:prstGeom>
                  </pic:spPr>
                </pic:pic>
              </a:graphicData>
            </a:graphic>
          </wp:inline>
        </w:drawing>
      </w:r>
    </w:p>
    <w:p w14:paraId="2B091761" w14:textId="77777777" w:rsidR="00FD6CA7" w:rsidRDefault="00FD6CA7">
      <w:pPr>
        <w:tabs>
          <w:tab w:val="clear" w:pos="4642"/>
        </w:tabs>
        <w:jc w:val="left"/>
      </w:pPr>
      <w:r>
        <w:br w:type="page"/>
      </w:r>
    </w:p>
    <w:p w14:paraId="115829E1" w14:textId="06D1B281" w:rsidR="0065006D" w:rsidRDefault="0035002B" w:rsidP="79E75EA8">
      <w:r w:rsidRPr="0035002B">
        <w:drawing>
          <wp:inline distT="0" distB="0" distL="0" distR="0" wp14:anchorId="35B9AC02" wp14:editId="1FFB95BA">
            <wp:extent cx="10972800" cy="7046595"/>
            <wp:effectExtent l="0" t="0" r="0" b="1905"/>
            <wp:docPr id="59699971"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9971" name="Picture 1" descr="A drawing of a diagram&#10;&#10;AI-generated content may be incorrect."/>
                    <pic:cNvPicPr/>
                  </pic:nvPicPr>
                  <pic:blipFill>
                    <a:blip r:embed="rId81"/>
                    <a:stretch>
                      <a:fillRect/>
                    </a:stretch>
                  </pic:blipFill>
                  <pic:spPr>
                    <a:xfrm>
                      <a:off x="0" y="0"/>
                      <a:ext cx="10972800" cy="7046595"/>
                    </a:xfrm>
                    <a:prstGeom prst="rect">
                      <a:avLst/>
                    </a:prstGeom>
                  </pic:spPr>
                </pic:pic>
              </a:graphicData>
            </a:graphic>
          </wp:inline>
        </w:drawing>
      </w:r>
    </w:p>
    <w:p w14:paraId="74D8AC14" w14:textId="5664C982" w:rsidR="0065006D" w:rsidRDefault="0065006D" w:rsidP="0065006D">
      <w:pPr>
        <w:tabs>
          <w:tab w:val="clear" w:pos="4642"/>
        </w:tabs>
        <w:jc w:val="left"/>
      </w:pPr>
      <w:r>
        <w:br w:type="page"/>
      </w:r>
    </w:p>
    <w:p w14:paraId="2A85E21E" w14:textId="3889EAC5" w:rsidR="001A4EC0" w:rsidRPr="00160F4C" w:rsidRDefault="586A2061" w:rsidP="00160F4C">
      <w:pPr>
        <w:pStyle w:val="Heading1"/>
        <w:rPr>
          <w:rFonts w:ascii="Tahoma" w:hAnsi="Tahoma" w:cs="Tahoma"/>
          <w:color w:val="FF0000"/>
          <w:sz w:val="28"/>
          <w:szCs w:val="28"/>
        </w:rPr>
      </w:pPr>
      <w:bookmarkStart w:id="59" w:name="_Ref207808795"/>
      <w:bookmarkStart w:id="60" w:name="_Toc49205475"/>
      <w:bookmarkStart w:id="61" w:name="_Toc49206189"/>
      <w:bookmarkStart w:id="62" w:name="_Toc639400843"/>
      <w:bookmarkStart w:id="63" w:name="_Toc208526335"/>
      <w:r>
        <w:t xml:space="preserve">Appendix </w:t>
      </w:r>
      <w:r w:rsidR="006508A0">
        <w:t>3</w:t>
      </w:r>
      <w:r>
        <w:t>: Table of Reference Aircraft</w:t>
      </w:r>
      <w:bookmarkEnd w:id="59"/>
      <w:bookmarkEnd w:id="62"/>
      <w:bookmarkEnd w:id="63"/>
      <w:r>
        <w:t xml:space="preserve"> </w:t>
      </w:r>
      <w:bookmarkEnd w:id="60"/>
      <w:bookmarkEnd w:id="61"/>
    </w:p>
    <w:p w14:paraId="642C94A7" w14:textId="0C17E078" w:rsidR="08F30B4A" w:rsidRDefault="08F30B4A" w:rsidP="08F30B4A"/>
    <w:tbl>
      <w:tblPr>
        <w:tblStyle w:val="TableGrid"/>
        <w:tblW w:w="13606" w:type="dxa"/>
        <w:tblLayout w:type="fixed"/>
        <w:tblLook w:val="06A0" w:firstRow="1" w:lastRow="0" w:firstColumn="1" w:lastColumn="0" w:noHBand="1" w:noVBand="1"/>
      </w:tblPr>
      <w:tblGrid>
        <w:gridCol w:w="750"/>
        <w:gridCol w:w="1485"/>
        <w:gridCol w:w="1197"/>
        <w:gridCol w:w="698"/>
        <w:gridCol w:w="1235"/>
        <w:gridCol w:w="873"/>
        <w:gridCol w:w="867"/>
        <w:gridCol w:w="722"/>
        <w:gridCol w:w="804"/>
        <w:gridCol w:w="836"/>
        <w:gridCol w:w="888"/>
        <w:gridCol w:w="1016"/>
        <w:gridCol w:w="1080"/>
        <w:gridCol w:w="1155"/>
      </w:tblGrid>
      <w:tr w:rsidR="08F30B4A" w14:paraId="356CD9FD" w14:textId="77777777" w:rsidTr="0152DF40">
        <w:trPr>
          <w:trHeight w:val="300"/>
        </w:trPr>
        <w:tc>
          <w:tcPr>
            <w:tcW w:w="750" w:type="dxa"/>
          </w:tcPr>
          <w:p w14:paraId="7849B19C" w14:textId="67A29A8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Year of Entry</w:t>
            </w:r>
          </w:p>
        </w:tc>
        <w:tc>
          <w:tcPr>
            <w:tcW w:w="1485" w:type="dxa"/>
          </w:tcPr>
          <w:p w14:paraId="5D35B0DB" w14:textId="3414B6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Manufacturer</w:t>
            </w:r>
          </w:p>
        </w:tc>
        <w:tc>
          <w:tcPr>
            <w:tcW w:w="1197" w:type="dxa"/>
          </w:tcPr>
          <w:p w14:paraId="396F0F78" w14:textId="3EB9E73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Type </w:t>
            </w:r>
          </w:p>
        </w:tc>
        <w:tc>
          <w:tcPr>
            <w:tcW w:w="698" w:type="dxa"/>
          </w:tcPr>
          <w:p w14:paraId="47790C3C" w14:textId="16E31D5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Crew</w:t>
            </w:r>
          </w:p>
        </w:tc>
        <w:tc>
          <w:tcPr>
            <w:tcW w:w="1235" w:type="dxa"/>
          </w:tcPr>
          <w:p w14:paraId="2D499DB6" w14:textId="09D3D2E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Passengers</w:t>
            </w:r>
          </w:p>
        </w:tc>
        <w:tc>
          <w:tcPr>
            <w:tcW w:w="873" w:type="dxa"/>
          </w:tcPr>
          <w:p w14:paraId="355BCAC4" w14:textId="5A5E57B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MTOW (kg)</w:t>
            </w:r>
          </w:p>
        </w:tc>
        <w:tc>
          <w:tcPr>
            <w:tcW w:w="867" w:type="dxa"/>
          </w:tcPr>
          <w:p w14:paraId="54CDACAD" w14:textId="53A8730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BOW (kg)</w:t>
            </w:r>
          </w:p>
        </w:tc>
        <w:tc>
          <w:tcPr>
            <w:tcW w:w="722" w:type="dxa"/>
          </w:tcPr>
          <w:p w14:paraId="1D5810E2" w14:textId="575779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Max Payload(kg)</w:t>
            </w:r>
          </w:p>
        </w:tc>
        <w:tc>
          <w:tcPr>
            <w:tcW w:w="804" w:type="dxa"/>
          </w:tcPr>
          <w:p w14:paraId="5A5C37EF" w14:textId="70123A6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Fuel (kg)</w:t>
            </w:r>
          </w:p>
        </w:tc>
        <w:tc>
          <w:tcPr>
            <w:tcW w:w="836" w:type="dxa"/>
          </w:tcPr>
          <w:p w14:paraId="2AD3EAD2" w14:textId="5E5AAE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Range (km)</w:t>
            </w:r>
          </w:p>
        </w:tc>
        <w:tc>
          <w:tcPr>
            <w:tcW w:w="888" w:type="dxa"/>
          </w:tcPr>
          <w:p w14:paraId="139B2487" w14:textId="3E1278B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Cruise Speed (km/h)</w:t>
            </w:r>
          </w:p>
        </w:tc>
        <w:tc>
          <w:tcPr>
            <w:tcW w:w="1016" w:type="dxa"/>
          </w:tcPr>
          <w:p w14:paraId="077CB242" w14:textId="4D37AF0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Take off Distance (m)</w:t>
            </w:r>
          </w:p>
        </w:tc>
        <w:tc>
          <w:tcPr>
            <w:tcW w:w="1080" w:type="dxa"/>
          </w:tcPr>
          <w:p w14:paraId="5CFD52AD" w14:textId="7232477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Landing Distance (m)</w:t>
            </w:r>
          </w:p>
        </w:tc>
        <w:tc>
          <w:tcPr>
            <w:tcW w:w="1155" w:type="dxa"/>
          </w:tcPr>
          <w:p w14:paraId="40BA7467" w14:textId="2030661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Operative Altitude (ft)</w:t>
            </w:r>
          </w:p>
        </w:tc>
      </w:tr>
      <w:tr w:rsidR="08F30B4A" w14:paraId="1E64CB15" w14:textId="77777777" w:rsidTr="0152DF40">
        <w:trPr>
          <w:trHeight w:val="300"/>
        </w:trPr>
        <w:tc>
          <w:tcPr>
            <w:tcW w:w="750" w:type="dxa"/>
          </w:tcPr>
          <w:p w14:paraId="1DE4FA06" w14:textId="184C5D8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1987</w:t>
            </w:r>
          </w:p>
        </w:tc>
        <w:tc>
          <w:tcPr>
            <w:tcW w:w="1485" w:type="dxa"/>
          </w:tcPr>
          <w:p w14:paraId="064F67AB" w14:textId="11915FD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Airbus</w:t>
            </w:r>
          </w:p>
        </w:tc>
        <w:tc>
          <w:tcPr>
            <w:tcW w:w="1197" w:type="dxa"/>
          </w:tcPr>
          <w:p w14:paraId="2F716F8D" w14:textId="49AD4E0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A320</w:t>
            </w:r>
          </w:p>
        </w:tc>
        <w:tc>
          <w:tcPr>
            <w:tcW w:w="698" w:type="dxa"/>
          </w:tcPr>
          <w:p w14:paraId="4B78D113" w14:textId="59A24ED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235" w:type="dxa"/>
          </w:tcPr>
          <w:p w14:paraId="0B272D1A" w14:textId="5C785D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180</w:t>
            </w:r>
          </w:p>
        </w:tc>
        <w:tc>
          <w:tcPr>
            <w:tcW w:w="873" w:type="dxa"/>
          </w:tcPr>
          <w:p w14:paraId="343A5B84" w14:textId="63C618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78000</w:t>
            </w:r>
          </w:p>
        </w:tc>
        <w:tc>
          <w:tcPr>
            <w:tcW w:w="867" w:type="dxa"/>
          </w:tcPr>
          <w:p w14:paraId="27B9E6C3" w14:textId="33554AE0" w:rsidR="08F30B4A" w:rsidRDefault="2E4FAAEA" w:rsidP="2E4FAAEA">
            <w:pPr>
              <w:jc w:val="right"/>
              <w:rPr>
                <w:rFonts w:eastAsiaTheme="minorEastAsia" w:cstheme="minorBidi"/>
                <w:szCs w:val="22"/>
              </w:rPr>
            </w:pPr>
            <w:r w:rsidRPr="2E4FAAEA">
              <w:rPr>
                <w:rFonts w:eastAsiaTheme="minorEastAsia" w:cstheme="minorBidi"/>
                <w:szCs w:val="22"/>
              </w:rPr>
              <w:t>42,600</w:t>
            </w:r>
          </w:p>
        </w:tc>
        <w:tc>
          <w:tcPr>
            <w:tcW w:w="722" w:type="dxa"/>
          </w:tcPr>
          <w:p w14:paraId="08998966" w14:textId="75031C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18205</w:t>
            </w:r>
          </w:p>
        </w:tc>
        <w:tc>
          <w:tcPr>
            <w:tcW w:w="804" w:type="dxa"/>
          </w:tcPr>
          <w:p w14:paraId="75EC68C2" w14:textId="560A5F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23963</w:t>
            </w:r>
          </w:p>
        </w:tc>
        <w:tc>
          <w:tcPr>
            <w:tcW w:w="836" w:type="dxa"/>
          </w:tcPr>
          <w:p w14:paraId="7AC603F3" w14:textId="14B9CC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9167400</w:t>
            </w:r>
          </w:p>
        </w:tc>
        <w:tc>
          <w:tcPr>
            <w:tcW w:w="888" w:type="dxa"/>
          </w:tcPr>
          <w:p w14:paraId="61E46EE9" w14:textId="7FC1EB5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870</w:t>
            </w:r>
          </w:p>
        </w:tc>
        <w:tc>
          <w:tcPr>
            <w:tcW w:w="1016" w:type="dxa"/>
          </w:tcPr>
          <w:p w14:paraId="7A80605E" w14:textId="3D8DCBC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1850</w:t>
            </w:r>
          </w:p>
        </w:tc>
        <w:tc>
          <w:tcPr>
            <w:tcW w:w="1080" w:type="dxa"/>
          </w:tcPr>
          <w:p w14:paraId="7A8FCFE9" w14:textId="28C35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1359</w:t>
            </w:r>
          </w:p>
        </w:tc>
        <w:tc>
          <w:tcPr>
            <w:tcW w:w="1155" w:type="dxa"/>
          </w:tcPr>
          <w:p w14:paraId="2B5A40F8" w14:textId="40B00F9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39698</w:t>
            </w:r>
          </w:p>
        </w:tc>
      </w:tr>
      <w:tr w:rsidR="08F30B4A" w14:paraId="70222972" w14:textId="77777777" w:rsidTr="0152DF40">
        <w:trPr>
          <w:trHeight w:val="300"/>
        </w:trPr>
        <w:tc>
          <w:tcPr>
            <w:tcW w:w="750" w:type="dxa"/>
          </w:tcPr>
          <w:p w14:paraId="1FDDDBEE" w14:textId="2C19496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2007</w:t>
            </w:r>
          </w:p>
        </w:tc>
        <w:tc>
          <w:tcPr>
            <w:tcW w:w="1485" w:type="dxa"/>
          </w:tcPr>
          <w:p w14:paraId="212C4D6C" w14:textId="3D5770D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Adam Aircraft</w:t>
            </w:r>
          </w:p>
        </w:tc>
        <w:tc>
          <w:tcPr>
            <w:tcW w:w="1197" w:type="dxa"/>
          </w:tcPr>
          <w:p w14:paraId="32D8E52E" w14:textId="6DB9FB6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A700</w:t>
            </w:r>
          </w:p>
        </w:tc>
        <w:tc>
          <w:tcPr>
            <w:tcW w:w="698" w:type="dxa"/>
          </w:tcPr>
          <w:p w14:paraId="35D8E73C" w14:textId="2FA310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E304E62" w14:textId="641BA4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1DE33A58" w14:textId="5D1B3E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3855</w:t>
            </w:r>
          </w:p>
        </w:tc>
        <w:tc>
          <w:tcPr>
            <w:tcW w:w="867" w:type="dxa"/>
          </w:tcPr>
          <w:p w14:paraId="08BB52DE" w14:textId="4CFE4E8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2495</w:t>
            </w:r>
          </w:p>
        </w:tc>
        <w:tc>
          <w:tcPr>
            <w:tcW w:w="722" w:type="dxa"/>
          </w:tcPr>
          <w:p w14:paraId="030076DD" w14:textId="41D4E6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885</w:t>
            </w:r>
          </w:p>
        </w:tc>
        <w:tc>
          <w:tcPr>
            <w:tcW w:w="804" w:type="dxa"/>
          </w:tcPr>
          <w:p w14:paraId="47AEB43B" w14:textId="3115E5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1003</w:t>
            </w:r>
          </w:p>
        </w:tc>
        <w:tc>
          <w:tcPr>
            <w:tcW w:w="836" w:type="dxa"/>
          </w:tcPr>
          <w:p w14:paraId="2A6E5CFE" w14:textId="55BD494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2593</w:t>
            </w:r>
          </w:p>
        </w:tc>
        <w:tc>
          <w:tcPr>
            <w:tcW w:w="888" w:type="dxa"/>
          </w:tcPr>
          <w:p w14:paraId="43F53E03" w14:textId="2A4B2D1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615</w:t>
            </w:r>
          </w:p>
        </w:tc>
        <w:tc>
          <w:tcPr>
            <w:tcW w:w="1016" w:type="dxa"/>
          </w:tcPr>
          <w:p w14:paraId="5E1BAFCB" w14:textId="4CED66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1036</w:t>
            </w:r>
          </w:p>
        </w:tc>
        <w:tc>
          <w:tcPr>
            <w:tcW w:w="1080" w:type="dxa"/>
          </w:tcPr>
          <w:p w14:paraId="27CE2AB0" w14:textId="2BB732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w:t>
            </w:r>
          </w:p>
        </w:tc>
        <w:tc>
          <w:tcPr>
            <w:tcW w:w="1155" w:type="dxa"/>
          </w:tcPr>
          <w:p w14:paraId="6D3A521A" w14:textId="79B547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4DAD1B02" w14:textId="77777777" w:rsidTr="0152DF40">
        <w:trPr>
          <w:trHeight w:val="300"/>
        </w:trPr>
        <w:tc>
          <w:tcPr>
            <w:tcW w:w="750" w:type="dxa"/>
          </w:tcPr>
          <w:p w14:paraId="1D1129F8" w14:textId="4D2494A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1980</w:t>
            </w:r>
          </w:p>
        </w:tc>
        <w:tc>
          <w:tcPr>
            <w:tcW w:w="1485" w:type="dxa"/>
          </w:tcPr>
          <w:p w14:paraId="66F94961" w14:textId="27FC4BA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Aero Commander</w:t>
            </w:r>
          </w:p>
        </w:tc>
        <w:tc>
          <w:tcPr>
            <w:tcW w:w="1197" w:type="dxa"/>
          </w:tcPr>
          <w:p w14:paraId="4B448535" w14:textId="148C5D3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IAI Westwind II</w:t>
            </w:r>
          </w:p>
        </w:tc>
        <w:tc>
          <w:tcPr>
            <w:tcW w:w="698" w:type="dxa"/>
          </w:tcPr>
          <w:p w14:paraId="3F92B16B" w14:textId="0EBCE565" w:rsidR="08F30B4A" w:rsidRDefault="2E4FAAEA" w:rsidP="2E4FAAEA">
            <w:pPr>
              <w:jc w:val="right"/>
              <w:rPr>
                <w:rFonts w:eastAsiaTheme="minorEastAsia" w:cstheme="minorBidi"/>
                <w:szCs w:val="22"/>
              </w:rPr>
            </w:pPr>
            <w:r w:rsidRPr="2E4FAAEA">
              <w:rPr>
                <w:rFonts w:eastAsiaTheme="minorEastAsia" w:cstheme="minorBidi"/>
                <w:szCs w:val="22"/>
              </w:rPr>
              <w:t>2</w:t>
            </w:r>
          </w:p>
        </w:tc>
        <w:tc>
          <w:tcPr>
            <w:tcW w:w="1235" w:type="dxa"/>
          </w:tcPr>
          <w:p w14:paraId="41DAFB7B" w14:textId="3660BC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018EADB0" w14:textId="32C9124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7620</w:t>
            </w:r>
          </w:p>
        </w:tc>
        <w:tc>
          <w:tcPr>
            <w:tcW w:w="867" w:type="dxa"/>
          </w:tcPr>
          <w:p w14:paraId="687F87B4" w14:textId="5CDAFF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5995</w:t>
            </w:r>
          </w:p>
        </w:tc>
        <w:tc>
          <w:tcPr>
            <w:tcW w:w="722" w:type="dxa"/>
          </w:tcPr>
          <w:p w14:paraId="28410968" w14:textId="50EC75D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1428</w:t>
            </w:r>
          </w:p>
        </w:tc>
        <w:tc>
          <w:tcPr>
            <w:tcW w:w="804" w:type="dxa"/>
          </w:tcPr>
          <w:p w14:paraId="27B5A222" w14:textId="4B0FC1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4327</w:t>
            </w:r>
          </w:p>
        </w:tc>
        <w:tc>
          <w:tcPr>
            <w:tcW w:w="836" w:type="dxa"/>
          </w:tcPr>
          <w:p w14:paraId="7A81A9A6" w14:textId="6878725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3982</w:t>
            </w:r>
          </w:p>
        </w:tc>
        <w:tc>
          <w:tcPr>
            <w:tcW w:w="888" w:type="dxa"/>
          </w:tcPr>
          <w:p w14:paraId="77A84D2E" w14:textId="03636B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745</w:t>
            </w:r>
          </w:p>
        </w:tc>
        <w:tc>
          <w:tcPr>
            <w:tcW w:w="1016" w:type="dxa"/>
          </w:tcPr>
          <w:p w14:paraId="0E2AA0CE" w14:textId="6A3447E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1280</w:t>
            </w:r>
          </w:p>
        </w:tc>
        <w:tc>
          <w:tcPr>
            <w:tcW w:w="1080" w:type="dxa"/>
          </w:tcPr>
          <w:p w14:paraId="16A929E7" w14:textId="54B263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564</w:t>
            </w:r>
          </w:p>
        </w:tc>
        <w:tc>
          <w:tcPr>
            <w:tcW w:w="1155" w:type="dxa"/>
          </w:tcPr>
          <w:p w14:paraId="14B17C78" w14:textId="5A3EA8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048EAADE" w14:textId="77777777" w:rsidTr="0152DF40">
        <w:trPr>
          <w:trHeight w:val="300"/>
        </w:trPr>
        <w:tc>
          <w:tcPr>
            <w:tcW w:w="750" w:type="dxa"/>
          </w:tcPr>
          <w:p w14:paraId="1520847B" w14:textId="193D85DF" w:rsidR="08F30B4A"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1998</w:t>
            </w:r>
          </w:p>
        </w:tc>
        <w:tc>
          <w:tcPr>
            <w:tcW w:w="1485" w:type="dxa"/>
          </w:tcPr>
          <w:p w14:paraId="434F1570" w14:textId="4EDDD5A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1197" w:type="dxa"/>
          </w:tcPr>
          <w:p w14:paraId="7708BFC2" w14:textId="4E33341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Premier 1</w:t>
            </w:r>
          </w:p>
        </w:tc>
        <w:tc>
          <w:tcPr>
            <w:tcW w:w="698" w:type="dxa"/>
          </w:tcPr>
          <w:p w14:paraId="10FF7689" w14:textId="70EE4AD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79EC0961" w14:textId="5564365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6E6FBE46" w14:textId="576853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5670</w:t>
            </w:r>
          </w:p>
        </w:tc>
        <w:tc>
          <w:tcPr>
            <w:tcW w:w="867" w:type="dxa"/>
          </w:tcPr>
          <w:p w14:paraId="59243D25" w14:textId="2D3873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3810</w:t>
            </w:r>
          </w:p>
        </w:tc>
        <w:tc>
          <w:tcPr>
            <w:tcW w:w="722" w:type="dxa"/>
          </w:tcPr>
          <w:p w14:paraId="46018627" w14:textId="448F211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712</w:t>
            </w:r>
          </w:p>
        </w:tc>
        <w:tc>
          <w:tcPr>
            <w:tcW w:w="804" w:type="dxa"/>
          </w:tcPr>
          <w:p w14:paraId="311DE783" w14:textId="1E46FC3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1665</w:t>
            </w:r>
          </w:p>
        </w:tc>
        <w:tc>
          <w:tcPr>
            <w:tcW w:w="836" w:type="dxa"/>
          </w:tcPr>
          <w:p w14:paraId="47C7B7C9" w14:textId="0A41CC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2648</w:t>
            </w:r>
          </w:p>
        </w:tc>
        <w:tc>
          <w:tcPr>
            <w:tcW w:w="888" w:type="dxa"/>
          </w:tcPr>
          <w:p w14:paraId="51F13F2A" w14:textId="66D783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789</w:t>
            </w:r>
          </w:p>
        </w:tc>
        <w:tc>
          <w:tcPr>
            <w:tcW w:w="1016" w:type="dxa"/>
          </w:tcPr>
          <w:p w14:paraId="1B6BBE6A" w14:textId="3A4C528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1156</w:t>
            </w:r>
          </w:p>
        </w:tc>
        <w:tc>
          <w:tcPr>
            <w:tcW w:w="1080" w:type="dxa"/>
          </w:tcPr>
          <w:p w14:paraId="5188B8C3" w14:textId="79920E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968</w:t>
            </w:r>
          </w:p>
        </w:tc>
        <w:tc>
          <w:tcPr>
            <w:tcW w:w="1155" w:type="dxa"/>
          </w:tcPr>
          <w:p w14:paraId="6A4C3FA1" w14:textId="3D7E78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49C73920" w14:textId="77777777" w:rsidTr="0152DF40">
        <w:trPr>
          <w:trHeight w:val="300"/>
        </w:trPr>
        <w:tc>
          <w:tcPr>
            <w:tcW w:w="750" w:type="dxa"/>
          </w:tcPr>
          <w:p w14:paraId="24291AD9" w14:textId="367BB2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1986</w:t>
            </w:r>
          </w:p>
        </w:tc>
        <w:tc>
          <w:tcPr>
            <w:tcW w:w="1485" w:type="dxa"/>
          </w:tcPr>
          <w:p w14:paraId="1E1FA979" w14:textId="785C319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1197" w:type="dxa"/>
          </w:tcPr>
          <w:p w14:paraId="4F379A6B" w14:textId="47B03B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Starship</w:t>
            </w:r>
          </w:p>
        </w:tc>
        <w:tc>
          <w:tcPr>
            <w:tcW w:w="698" w:type="dxa"/>
          </w:tcPr>
          <w:p w14:paraId="6C20FD37" w14:textId="25834C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70681FF" w14:textId="5A4F21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35F533D1" w14:textId="29A68E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6759</w:t>
            </w:r>
          </w:p>
        </w:tc>
        <w:tc>
          <w:tcPr>
            <w:tcW w:w="867" w:type="dxa"/>
          </w:tcPr>
          <w:p w14:paraId="647C572E" w14:textId="42E62CF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4681</w:t>
            </w:r>
          </w:p>
        </w:tc>
        <w:tc>
          <w:tcPr>
            <w:tcW w:w="722" w:type="dxa"/>
          </w:tcPr>
          <w:p w14:paraId="4266BE28" w14:textId="3E13D1E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1034</w:t>
            </w:r>
          </w:p>
        </w:tc>
        <w:tc>
          <w:tcPr>
            <w:tcW w:w="804" w:type="dxa"/>
          </w:tcPr>
          <w:p w14:paraId="42A0B7A1" w14:textId="1D798EF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1717</w:t>
            </w:r>
          </w:p>
        </w:tc>
        <w:tc>
          <w:tcPr>
            <w:tcW w:w="836" w:type="dxa"/>
          </w:tcPr>
          <w:p w14:paraId="287482DA" w14:textId="0C628E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2124</w:t>
            </w:r>
          </w:p>
        </w:tc>
        <w:tc>
          <w:tcPr>
            <w:tcW w:w="888" w:type="dxa"/>
          </w:tcPr>
          <w:p w14:paraId="3EAFFA90" w14:textId="585E3D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620</w:t>
            </w:r>
          </w:p>
        </w:tc>
        <w:tc>
          <w:tcPr>
            <w:tcW w:w="1016" w:type="dxa"/>
          </w:tcPr>
          <w:p w14:paraId="49CD74FE" w14:textId="28BAF7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1247</w:t>
            </w:r>
          </w:p>
        </w:tc>
        <w:tc>
          <w:tcPr>
            <w:tcW w:w="1080" w:type="dxa"/>
          </w:tcPr>
          <w:p w14:paraId="0C3E12CC" w14:textId="229D2B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802</w:t>
            </w:r>
          </w:p>
        </w:tc>
        <w:tc>
          <w:tcPr>
            <w:tcW w:w="1155" w:type="dxa"/>
          </w:tcPr>
          <w:p w14:paraId="7B289BA1" w14:textId="452789F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23B06068" w14:textId="77777777" w:rsidTr="0152DF40">
        <w:trPr>
          <w:trHeight w:val="300"/>
        </w:trPr>
        <w:tc>
          <w:tcPr>
            <w:tcW w:w="750" w:type="dxa"/>
          </w:tcPr>
          <w:p w14:paraId="68B4CEEE" w14:textId="5D3E62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2003</w:t>
            </w:r>
          </w:p>
        </w:tc>
        <w:tc>
          <w:tcPr>
            <w:tcW w:w="1485" w:type="dxa"/>
          </w:tcPr>
          <w:p w14:paraId="15223774" w14:textId="1CAE76C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38895F1F" w14:textId="76E614A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Challenger 300</w:t>
            </w:r>
          </w:p>
        </w:tc>
        <w:tc>
          <w:tcPr>
            <w:tcW w:w="698" w:type="dxa"/>
          </w:tcPr>
          <w:p w14:paraId="5133AC3D" w14:textId="1627DB1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958B57D" w14:textId="10AF4C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1F9D8D6D" w14:textId="612E636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17622</w:t>
            </w:r>
          </w:p>
        </w:tc>
        <w:tc>
          <w:tcPr>
            <w:tcW w:w="867" w:type="dxa"/>
          </w:tcPr>
          <w:p w14:paraId="6B30880C" w14:textId="4ED323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11022</w:t>
            </w:r>
          </w:p>
        </w:tc>
        <w:tc>
          <w:tcPr>
            <w:tcW w:w="722" w:type="dxa"/>
          </w:tcPr>
          <w:p w14:paraId="3DF60D25" w14:textId="3BAE13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1588</w:t>
            </w:r>
          </w:p>
        </w:tc>
        <w:tc>
          <w:tcPr>
            <w:tcW w:w="804" w:type="dxa"/>
          </w:tcPr>
          <w:p w14:paraId="578E7A4A" w14:textId="16D445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6418</w:t>
            </w:r>
          </w:p>
        </w:tc>
        <w:tc>
          <w:tcPr>
            <w:tcW w:w="836" w:type="dxa"/>
          </w:tcPr>
          <w:p w14:paraId="0E3587C7" w14:textId="6AA9190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5700</w:t>
            </w:r>
          </w:p>
        </w:tc>
        <w:tc>
          <w:tcPr>
            <w:tcW w:w="888" w:type="dxa"/>
          </w:tcPr>
          <w:p w14:paraId="513EBCA3" w14:textId="5BB537A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852</w:t>
            </w:r>
          </w:p>
        </w:tc>
        <w:tc>
          <w:tcPr>
            <w:tcW w:w="1016" w:type="dxa"/>
          </w:tcPr>
          <w:p w14:paraId="1BC787B8" w14:textId="43AB10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1509</w:t>
            </w:r>
          </w:p>
        </w:tc>
        <w:tc>
          <w:tcPr>
            <w:tcW w:w="1080" w:type="dxa"/>
          </w:tcPr>
          <w:p w14:paraId="628C23F8" w14:textId="2BF7D5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732</w:t>
            </w:r>
          </w:p>
        </w:tc>
        <w:tc>
          <w:tcPr>
            <w:tcW w:w="1155" w:type="dxa"/>
          </w:tcPr>
          <w:p w14:paraId="14144688" w14:textId="5BBDAE5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79E75EA8" w14:paraId="3B1E8C0B" w14:textId="77777777" w:rsidTr="0152DF40">
        <w:trPr>
          <w:trHeight w:val="300"/>
        </w:trPr>
        <w:tc>
          <w:tcPr>
            <w:tcW w:w="750" w:type="dxa"/>
          </w:tcPr>
          <w:p w14:paraId="0282C09F" w14:textId="4833EB84"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1996</w:t>
            </w:r>
          </w:p>
        </w:tc>
        <w:tc>
          <w:tcPr>
            <w:tcW w:w="1485" w:type="dxa"/>
          </w:tcPr>
          <w:p w14:paraId="2EAD44D9" w14:textId="0D88BD95"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Bombardier</w:t>
            </w:r>
          </w:p>
        </w:tc>
        <w:tc>
          <w:tcPr>
            <w:tcW w:w="1197" w:type="dxa"/>
          </w:tcPr>
          <w:p w14:paraId="583BEABC" w14:textId="3C671F46"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Challenger 604</w:t>
            </w:r>
          </w:p>
        </w:tc>
        <w:tc>
          <w:tcPr>
            <w:tcW w:w="698" w:type="dxa"/>
          </w:tcPr>
          <w:p w14:paraId="5A6CA60D" w14:textId="77159E6C"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496ADED0" w14:textId="16E6AB8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w:t>
            </w:r>
          </w:p>
        </w:tc>
        <w:tc>
          <w:tcPr>
            <w:tcW w:w="873" w:type="dxa"/>
          </w:tcPr>
          <w:p w14:paraId="47DCD7BB" w14:textId="64FCC1EE"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21,863</w:t>
            </w:r>
          </w:p>
        </w:tc>
        <w:tc>
          <w:tcPr>
            <w:tcW w:w="867" w:type="dxa"/>
          </w:tcPr>
          <w:p w14:paraId="1D567D39" w14:textId="4294BC06"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12,292</w:t>
            </w:r>
          </w:p>
        </w:tc>
        <w:tc>
          <w:tcPr>
            <w:tcW w:w="722" w:type="dxa"/>
          </w:tcPr>
          <w:p w14:paraId="63780C44" w14:textId="18CAD33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2,223</w:t>
            </w:r>
          </w:p>
        </w:tc>
        <w:tc>
          <w:tcPr>
            <w:tcW w:w="804" w:type="dxa"/>
          </w:tcPr>
          <w:p w14:paraId="7E65E6D0" w14:textId="20310C66" w:rsidR="79E75EA8" w:rsidRDefault="79E75EA8" w:rsidP="79E75EA8">
            <w:pPr>
              <w:jc w:val="right"/>
              <w:rPr>
                <w:rFonts w:eastAsiaTheme="minorEastAsia" w:cstheme="minorBidi"/>
                <w:color w:val="000000" w:themeColor="text1"/>
              </w:rPr>
            </w:pPr>
          </w:p>
        </w:tc>
        <w:tc>
          <w:tcPr>
            <w:tcW w:w="836" w:type="dxa"/>
          </w:tcPr>
          <w:p w14:paraId="6094E285" w14:textId="0A1A1AD2" w:rsidR="79E75EA8" w:rsidRDefault="79E75EA8" w:rsidP="79E75EA8">
            <w:pPr>
              <w:jc w:val="right"/>
              <w:rPr>
                <w:rFonts w:eastAsiaTheme="minorEastAsia" w:cstheme="minorBidi"/>
                <w:color w:val="000000" w:themeColor="text1"/>
              </w:rPr>
            </w:pPr>
          </w:p>
        </w:tc>
        <w:tc>
          <w:tcPr>
            <w:tcW w:w="888" w:type="dxa"/>
          </w:tcPr>
          <w:p w14:paraId="46C96294" w14:textId="457F740B" w:rsidR="79E75EA8" w:rsidRDefault="79E75EA8" w:rsidP="79E75EA8">
            <w:pPr>
              <w:jc w:val="right"/>
              <w:rPr>
                <w:rFonts w:eastAsiaTheme="minorEastAsia" w:cstheme="minorBidi"/>
                <w:color w:val="000000" w:themeColor="text1"/>
              </w:rPr>
            </w:pPr>
          </w:p>
        </w:tc>
        <w:tc>
          <w:tcPr>
            <w:tcW w:w="1016" w:type="dxa"/>
          </w:tcPr>
          <w:p w14:paraId="219B699F" w14:textId="0C720A0D" w:rsidR="79E75EA8" w:rsidRDefault="79E75EA8" w:rsidP="79E75EA8">
            <w:pPr>
              <w:jc w:val="right"/>
              <w:rPr>
                <w:rFonts w:eastAsiaTheme="minorEastAsia" w:cstheme="minorBidi"/>
                <w:color w:val="000000" w:themeColor="text1"/>
              </w:rPr>
            </w:pPr>
          </w:p>
        </w:tc>
        <w:tc>
          <w:tcPr>
            <w:tcW w:w="1080" w:type="dxa"/>
          </w:tcPr>
          <w:p w14:paraId="537053D8" w14:textId="765AED2C" w:rsidR="79E75EA8" w:rsidRDefault="79E75EA8" w:rsidP="79E75EA8">
            <w:pPr>
              <w:jc w:val="right"/>
              <w:rPr>
                <w:rFonts w:eastAsiaTheme="minorEastAsia" w:cstheme="minorBidi"/>
                <w:color w:val="000000" w:themeColor="text1"/>
              </w:rPr>
            </w:pPr>
          </w:p>
        </w:tc>
        <w:tc>
          <w:tcPr>
            <w:tcW w:w="1155" w:type="dxa"/>
          </w:tcPr>
          <w:p w14:paraId="73611104" w14:textId="5FBC1257" w:rsidR="79E75EA8" w:rsidRDefault="79E75EA8" w:rsidP="79E75EA8">
            <w:pPr>
              <w:jc w:val="right"/>
              <w:rPr>
                <w:rFonts w:eastAsiaTheme="minorEastAsia" w:cstheme="minorBidi"/>
                <w:color w:val="000000" w:themeColor="text1"/>
              </w:rPr>
            </w:pPr>
          </w:p>
        </w:tc>
      </w:tr>
      <w:tr w:rsidR="08F30B4A" w14:paraId="65AD5E20" w14:textId="77777777" w:rsidTr="0152DF40">
        <w:trPr>
          <w:trHeight w:val="300"/>
        </w:trPr>
        <w:tc>
          <w:tcPr>
            <w:tcW w:w="750" w:type="dxa"/>
          </w:tcPr>
          <w:p w14:paraId="2BFBA166" w14:textId="75460EF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2025</w:t>
            </w:r>
          </w:p>
        </w:tc>
        <w:tc>
          <w:tcPr>
            <w:tcW w:w="1485" w:type="dxa"/>
          </w:tcPr>
          <w:p w14:paraId="39B4CA7D" w14:textId="1F3D42E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5C177CA4" w14:textId="7025D4E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Global 8000</w:t>
            </w:r>
          </w:p>
        </w:tc>
        <w:tc>
          <w:tcPr>
            <w:tcW w:w="698" w:type="dxa"/>
          </w:tcPr>
          <w:p w14:paraId="573AD745" w14:textId="740E01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210857C" w14:textId="25B179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w:t>
            </w:r>
          </w:p>
        </w:tc>
        <w:tc>
          <w:tcPr>
            <w:tcW w:w="873" w:type="dxa"/>
          </w:tcPr>
          <w:p w14:paraId="328A1638" w14:textId="473FFCA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47536</w:t>
            </w:r>
          </w:p>
        </w:tc>
        <w:tc>
          <w:tcPr>
            <w:tcW w:w="867" w:type="dxa"/>
          </w:tcPr>
          <w:p w14:paraId="6C435809" w14:textId="62A4A80C" w:rsidR="08F30B4A" w:rsidRDefault="08F30B4A" w:rsidP="2E4FAAEA">
            <w:pPr>
              <w:rPr>
                <w:rFonts w:eastAsiaTheme="minorEastAsia" w:cstheme="minorBidi"/>
                <w:color w:val="000000" w:themeColor="text1"/>
                <w:szCs w:val="22"/>
              </w:rPr>
            </w:pPr>
          </w:p>
        </w:tc>
        <w:tc>
          <w:tcPr>
            <w:tcW w:w="722" w:type="dxa"/>
          </w:tcPr>
          <w:p w14:paraId="1DF0F915" w14:textId="00C2321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2585</w:t>
            </w:r>
          </w:p>
        </w:tc>
        <w:tc>
          <w:tcPr>
            <w:tcW w:w="804" w:type="dxa"/>
          </w:tcPr>
          <w:p w14:paraId="5ED11168" w14:textId="64F1DEF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22203</w:t>
            </w:r>
          </w:p>
        </w:tc>
        <w:tc>
          <w:tcPr>
            <w:tcW w:w="836" w:type="dxa"/>
          </w:tcPr>
          <w:p w14:paraId="5431EB96" w14:textId="554BF74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14800</w:t>
            </w:r>
          </w:p>
        </w:tc>
        <w:tc>
          <w:tcPr>
            <w:tcW w:w="888" w:type="dxa"/>
          </w:tcPr>
          <w:p w14:paraId="5589DD3F" w14:textId="799E81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1160</w:t>
            </w:r>
          </w:p>
        </w:tc>
        <w:tc>
          <w:tcPr>
            <w:tcW w:w="1016" w:type="dxa"/>
          </w:tcPr>
          <w:p w14:paraId="71F1E29B" w14:textId="661F396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1756</w:t>
            </w:r>
          </w:p>
        </w:tc>
        <w:tc>
          <w:tcPr>
            <w:tcW w:w="1080" w:type="dxa"/>
          </w:tcPr>
          <w:p w14:paraId="78CA5F4E" w14:textId="63AE124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677</w:t>
            </w:r>
          </w:p>
        </w:tc>
        <w:tc>
          <w:tcPr>
            <w:tcW w:w="1155" w:type="dxa"/>
          </w:tcPr>
          <w:p w14:paraId="18EAEC24" w14:textId="66549C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75D147EB" w14:textId="77777777" w:rsidTr="0152DF40">
        <w:trPr>
          <w:trHeight w:val="300"/>
        </w:trPr>
        <w:tc>
          <w:tcPr>
            <w:tcW w:w="750" w:type="dxa"/>
          </w:tcPr>
          <w:p w14:paraId="5A5C3FCC" w14:textId="30BCBE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1966</w:t>
            </w:r>
          </w:p>
        </w:tc>
        <w:tc>
          <w:tcPr>
            <w:tcW w:w="1485" w:type="dxa"/>
          </w:tcPr>
          <w:p w14:paraId="0E34741E" w14:textId="3D1AFED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53F37E02" w14:textId="77A5AB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24</w:t>
            </w:r>
          </w:p>
        </w:tc>
        <w:tc>
          <w:tcPr>
            <w:tcW w:w="698" w:type="dxa"/>
          </w:tcPr>
          <w:p w14:paraId="1653A9AE" w14:textId="53ADB05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42F68CB" w14:textId="580133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w:t>
            </w:r>
          </w:p>
        </w:tc>
        <w:tc>
          <w:tcPr>
            <w:tcW w:w="873" w:type="dxa"/>
          </w:tcPr>
          <w:p w14:paraId="5DCB2656" w14:textId="3B570A0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6123</w:t>
            </w:r>
          </w:p>
        </w:tc>
        <w:tc>
          <w:tcPr>
            <w:tcW w:w="867" w:type="dxa"/>
          </w:tcPr>
          <w:p w14:paraId="3948E6EA" w14:textId="70FE347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3552</w:t>
            </w:r>
          </w:p>
        </w:tc>
        <w:tc>
          <w:tcPr>
            <w:tcW w:w="722" w:type="dxa"/>
          </w:tcPr>
          <w:p w14:paraId="2D0FB71A" w14:textId="680AB0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1619</w:t>
            </w:r>
          </w:p>
        </w:tc>
        <w:tc>
          <w:tcPr>
            <w:tcW w:w="804" w:type="dxa"/>
          </w:tcPr>
          <w:p w14:paraId="783C4805" w14:textId="725B78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2553</w:t>
            </w:r>
          </w:p>
        </w:tc>
        <w:tc>
          <w:tcPr>
            <w:tcW w:w="836" w:type="dxa"/>
          </w:tcPr>
          <w:p w14:paraId="44F31E3E" w14:textId="164151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2728</w:t>
            </w:r>
          </w:p>
        </w:tc>
        <w:tc>
          <w:tcPr>
            <w:tcW w:w="888" w:type="dxa"/>
          </w:tcPr>
          <w:p w14:paraId="4FF2E399" w14:textId="4D48BA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774</w:t>
            </w:r>
          </w:p>
        </w:tc>
        <w:tc>
          <w:tcPr>
            <w:tcW w:w="1016" w:type="dxa"/>
          </w:tcPr>
          <w:p w14:paraId="659C4BA2" w14:textId="6DC87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1033</w:t>
            </w:r>
          </w:p>
        </w:tc>
        <w:tc>
          <w:tcPr>
            <w:tcW w:w="1080" w:type="dxa"/>
          </w:tcPr>
          <w:p w14:paraId="260789F7" w14:textId="4D51B06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1008</w:t>
            </w:r>
          </w:p>
        </w:tc>
        <w:tc>
          <w:tcPr>
            <w:tcW w:w="1155" w:type="dxa"/>
          </w:tcPr>
          <w:p w14:paraId="4831A231" w14:textId="72E36B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00682AA8" w14:textId="77777777" w:rsidTr="0152DF40">
        <w:trPr>
          <w:trHeight w:val="300"/>
        </w:trPr>
        <w:tc>
          <w:tcPr>
            <w:tcW w:w="750" w:type="dxa"/>
          </w:tcPr>
          <w:p w14:paraId="5D275F49" w14:textId="65176C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1995</w:t>
            </w:r>
          </w:p>
        </w:tc>
        <w:tc>
          <w:tcPr>
            <w:tcW w:w="1485" w:type="dxa"/>
          </w:tcPr>
          <w:p w14:paraId="62760D38" w14:textId="63476D4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3DF57B30" w14:textId="63D2260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45</w:t>
            </w:r>
          </w:p>
        </w:tc>
        <w:tc>
          <w:tcPr>
            <w:tcW w:w="698" w:type="dxa"/>
          </w:tcPr>
          <w:p w14:paraId="763708EB" w14:textId="33E482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D2C2928" w14:textId="63A624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616FB30A" w14:textId="5B57D8F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9752</w:t>
            </w:r>
          </w:p>
        </w:tc>
        <w:tc>
          <w:tcPr>
            <w:tcW w:w="867" w:type="dxa"/>
          </w:tcPr>
          <w:p w14:paraId="3EC5D3C0" w14:textId="19DE36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6300</w:t>
            </w:r>
          </w:p>
        </w:tc>
        <w:tc>
          <w:tcPr>
            <w:tcW w:w="722" w:type="dxa"/>
          </w:tcPr>
          <w:p w14:paraId="39E88B2A" w14:textId="08E5930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1002</w:t>
            </w:r>
          </w:p>
        </w:tc>
        <w:tc>
          <w:tcPr>
            <w:tcW w:w="804" w:type="dxa"/>
          </w:tcPr>
          <w:p w14:paraId="71FE5420" w14:textId="3CD2DF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2750</w:t>
            </w:r>
          </w:p>
        </w:tc>
        <w:tc>
          <w:tcPr>
            <w:tcW w:w="836" w:type="dxa"/>
          </w:tcPr>
          <w:p w14:paraId="48C250F6" w14:textId="6A79F9F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3167</w:t>
            </w:r>
          </w:p>
        </w:tc>
        <w:tc>
          <w:tcPr>
            <w:tcW w:w="888" w:type="dxa"/>
          </w:tcPr>
          <w:p w14:paraId="7CBA56E2" w14:textId="7E56C65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804</w:t>
            </w:r>
          </w:p>
        </w:tc>
        <w:tc>
          <w:tcPr>
            <w:tcW w:w="1016" w:type="dxa"/>
          </w:tcPr>
          <w:p w14:paraId="3706CE95" w14:textId="4A9F3C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1644</w:t>
            </w:r>
          </w:p>
        </w:tc>
        <w:tc>
          <w:tcPr>
            <w:tcW w:w="1080" w:type="dxa"/>
          </w:tcPr>
          <w:p w14:paraId="1B85E6E6" w14:textId="1AF7592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750</w:t>
            </w:r>
          </w:p>
        </w:tc>
        <w:tc>
          <w:tcPr>
            <w:tcW w:w="1155" w:type="dxa"/>
          </w:tcPr>
          <w:p w14:paraId="429F2469" w14:textId="028F00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51000</w:t>
            </w:r>
          </w:p>
        </w:tc>
      </w:tr>
      <w:tr w:rsidR="08F30B4A" w14:paraId="007D4595" w14:textId="77777777" w:rsidTr="0152DF40">
        <w:trPr>
          <w:trHeight w:val="300"/>
        </w:trPr>
        <w:tc>
          <w:tcPr>
            <w:tcW w:w="750" w:type="dxa"/>
          </w:tcPr>
          <w:p w14:paraId="0C9A1E30" w14:textId="3429B64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0A49E51C" w14:textId="18F8DCB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1197" w:type="dxa"/>
          </w:tcPr>
          <w:p w14:paraId="029319DB" w14:textId="115A8D0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Learjet 60</w:t>
            </w:r>
          </w:p>
        </w:tc>
        <w:tc>
          <w:tcPr>
            <w:tcW w:w="698" w:type="dxa"/>
          </w:tcPr>
          <w:p w14:paraId="3941889B" w14:textId="190BE0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B14B410" w14:textId="44DFF1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1B08CA8B" w14:textId="797F993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10659</w:t>
            </w:r>
          </w:p>
        </w:tc>
        <w:tc>
          <w:tcPr>
            <w:tcW w:w="867" w:type="dxa"/>
          </w:tcPr>
          <w:p w14:paraId="5DEEB655" w14:textId="139230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6700</w:t>
            </w:r>
          </w:p>
        </w:tc>
        <w:tc>
          <w:tcPr>
            <w:tcW w:w="722" w:type="dxa"/>
          </w:tcPr>
          <w:p w14:paraId="6DB73070" w14:textId="23C417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1011</w:t>
            </w:r>
          </w:p>
        </w:tc>
        <w:tc>
          <w:tcPr>
            <w:tcW w:w="804" w:type="dxa"/>
          </w:tcPr>
          <w:p w14:paraId="2CB56A93" w14:textId="0DC811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3588</w:t>
            </w:r>
          </w:p>
        </w:tc>
        <w:tc>
          <w:tcPr>
            <w:tcW w:w="836" w:type="dxa"/>
          </w:tcPr>
          <w:p w14:paraId="076E166F" w14:textId="0E8116E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4463</w:t>
            </w:r>
          </w:p>
        </w:tc>
        <w:tc>
          <w:tcPr>
            <w:tcW w:w="888" w:type="dxa"/>
          </w:tcPr>
          <w:p w14:paraId="2E6E30A5" w14:textId="73BBAC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840</w:t>
            </w:r>
          </w:p>
        </w:tc>
        <w:tc>
          <w:tcPr>
            <w:tcW w:w="1016" w:type="dxa"/>
          </w:tcPr>
          <w:p w14:paraId="2ECC9C63" w14:textId="12AB358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1661</w:t>
            </w:r>
          </w:p>
        </w:tc>
        <w:tc>
          <w:tcPr>
            <w:tcW w:w="1080" w:type="dxa"/>
          </w:tcPr>
          <w:p w14:paraId="29B4C099" w14:textId="1E33A7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917</w:t>
            </w:r>
          </w:p>
        </w:tc>
        <w:tc>
          <w:tcPr>
            <w:tcW w:w="1155" w:type="dxa"/>
          </w:tcPr>
          <w:p w14:paraId="780F404F" w14:textId="1F0C7EF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51000</w:t>
            </w:r>
          </w:p>
        </w:tc>
      </w:tr>
      <w:tr w:rsidR="08F30B4A" w14:paraId="5384AC11" w14:textId="77777777" w:rsidTr="0152DF40">
        <w:trPr>
          <w:trHeight w:val="300"/>
        </w:trPr>
        <w:tc>
          <w:tcPr>
            <w:tcW w:w="750" w:type="dxa"/>
          </w:tcPr>
          <w:p w14:paraId="09F552F3" w14:textId="357A29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4E26D920" w14:textId="2EB2660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7984D4E2" w14:textId="5ECDD2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M2</w:t>
            </w:r>
          </w:p>
        </w:tc>
        <w:tc>
          <w:tcPr>
            <w:tcW w:w="698" w:type="dxa"/>
          </w:tcPr>
          <w:p w14:paraId="3D8CFCDB" w14:textId="7D1AF9E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4786CAD8" w14:textId="1810522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4D5EC9E4" w14:textId="28FA50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4853</w:t>
            </w:r>
          </w:p>
        </w:tc>
        <w:tc>
          <w:tcPr>
            <w:tcW w:w="867" w:type="dxa"/>
          </w:tcPr>
          <w:p w14:paraId="5E915B20" w14:textId="13CBC5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3171</w:t>
            </w:r>
          </w:p>
        </w:tc>
        <w:tc>
          <w:tcPr>
            <w:tcW w:w="722" w:type="dxa"/>
          </w:tcPr>
          <w:p w14:paraId="6E1A2CD9" w14:textId="701228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685</w:t>
            </w:r>
          </w:p>
        </w:tc>
        <w:tc>
          <w:tcPr>
            <w:tcW w:w="804" w:type="dxa"/>
          </w:tcPr>
          <w:p w14:paraId="452C3E3F" w14:textId="3009ACC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233</w:t>
            </w:r>
          </w:p>
        </w:tc>
        <w:tc>
          <w:tcPr>
            <w:tcW w:w="836" w:type="dxa"/>
          </w:tcPr>
          <w:p w14:paraId="1194A49A" w14:textId="55AC5A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2871</w:t>
            </w:r>
          </w:p>
        </w:tc>
        <w:tc>
          <w:tcPr>
            <w:tcW w:w="888" w:type="dxa"/>
          </w:tcPr>
          <w:p w14:paraId="2714D475" w14:textId="7F7A741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748</w:t>
            </w:r>
          </w:p>
        </w:tc>
        <w:tc>
          <w:tcPr>
            <w:tcW w:w="1016" w:type="dxa"/>
          </w:tcPr>
          <w:p w14:paraId="79C8E695" w14:textId="465CA1C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978</w:t>
            </w:r>
          </w:p>
        </w:tc>
        <w:tc>
          <w:tcPr>
            <w:tcW w:w="1080" w:type="dxa"/>
          </w:tcPr>
          <w:p w14:paraId="4BFBA1D7" w14:textId="6DB0CF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789</w:t>
            </w:r>
          </w:p>
        </w:tc>
        <w:tc>
          <w:tcPr>
            <w:tcW w:w="1155" w:type="dxa"/>
          </w:tcPr>
          <w:p w14:paraId="3C18E460" w14:textId="404B5D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1987A594" w14:textId="77777777" w:rsidTr="0152DF40">
        <w:trPr>
          <w:trHeight w:val="300"/>
        </w:trPr>
        <w:tc>
          <w:tcPr>
            <w:tcW w:w="750" w:type="dxa"/>
          </w:tcPr>
          <w:p w14:paraId="108F1AD5" w14:textId="417583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2010</w:t>
            </w:r>
          </w:p>
        </w:tc>
        <w:tc>
          <w:tcPr>
            <w:tcW w:w="1485" w:type="dxa"/>
          </w:tcPr>
          <w:p w14:paraId="74B5F473" w14:textId="78B68F7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4E24FC72" w14:textId="1E6C9F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CJ4</w:t>
            </w:r>
          </w:p>
        </w:tc>
        <w:tc>
          <w:tcPr>
            <w:tcW w:w="698" w:type="dxa"/>
          </w:tcPr>
          <w:p w14:paraId="54DA711A" w14:textId="0F33375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409D288" w14:textId="7FB42F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69D24C27" w14:textId="4E8F96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7761</w:t>
            </w:r>
          </w:p>
        </w:tc>
        <w:tc>
          <w:tcPr>
            <w:tcW w:w="867" w:type="dxa"/>
          </w:tcPr>
          <w:p w14:paraId="04981F6B" w14:textId="7CFBE9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4663</w:t>
            </w:r>
          </w:p>
        </w:tc>
        <w:tc>
          <w:tcPr>
            <w:tcW w:w="722" w:type="dxa"/>
          </w:tcPr>
          <w:p w14:paraId="716F96D5" w14:textId="5D2E4C5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1007</w:t>
            </w:r>
          </w:p>
        </w:tc>
        <w:tc>
          <w:tcPr>
            <w:tcW w:w="804" w:type="dxa"/>
          </w:tcPr>
          <w:p w14:paraId="47FE1632" w14:textId="730F1C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2644</w:t>
            </w:r>
          </w:p>
        </w:tc>
        <w:tc>
          <w:tcPr>
            <w:tcW w:w="836" w:type="dxa"/>
          </w:tcPr>
          <w:p w14:paraId="680C0DE6" w14:textId="3AACF06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4010</w:t>
            </w:r>
          </w:p>
        </w:tc>
        <w:tc>
          <w:tcPr>
            <w:tcW w:w="888" w:type="dxa"/>
          </w:tcPr>
          <w:p w14:paraId="55CBD5B9" w14:textId="54DEAC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835</w:t>
            </w:r>
          </w:p>
        </w:tc>
        <w:tc>
          <w:tcPr>
            <w:tcW w:w="1016" w:type="dxa"/>
          </w:tcPr>
          <w:p w14:paraId="1F38611B" w14:textId="6BE1B2C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1039</w:t>
            </w:r>
          </w:p>
        </w:tc>
        <w:tc>
          <w:tcPr>
            <w:tcW w:w="1080" w:type="dxa"/>
          </w:tcPr>
          <w:p w14:paraId="652F1669" w14:textId="472D4B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896</w:t>
            </w:r>
          </w:p>
        </w:tc>
        <w:tc>
          <w:tcPr>
            <w:tcW w:w="1155" w:type="dxa"/>
          </w:tcPr>
          <w:p w14:paraId="7EF7DAA2" w14:textId="1C38DA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427A9128" w14:textId="77777777" w:rsidTr="0152DF40">
        <w:trPr>
          <w:trHeight w:val="300"/>
        </w:trPr>
        <w:tc>
          <w:tcPr>
            <w:tcW w:w="750" w:type="dxa"/>
          </w:tcPr>
          <w:p w14:paraId="39EF85F8" w14:textId="533CFA6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7CD8C3C2" w14:textId="78308C1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7628ABFA" w14:textId="0ECE3A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Citation Latitude </w:t>
            </w:r>
          </w:p>
        </w:tc>
        <w:tc>
          <w:tcPr>
            <w:tcW w:w="698" w:type="dxa"/>
          </w:tcPr>
          <w:p w14:paraId="1671321B" w14:textId="7ADAF6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743C6BC" w14:textId="5336AF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16CB2974" w14:textId="538DCE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13971</w:t>
            </w:r>
          </w:p>
        </w:tc>
        <w:tc>
          <w:tcPr>
            <w:tcW w:w="867" w:type="dxa"/>
          </w:tcPr>
          <w:p w14:paraId="12608DAA" w14:textId="695744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8462</w:t>
            </w:r>
          </w:p>
        </w:tc>
        <w:tc>
          <w:tcPr>
            <w:tcW w:w="722" w:type="dxa"/>
          </w:tcPr>
          <w:p w14:paraId="731CADC3" w14:textId="1005CB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1258</w:t>
            </w:r>
          </w:p>
        </w:tc>
        <w:tc>
          <w:tcPr>
            <w:tcW w:w="804" w:type="dxa"/>
          </w:tcPr>
          <w:p w14:paraId="023266BB" w14:textId="29E20E1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5168</w:t>
            </w:r>
          </w:p>
        </w:tc>
        <w:tc>
          <w:tcPr>
            <w:tcW w:w="836" w:type="dxa"/>
          </w:tcPr>
          <w:p w14:paraId="4480A621" w14:textId="5CCE6F7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5000</w:t>
            </w:r>
          </w:p>
        </w:tc>
        <w:tc>
          <w:tcPr>
            <w:tcW w:w="888" w:type="dxa"/>
          </w:tcPr>
          <w:p w14:paraId="5C61CF41" w14:textId="5C1AF4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826</w:t>
            </w:r>
          </w:p>
        </w:tc>
        <w:tc>
          <w:tcPr>
            <w:tcW w:w="1016" w:type="dxa"/>
          </w:tcPr>
          <w:p w14:paraId="3B1FCE37" w14:textId="07C6862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1091</w:t>
            </w:r>
          </w:p>
        </w:tc>
        <w:tc>
          <w:tcPr>
            <w:tcW w:w="1080" w:type="dxa"/>
          </w:tcPr>
          <w:p w14:paraId="0613617B" w14:textId="1FBA03A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756</w:t>
            </w:r>
          </w:p>
        </w:tc>
        <w:tc>
          <w:tcPr>
            <w:tcW w:w="1155" w:type="dxa"/>
          </w:tcPr>
          <w:p w14:paraId="38FCBF9B" w14:textId="20149F7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11F590DE" w14:textId="77777777" w:rsidTr="0152DF40">
        <w:trPr>
          <w:trHeight w:val="300"/>
        </w:trPr>
        <w:tc>
          <w:tcPr>
            <w:tcW w:w="750" w:type="dxa"/>
          </w:tcPr>
          <w:p w14:paraId="2207FD2F" w14:textId="218075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2008</w:t>
            </w:r>
          </w:p>
        </w:tc>
        <w:tc>
          <w:tcPr>
            <w:tcW w:w="1485" w:type="dxa"/>
          </w:tcPr>
          <w:p w14:paraId="6EB4A3AE" w14:textId="3828B58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1197" w:type="dxa"/>
          </w:tcPr>
          <w:p w14:paraId="39F7D90F" w14:textId="07A8AFA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Citation XLS+</w:t>
            </w:r>
          </w:p>
        </w:tc>
        <w:tc>
          <w:tcPr>
            <w:tcW w:w="698" w:type="dxa"/>
          </w:tcPr>
          <w:p w14:paraId="09B98F0C" w14:textId="609051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A51AB31" w14:textId="6671005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w:t>
            </w:r>
          </w:p>
        </w:tc>
        <w:tc>
          <w:tcPr>
            <w:tcW w:w="873" w:type="dxa"/>
          </w:tcPr>
          <w:p w14:paraId="65589294" w14:textId="21777F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9163</w:t>
            </w:r>
          </w:p>
        </w:tc>
        <w:tc>
          <w:tcPr>
            <w:tcW w:w="867" w:type="dxa"/>
          </w:tcPr>
          <w:p w14:paraId="4818DAF9" w14:textId="2D61B2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5833</w:t>
            </w:r>
          </w:p>
        </w:tc>
        <w:tc>
          <w:tcPr>
            <w:tcW w:w="722" w:type="dxa"/>
          </w:tcPr>
          <w:p w14:paraId="7829E878" w14:textId="2C7D29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1016</w:t>
            </w:r>
          </w:p>
        </w:tc>
        <w:tc>
          <w:tcPr>
            <w:tcW w:w="804" w:type="dxa"/>
          </w:tcPr>
          <w:p w14:paraId="7D41FD9E" w14:textId="1424E0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3057</w:t>
            </w:r>
          </w:p>
        </w:tc>
        <w:tc>
          <w:tcPr>
            <w:tcW w:w="836" w:type="dxa"/>
          </w:tcPr>
          <w:p w14:paraId="5BC9A6D3" w14:textId="66C0909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3889</w:t>
            </w:r>
          </w:p>
        </w:tc>
        <w:tc>
          <w:tcPr>
            <w:tcW w:w="888" w:type="dxa"/>
          </w:tcPr>
          <w:p w14:paraId="38C1666B" w14:textId="35DB30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817</w:t>
            </w:r>
          </w:p>
        </w:tc>
        <w:tc>
          <w:tcPr>
            <w:tcW w:w="1016" w:type="dxa"/>
          </w:tcPr>
          <w:p w14:paraId="1C44B149" w14:textId="1C7296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1085</w:t>
            </w:r>
          </w:p>
        </w:tc>
        <w:tc>
          <w:tcPr>
            <w:tcW w:w="1080" w:type="dxa"/>
          </w:tcPr>
          <w:p w14:paraId="057AF5EF" w14:textId="53F428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969</w:t>
            </w:r>
          </w:p>
        </w:tc>
        <w:tc>
          <w:tcPr>
            <w:tcW w:w="1155" w:type="dxa"/>
          </w:tcPr>
          <w:p w14:paraId="6307DB95" w14:textId="40B642B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4780B7A4" w14:textId="77777777" w:rsidTr="0152DF40">
        <w:trPr>
          <w:trHeight w:val="300"/>
        </w:trPr>
        <w:tc>
          <w:tcPr>
            <w:tcW w:w="750" w:type="dxa"/>
          </w:tcPr>
          <w:p w14:paraId="1E12E7AD" w14:textId="6EAD9C7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2016</w:t>
            </w:r>
          </w:p>
        </w:tc>
        <w:tc>
          <w:tcPr>
            <w:tcW w:w="1485" w:type="dxa"/>
          </w:tcPr>
          <w:p w14:paraId="184D8299" w14:textId="277BF71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Cirrus</w:t>
            </w:r>
          </w:p>
        </w:tc>
        <w:tc>
          <w:tcPr>
            <w:tcW w:w="1197" w:type="dxa"/>
          </w:tcPr>
          <w:p w14:paraId="377CB24E" w14:textId="1A49A99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Vision SF50</w:t>
            </w:r>
          </w:p>
        </w:tc>
        <w:tc>
          <w:tcPr>
            <w:tcW w:w="698" w:type="dxa"/>
          </w:tcPr>
          <w:p w14:paraId="25F8DFEF" w14:textId="537579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35" w:type="dxa"/>
          </w:tcPr>
          <w:p w14:paraId="10166523" w14:textId="7B5CAD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61DBC68C" w14:textId="5ABCF9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2722</w:t>
            </w:r>
          </w:p>
        </w:tc>
        <w:tc>
          <w:tcPr>
            <w:tcW w:w="867" w:type="dxa"/>
          </w:tcPr>
          <w:p w14:paraId="762EA4DC" w14:textId="11D338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1649</w:t>
            </w:r>
          </w:p>
        </w:tc>
        <w:tc>
          <w:tcPr>
            <w:tcW w:w="722" w:type="dxa"/>
          </w:tcPr>
          <w:p w14:paraId="16FE94E5" w14:textId="636D70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602</w:t>
            </w:r>
          </w:p>
        </w:tc>
        <w:tc>
          <w:tcPr>
            <w:tcW w:w="804" w:type="dxa"/>
          </w:tcPr>
          <w:p w14:paraId="2DDAABA8" w14:textId="420221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910</w:t>
            </w:r>
          </w:p>
        </w:tc>
        <w:tc>
          <w:tcPr>
            <w:tcW w:w="836" w:type="dxa"/>
          </w:tcPr>
          <w:p w14:paraId="1089511F" w14:textId="7D3B57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2222</w:t>
            </w:r>
          </w:p>
        </w:tc>
        <w:tc>
          <w:tcPr>
            <w:tcW w:w="888" w:type="dxa"/>
          </w:tcPr>
          <w:p w14:paraId="79BB2A70" w14:textId="379D2F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440</w:t>
            </w:r>
          </w:p>
        </w:tc>
        <w:tc>
          <w:tcPr>
            <w:tcW w:w="1016" w:type="dxa"/>
          </w:tcPr>
          <w:p w14:paraId="0E0BB827" w14:textId="1DBE0FD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973</w:t>
            </w:r>
          </w:p>
        </w:tc>
        <w:tc>
          <w:tcPr>
            <w:tcW w:w="1080" w:type="dxa"/>
          </w:tcPr>
          <w:p w14:paraId="6220C77A" w14:textId="2A0A527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917</w:t>
            </w:r>
          </w:p>
        </w:tc>
        <w:tc>
          <w:tcPr>
            <w:tcW w:w="1155" w:type="dxa"/>
          </w:tcPr>
          <w:p w14:paraId="729CDEBE" w14:textId="72CABD2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28000</w:t>
            </w:r>
          </w:p>
        </w:tc>
      </w:tr>
      <w:tr w:rsidR="08F30B4A" w14:paraId="38E6D2AC" w14:textId="77777777" w:rsidTr="0152DF40">
        <w:trPr>
          <w:trHeight w:val="300"/>
        </w:trPr>
        <w:tc>
          <w:tcPr>
            <w:tcW w:w="750" w:type="dxa"/>
          </w:tcPr>
          <w:p w14:paraId="0450C909" w14:textId="3580FC9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1997</w:t>
            </w:r>
          </w:p>
        </w:tc>
        <w:tc>
          <w:tcPr>
            <w:tcW w:w="1485" w:type="dxa"/>
          </w:tcPr>
          <w:p w14:paraId="59116F59" w14:textId="781D1222" w:rsidR="08F30B4A"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1BCA91A9" w14:textId="4687727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50EX</w:t>
            </w:r>
          </w:p>
        </w:tc>
        <w:tc>
          <w:tcPr>
            <w:tcW w:w="698" w:type="dxa"/>
          </w:tcPr>
          <w:p w14:paraId="3DCD2791" w14:textId="1FD2959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2FC4A4F" w14:textId="20A6ED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0C136588" w14:textId="42C54F1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18098</w:t>
            </w:r>
          </w:p>
        </w:tc>
        <w:tc>
          <w:tcPr>
            <w:tcW w:w="867" w:type="dxa"/>
          </w:tcPr>
          <w:p w14:paraId="1AFF4143" w14:textId="15B75A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10092</w:t>
            </w:r>
          </w:p>
        </w:tc>
        <w:tc>
          <w:tcPr>
            <w:tcW w:w="722" w:type="dxa"/>
          </w:tcPr>
          <w:p w14:paraId="0295A112" w14:textId="196A5F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1506</w:t>
            </w:r>
          </w:p>
        </w:tc>
        <w:tc>
          <w:tcPr>
            <w:tcW w:w="804" w:type="dxa"/>
          </w:tcPr>
          <w:p w14:paraId="67DB0F06" w14:textId="228ABD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7040</w:t>
            </w:r>
          </w:p>
        </w:tc>
        <w:tc>
          <w:tcPr>
            <w:tcW w:w="836" w:type="dxa"/>
          </w:tcPr>
          <w:p w14:paraId="79844124" w14:textId="136CC9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5982</w:t>
            </w:r>
          </w:p>
        </w:tc>
        <w:tc>
          <w:tcPr>
            <w:tcW w:w="888" w:type="dxa"/>
          </w:tcPr>
          <w:p w14:paraId="687DDDB5" w14:textId="18AC15B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889</w:t>
            </w:r>
          </w:p>
        </w:tc>
        <w:tc>
          <w:tcPr>
            <w:tcW w:w="1016" w:type="dxa"/>
          </w:tcPr>
          <w:p w14:paraId="1EF10A6C" w14:textId="62F907F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1509</w:t>
            </w:r>
          </w:p>
        </w:tc>
        <w:tc>
          <w:tcPr>
            <w:tcW w:w="1080" w:type="dxa"/>
          </w:tcPr>
          <w:p w14:paraId="5B9B2E0D" w14:textId="09C72B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666</w:t>
            </w:r>
          </w:p>
        </w:tc>
        <w:tc>
          <w:tcPr>
            <w:tcW w:w="1155" w:type="dxa"/>
          </w:tcPr>
          <w:p w14:paraId="21DC7A32" w14:textId="5A5E40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49000</w:t>
            </w:r>
          </w:p>
        </w:tc>
      </w:tr>
      <w:tr w:rsidR="79E75EA8" w14:paraId="325B386F" w14:textId="77777777" w:rsidTr="0152DF40">
        <w:trPr>
          <w:trHeight w:val="300"/>
        </w:trPr>
        <w:tc>
          <w:tcPr>
            <w:tcW w:w="750" w:type="dxa"/>
          </w:tcPr>
          <w:p w14:paraId="75AD7614" w14:textId="6C8104EC"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1986</w:t>
            </w:r>
          </w:p>
        </w:tc>
        <w:tc>
          <w:tcPr>
            <w:tcW w:w="1485" w:type="dxa"/>
          </w:tcPr>
          <w:p w14:paraId="79407867" w14:textId="1D46AFA8"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1E8E0C3B" w14:textId="6480D410"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900</w:t>
            </w:r>
          </w:p>
        </w:tc>
        <w:tc>
          <w:tcPr>
            <w:tcW w:w="698" w:type="dxa"/>
          </w:tcPr>
          <w:p w14:paraId="06A49828" w14:textId="16EE841B"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35F21F37" w14:textId="566DF3C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12-19</w:t>
            </w:r>
          </w:p>
        </w:tc>
        <w:tc>
          <w:tcPr>
            <w:tcW w:w="873" w:type="dxa"/>
          </w:tcPr>
          <w:p w14:paraId="7CAEC966" w14:textId="446D12AA"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20,640</w:t>
            </w:r>
          </w:p>
        </w:tc>
        <w:tc>
          <w:tcPr>
            <w:tcW w:w="867" w:type="dxa"/>
          </w:tcPr>
          <w:p w14:paraId="09BD2FCD" w14:textId="053071B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11,203</w:t>
            </w:r>
          </w:p>
        </w:tc>
        <w:tc>
          <w:tcPr>
            <w:tcW w:w="722" w:type="dxa"/>
          </w:tcPr>
          <w:p w14:paraId="0AED6A4C" w14:textId="649A726F"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1604</w:t>
            </w:r>
          </w:p>
        </w:tc>
        <w:tc>
          <w:tcPr>
            <w:tcW w:w="804" w:type="dxa"/>
          </w:tcPr>
          <w:p w14:paraId="46998E0E" w14:textId="5CEAE8A3"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9,482</w:t>
            </w:r>
          </w:p>
        </w:tc>
        <w:tc>
          <w:tcPr>
            <w:tcW w:w="836" w:type="dxa"/>
          </w:tcPr>
          <w:p w14:paraId="6E042BB2" w14:textId="1FADEAB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8797</w:t>
            </w:r>
          </w:p>
        </w:tc>
        <w:tc>
          <w:tcPr>
            <w:tcW w:w="888" w:type="dxa"/>
          </w:tcPr>
          <w:p w14:paraId="70C02C26" w14:textId="5E4E7670"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893</w:t>
            </w:r>
          </w:p>
        </w:tc>
        <w:tc>
          <w:tcPr>
            <w:tcW w:w="1016" w:type="dxa"/>
          </w:tcPr>
          <w:p w14:paraId="3E04234C" w14:textId="5B31E88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1633</w:t>
            </w:r>
          </w:p>
        </w:tc>
        <w:tc>
          <w:tcPr>
            <w:tcW w:w="1080" w:type="dxa"/>
          </w:tcPr>
          <w:p w14:paraId="01F0F92E" w14:textId="25B6A0B1"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745</w:t>
            </w:r>
          </w:p>
        </w:tc>
        <w:tc>
          <w:tcPr>
            <w:tcW w:w="1155" w:type="dxa"/>
          </w:tcPr>
          <w:p w14:paraId="7A366423" w14:textId="7DD5638A"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51,000</w:t>
            </w:r>
          </w:p>
        </w:tc>
      </w:tr>
      <w:tr w:rsidR="08F30B4A" w14:paraId="2EB25B36" w14:textId="77777777" w:rsidTr="0152DF40">
        <w:trPr>
          <w:trHeight w:val="300"/>
        </w:trPr>
        <w:tc>
          <w:tcPr>
            <w:tcW w:w="750" w:type="dxa"/>
          </w:tcPr>
          <w:p w14:paraId="00ADA54F" w14:textId="0E4DE45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2012</w:t>
            </w:r>
          </w:p>
        </w:tc>
        <w:tc>
          <w:tcPr>
            <w:tcW w:w="1485" w:type="dxa"/>
          </w:tcPr>
          <w:p w14:paraId="5F932A94" w14:textId="4F0F5254" w:rsidR="08F30B4A" w:rsidRDefault="79E75EA8" w:rsidP="79E75EA8">
            <w:pPr>
              <w:rPr>
                <w:rFonts w:eastAsiaTheme="minorEastAsia" w:cstheme="minorBidi"/>
                <w:color w:val="000000" w:themeColor="text1"/>
              </w:rPr>
            </w:pPr>
            <w:r w:rsidRPr="79E75EA8">
              <w:rPr>
                <w:rFonts w:eastAsiaTheme="minorEastAsia" w:cstheme="minorBidi"/>
                <w:color w:val="000000" w:themeColor="text1"/>
              </w:rPr>
              <w:t>Dassault Falcon</w:t>
            </w:r>
          </w:p>
        </w:tc>
        <w:tc>
          <w:tcPr>
            <w:tcW w:w="1197" w:type="dxa"/>
          </w:tcPr>
          <w:p w14:paraId="36A8BDC9" w14:textId="244B123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2000 LXS</w:t>
            </w:r>
          </w:p>
        </w:tc>
        <w:tc>
          <w:tcPr>
            <w:tcW w:w="698" w:type="dxa"/>
          </w:tcPr>
          <w:p w14:paraId="127FE547" w14:textId="3ABA46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975C016" w14:textId="4E8D459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AA62F49" w14:textId="6536AB7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19414</w:t>
            </w:r>
          </w:p>
        </w:tc>
        <w:tc>
          <w:tcPr>
            <w:tcW w:w="867" w:type="dxa"/>
          </w:tcPr>
          <w:p w14:paraId="7BA7487B" w14:textId="77B649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11227</w:t>
            </w:r>
          </w:p>
        </w:tc>
        <w:tc>
          <w:tcPr>
            <w:tcW w:w="722" w:type="dxa"/>
          </w:tcPr>
          <w:p w14:paraId="79B2C3DF" w14:textId="3AE1793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2722</w:t>
            </w:r>
          </w:p>
        </w:tc>
        <w:tc>
          <w:tcPr>
            <w:tcW w:w="804" w:type="dxa"/>
          </w:tcPr>
          <w:p w14:paraId="3E03852A" w14:textId="2DA8C5F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7557</w:t>
            </w:r>
          </w:p>
        </w:tc>
        <w:tc>
          <w:tcPr>
            <w:tcW w:w="836" w:type="dxa"/>
          </w:tcPr>
          <w:p w14:paraId="043C96A2" w14:textId="4EDAC86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7408</w:t>
            </w:r>
          </w:p>
        </w:tc>
        <w:tc>
          <w:tcPr>
            <w:tcW w:w="888" w:type="dxa"/>
          </w:tcPr>
          <w:p w14:paraId="5996C722" w14:textId="2E52A8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851</w:t>
            </w:r>
          </w:p>
        </w:tc>
        <w:tc>
          <w:tcPr>
            <w:tcW w:w="1016" w:type="dxa"/>
          </w:tcPr>
          <w:p w14:paraId="36C0106B" w14:textId="3D3408D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1425</w:t>
            </w:r>
          </w:p>
        </w:tc>
        <w:tc>
          <w:tcPr>
            <w:tcW w:w="1080" w:type="dxa"/>
          </w:tcPr>
          <w:p w14:paraId="7A3EAF06" w14:textId="350310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689</w:t>
            </w:r>
          </w:p>
        </w:tc>
        <w:tc>
          <w:tcPr>
            <w:tcW w:w="1155" w:type="dxa"/>
          </w:tcPr>
          <w:p w14:paraId="45578A39" w14:textId="1001E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47000</w:t>
            </w:r>
          </w:p>
        </w:tc>
      </w:tr>
      <w:tr w:rsidR="08F30B4A" w14:paraId="43933C26" w14:textId="77777777" w:rsidTr="0152DF40">
        <w:trPr>
          <w:trHeight w:val="300"/>
        </w:trPr>
        <w:tc>
          <w:tcPr>
            <w:tcW w:w="750" w:type="dxa"/>
          </w:tcPr>
          <w:p w14:paraId="5D61A9B8" w14:textId="7FB9944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2002</w:t>
            </w:r>
          </w:p>
        </w:tc>
        <w:tc>
          <w:tcPr>
            <w:tcW w:w="1485" w:type="dxa"/>
          </w:tcPr>
          <w:p w14:paraId="41B57E42" w14:textId="31B922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Eclipse</w:t>
            </w:r>
          </w:p>
        </w:tc>
        <w:tc>
          <w:tcPr>
            <w:tcW w:w="1197" w:type="dxa"/>
          </w:tcPr>
          <w:p w14:paraId="48B1F5D4" w14:textId="1F7A0BA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EA500</w:t>
            </w:r>
          </w:p>
        </w:tc>
        <w:tc>
          <w:tcPr>
            <w:tcW w:w="698" w:type="dxa"/>
          </w:tcPr>
          <w:p w14:paraId="148C6678" w14:textId="32A1A31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61F3A22D" w14:textId="70DC14F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w:t>
            </w:r>
          </w:p>
        </w:tc>
        <w:tc>
          <w:tcPr>
            <w:tcW w:w="873" w:type="dxa"/>
          </w:tcPr>
          <w:p w14:paraId="1CEB3B85" w14:textId="27BBA46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2721</w:t>
            </w:r>
          </w:p>
        </w:tc>
        <w:tc>
          <w:tcPr>
            <w:tcW w:w="867" w:type="dxa"/>
          </w:tcPr>
          <w:p w14:paraId="53F78C44" w14:textId="6F97E5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1739</w:t>
            </w:r>
          </w:p>
        </w:tc>
        <w:tc>
          <w:tcPr>
            <w:tcW w:w="722" w:type="dxa"/>
          </w:tcPr>
          <w:p w14:paraId="77F18CEA" w14:textId="525F92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494</w:t>
            </w:r>
          </w:p>
        </w:tc>
        <w:tc>
          <w:tcPr>
            <w:tcW w:w="804" w:type="dxa"/>
          </w:tcPr>
          <w:p w14:paraId="0AEFA891" w14:textId="4CC35D5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770</w:t>
            </w:r>
          </w:p>
        </w:tc>
        <w:tc>
          <w:tcPr>
            <w:tcW w:w="836" w:type="dxa"/>
          </w:tcPr>
          <w:p w14:paraId="7A2F4D0A" w14:textId="49CE5A6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2084</w:t>
            </w:r>
          </w:p>
        </w:tc>
        <w:tc>
          <w:tcPr>
            <w:tcW w:w="888" w:type="dxa"/>
          </w:tcPr>
          <w:p w14:paraId="08FABFD3" w14:textId="6EC2F8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685</w:t>
            </w:r>
          </w:p>
        </w:tc>
        <w:tc>
          <w:tcPr>
            <w:tcW w:w="1016" w:type="dxa"/>
          </w:tcPr>
          <w:p w14:paraId="51CC0519" w14:textId="1162D8E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715</w:t>
            </w:r>
          </w:p>
        </w:tc>
        <w:tc>
          <w:tcPr>
            <w:tcW w:w="1080" w:type="dxa"/>
          </w:tcPr>
          <w:p w14:paraId="6F81851F" w14:textId="7B25D7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686</w:t>
            </w:r>
          </w:p>
        </w:tc>
        <w:tc>
          <w:tcPr>
            <w:tcW w:w="1155" w:type="dxa"/>
          </w:tcPr>
          <w:p w14:paraId="45C2B87F" w14:textId="2A77ED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41000</w:t>
            </w:r>
          </w:p>
        </w:tc>
      </w:tr>
      <w:tr w:rsidR="08F30B4A" w14:paraId="77989FC8" w14:textId="77777777" w:rsidTr="0152DF40">
        <w:trPr>
          <w:trHeight w:val="570"/>
        </w:trPr>
        <w:tc>
          <w:tcPr>
            <w:tcW w:w="750" w:type="dxa"/>
          </w:tcPr>
          <w:p w14:paraId="267A8241" w14:textId="4AA0354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2009</w:t>
            </w:r>
          </w:p>
        </w:tc>
        <w:tc>
          <w:tcPr>
            <w:tcW w:w="1485" w:type="dxa"/>
          </w:tcPr>
          <w:p w14:paraId="3E267328" w14:textId="60C53FA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1197" w:type="dxa"/>
          </w:tcPr>
          <w:p w14:paraId="3C891365" w14:textId="1EE91A6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Phenom 300E</w:t>
            </w:r>
          </w:p>
        </w:tc>
        <w:tc>
          <w:tcPr>
            <w:tcW w:w="698" w:type="dxa"/>
          </w:tcPr>
          <w:p w14:paraId="1E0ADB3A" w14:textId="0005A07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5A12EB9C" w14:textId="19C64E6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10A6279" w14:textId="2F8773E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8150</w:t>
            </w:r>
          </w:p>
        </w:tc>
        <w:tc>
          <w:tcPr>
            <w:tcW w:w="867" w:type="dxa"/>
          </w:tcPr>
          <w:p w14:paraId="065A59C5" w14:textId="2D2BC1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5344</w:t>
            </w:r>
          </w:p>
        </w:tc>
        <w:tc>
          <w:tcPr>
            <w:tcW w:w="722" w:type="dxa"/>
          </w:tcPr>
          <w:p w14:paraId="2425BB3F" w14:textId="06610C8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1196</w:t>
            </w:r>
          </w:p>
        </w:tc>
        <w:tc>
          <w:tcPr>
            <w:tcW w:w="804" w:type="dxa"/>
          </w:tcPr>
          <w:p w14:paraId="77EDE94A" w14:textId="6FA29F5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2428</w:t>
            </w:r>
          </w:p>
        </w:tc>
        <w:tc>
          <w:tcPr>
            <w:tcW w:w="836" w:type="dxa"/>
          </w:tcPr>
          <w:p w14:paraId="40B7B94A" w14:textId="0648022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3650</w:t>
            </w:r>
          </w:p>
        </w:tc>
        <w:tc>
          <w:tcPr>
            <w:tcW w:w="888" w:type="dxa"/>
          </w:tcPr>
          <w:p w14:paraId="4C25EB40" w14:textId="72985A9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859</w:t>
            </w:r>
          </w:p>
        </w:tc>
        <w:tc>
          <w:tcPr>
            <w:tcW w:w="1016" w:type="dxa"/>
          </w:tcPr>
          <w:p w14:paraId="5CF00622" w14:textId="4EBDB6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978</w:t>
            </w:r>
          </w:p>
        </w:tc>
        <w:tc>
          <w:tcPr>
            <w:tcW w:w="1080" w:type="dxa"/>
          </w:tcPr>
          <w:p w14:paraId="4E826D22" w14:textId="5F02DE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677</w:t>
            </w:r>
          </w:p>
        </w:tc>
        <w:tc>
          <w:tcPr>
            <w:tcW w:w="1155" w:type="dxa"/>
          </w:tcPr>
          <w:p w14:paraId="38BF4AAA" w14:textId="625EA66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26FF2330" w14:textId="77777777" w:rsidTr="0152DF40">
        <w:trPr>
          <w:trHeight w:val="300"/>
        </w:trPr>
        <w:tc>
          <w:tcPr>
            <w:tcW w:w="750" w:type="dxa"/>
          </w:tcPr>
          <w:p w14:paraId="54399BAC" w14:textId="4433C7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2D726340" w14:textId="57AEF9D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1197" w:type="dxa"/>
          </w:tcPr>
          <w:p w14:paraId="5D29F937" w14:textId="409BAB2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Legacy 450</w:t>
            </w:r>
          </w:p>
        </w:tc>
        <w:tc>
          <w:tcPr>
            <w:tcW w:w="698" w:type="dxa"/>
          </w:tcPr>
          <w:p w14:paraId="732DAE92" w14:textId="66CF76B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59D4636" w14:textId="3A51CB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48686177" w14:textId="30F80A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16000</w:t>
            </w:r>
          </w:p>
        </w:tc>
        <w:tc>
          <w:tcPr>
            <w:tcW w:w="867" w:type="dxa"/>
          </w:tcPr>
          <w:p w14:paraId="102AF0B8" w14:textId="3638808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10400</w:t>
            </w:r>
          </w:p>
        </w:tc>
        <w:tc>
          <w:tcPr>
            <w:tcW w:w="722" w:type="dxa"/>
          </w:tcPr>
          <w:p w14:paraId="14AC68C2" w14:textId="60C94D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1325</w:t>
            </w:r>
          </w:p>
        </w:tc>
        <w:tc>
          <w:tcPr>
            <w:tcW w:w="804" w:type="dxa"/>
          </w:tcPr>
          <w:p w14:paraId="1E6683B0" w14:textId="3DFACA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5839</w:t>
            </w:r>
          </w:p>
        </w:tc>
        <w:tc>
          <w:tcPr>
            <w:tcW w:w="836" w:type="dxa"/>
          </w:tcPr>
          <w:p w14:paraId="319A17C0" w14:textId="574177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5378</w:t>
            </w:r>
          </w:p>
        </w:tc>
        <w:tc>
          <w:tcPr>
            <w:tcW w:w="888" w:type="dxa"/>
          </w:tcPr>
          <w:p w14:paraId="679BB328" w14:textId="08AE5AB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856</w:t>
            </w:r>
          </w:p>
        </w:tc>
        <w:tc>
          <w:tcPr>
            <w:tcW w:w="1016" w:type="dxa"/>
          </w:tcPr>
          <w:p w14:paraId="2478E527" w14:textId="49B766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1191</w:t>
            </w:r>
          </w:p>
        </w:tc>
        <w:tc>
          <w:tcPr>
            <w:tcW w:w="1080" w:type="dxa"/>
          </w:tcPr>
          <w:p w14:paraId="4B8452AF" w14:textId="738D95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637</w:t>
            </w:r>
          </w:p>
        </w:tc>
        <w:tc>
          <w:tcPr>
            <w:tcW w:w="1155" w:type="dxa"/>
          </w:tcPr>
          <w:p w14:paraId="794F01E6" w14:textId="5BBA95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79E75EA8" w14:paraId="446E96ED" w14:textId="77777777" w:rsidTr="0152DF40">
        <w:trPr>
          <w:trHeight w:val="300"/>
        </w:trPr>
        <w:tc>
          <w:tcPr>
            <w:tcW w:w="750" w:type="dxa"/>
          </w:tcPr>
          <w:p w14:paraId="09199151" w14:textId="5AB35A25"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2014</w:t>
            </w:r>
          </w:p>
        </w:tc>
        <w:tc>
          <w:tcPr>
            <w:tcW w:w="1485" w:type="dxa"/>
          </w:tcPr>
          <w:p w14:paraId="3D3B50BF" w14:textId="7DAF9576"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Embraer</w:t>
            </w:r>
          </w:p>
        </w:tc>
        <w:tc>
          <w:tcPr>
            <w:tcW w:w="1197" w:type="dxa"/>
          </w:tcPr>
          <w:p w14:paraId="15885A79" w14:textId="3417C5BD" w:rsidR="79E75EA8" w:rsidRDefault="79E75EA8" w:rsidP="79E75EA8">
            <w:pPr>
              <w:rPr>
                <w:rFonts w:eastAsiaTheme="minorEastAsia" w:cstheme="minorBidi"/>
                <w:color w:val="000000" w:themeColor="text1"/>
              </w:rPr>
            </w:pPr>
            <w:r w:rsidRPr="79E75EA8">
              <w:rPr>
                <w:rFonts w:eastAsiaTheme="minorEastAsia" w:cstheme="minorBidi"/>
                <w:color w:val="000000" w:themeColor="text1"/>
              </w:rPr>
              <w:t>Legacy 500</w:t>
            </w:r>
          </w:p>
        </w:tc>
        <w:tc>
          <w:tcPr>
            <w:tcW w:w="698" w:type="dxa"/>
          </w:tcPr>
          <w:p w14:paraId="78F02E45" w14:textId="5B2CBAF7"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2</w:t>
            </w:r>
          </w:p>
        </w:tc>
        <w:tc>
          <w:tcPr>
            <w:tcW w:w="1235" w:type="dxa"/>
          </w:tcPr>
          <w:p w14:paraId="7B0B1792" w14:textId="3054D278"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8-12</w:t>
            </w:r>
          </w:p>
        </w:tc>
        <w:tc>
          <w:tcPr>
            <w:tcW w:w="873" w:type="dxa"/>
          </w:tcPr>
          <w:p w14:paraId="2A2994DA" w14:textId="5551348E"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17,400</w:t>
            </w:r>
          </w:p>
        </w:tc>
        <w:tc>
          <w:tcPr>
            <w:tcW w:w="867" w:type="dxa"/>
          </w:tcPr>
          <w:p w14:paraId="6B47419C" w14:textId="3EFFBD46"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12,020</w:t>
            </w:r>
          </w:p>
        </w:tc>
        <w:tc>
          <w:tcPr>
            <w:tcW w:w="722" w:type="dxa"/>
          </w:tcPr>
          <w:p w14:paraId="211861E2" w14:textId="1E9E9AE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1300</w:t>
            </w:r>
          </w:p>
        </w:tc>
        <w:tc>
          <w:tcPr>
            <w:tcW w:w="804" w:type="dxa"/>
          </w:tcPr>
          <w:p w14:paraId="136B37DC" w14:textId="2AC2BF6F"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5,920</w:t>
            </w:r>
          </w:p>
        </w:tc>
        <w:tc>
          <w:tcPr>
            <w:tcW w:w="836" w:type="dxa"/>
          </w:tcPr>
          <w:p w14:paraId="72982CFA" w14:textId="1CB705C2"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5790</w:t>
            </w:r>
          </w:p>
        </w:tc>
        <w:tc>
          <w:tcPr>
            <w:tcW w:w="888" w:type="dxa"/>
          </w:tcPr>
          <w:p w14:paraId="38794548" w14:textId="30413DAD"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862</w:t>
            </w:r>
          </w:p>
        </w:tc>
        <w:tc>
          <w:tcPr>
            <w:tcW w:w="1016" w:type="dxa"/>
          </w:tcPr>
          <w:p w14:paraId="39BF8B5E" w14:textId="63F72665"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1245</w:t>
            </w:r>
          </w:p>
        </w:tc>
        <w:tc>
          <w:tcPr>
            <w:tcW w:w="1080" w:type="dxa"/>
          </w:tcPr>
          <w:p w14:paraId="1F0ABBF1" w14:textId="69DDB509"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647</w:t>
            </w:r>
          </w:p>
        </w:tc>
        <w:tc>
          <w:tcPr>
            <w:tcW w:w="1155" w:type="dxa"/>
          </w:tcPr>
          <w:p w14:paraId="09028FFE" w14:textId="21857728" w:rsidR="79E75EA8" w:rsidRDefault="79E75EA8" w:rsidP="79E75EA8">
            <w:pPr>
              <w:jc w:val="right"/>
              <w:rPr>
                <w:rFonts w:eastAsiaTheme="minorEastAsia" w:cstheme="minorBidi"/>
                <w:color w:val="000000" w:themeColor="text1"/>
              </w:rPr>
            </w:pPr>
            <w:r w:rsidRPr="79E75EA8">
              <w:rPr>
                <w:rFonts w:eastAsiaTheme="minorEastAsia" w:cstheme="minorBidi"/>
                <w:color w:val="000000" w:themeColor="text1"/>
              </w:rPr>
              <w:t>45,000</w:t>
            </w:r>
          </w:p>
        </w:tc>
      </w:tr>
      <w:tr w:rsidR="08F30B4A" w14:paraId="35158634" w14:textId="77777777" w:rsidTr="0152DF40">
        <w:trPr>
          <w:trHeight w:val="300"/>
        </w:trPr>
        <w:tc>
          <w:tcPr>
            <w:tcW w:w="750" w:type="dxa"/>
          </w:tcPr>
          <w:p w14:paraId="7D191B80" w14:textId="2AF65B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1998</w:t>
            </w:r>
          </w:p>
        </w:tc>
        <w:tc>
          <w:tcPr>
            <w:tcW w:w="1485" w:type="dxa"/>
          </w:tcPr>
          <w:p w14:paraId="33DB83BC" w14:textId="55CA7C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Fairchild Dornier</w:t>
            </w:r>
          </w:p>
        </w:tc>
        <w:tc>
          <w:tcPr>
            <w:tcW w:w="1197" w:type="dxa"/>
          </w:tcPr>
          <w:p w14:paraId="1E2E875C" w14:textId="3207396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328Jet</w:t>
            </w:r>
          </w:p>
        </w:tc>
        <w:tc>
          <w:tcPr>
            <w:tcW w:w="698" w:type="dxa"/>
          </w:tcPr>
          <w:p w14:paraId="4F1239A3" w14:textId="30F0D8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235" w:type="dxa"/>
          </w:tcPr>
          <w:p w14:paraId="15679356" w14:textId="5E8DD3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w:t>
            </w:r>
          </w:p>
        </w:tc>
        <w:tc>
          <w:tcPr>
            <w:tcW w:w="873" w:type="dxa"/>
          </w:tcPr>
          <w:p w14:paraId="5EA2DFF5" w14:textId="60BDEA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15660</w:t>
            </w:r>
          </w:p>
        </w:tc>
        <w:tc>
          <w:tcPr>
            <w:tcW w:w="867" w:type="dxa"/>
          </w:tcPr>
          <w:p w14:paraId="662EC21E" w14:textId="59B460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9420</w:t>
            </w:r>
          </w:p>
        </w:tc>
        <w:tc>
          <w:tcPr>
            <w:tcW w:w="722" w:type="dxa"/>
          </w:tcPr>
          <w:p w14:paraId="3D7ADC49" w14:textId="0F82B05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3650</w:t>
            </w:r>
          </w:p>
        </w:tc>
        <w:tc>
          <w:tcPr>
            <w:tcW w:w="804" w:type="dxa"/>
          </w:tcPr>
          <w:p w14:paraId="2683AB63" w14:textId="3BC95C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3634</w:t>
            </w:r>
          </w:p>
        </w:tc>
        <w:tc>
          <w:tcPr>
            <w:tcW w:w="836" w:type="dxa"/>
          </w:tcPr>
          <w:p w14:paraId="1EC73443" w14:textId="05039A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2222</w:t>
            </w:r>
          </w:p>
        </w:tc>
        <w:tc>
          <w:tcPr>
            <w:tcW w:w="888" w:type="dxa"/>
          </w:tcPr>
          <w:p w14:paraId="661C5489" w14:textId="429F317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740</w:t>
            </w:r>
          </w:p>
        </w:tc>
        <w:tc>
          <w:tcPr>
            <w:tcW w:w="1016" w:type="dxa"/>
          </w:tcPr>
          <w:p w14:paraId="211D80EF" w14:textId="49783F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1367</w:t>
            </w:r>
          </w:p>
        </w:tc>
        <w:tc>
          <w:tcPr>
            <w:tcW w:w="1080" w:type="dxa"/>
          </w:tcPr>
          <w:p w14:paraId="66FC5A60" w14:textId="50A9D1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1306</w:t>
            </w:r>
          </w:p>
        </w:tc>
        <w:tc>
          <w:tcPr>
            <w:tcW w:w="1155" w:type="dxa"/>
          </w:tcPr>
          <w:p w14:paraId="3FFFDC98" w14:textId="11C4FA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35000</w:t>
            </w:r>
          </w:p>
        </w:tc>
      </w:tr>
      <w:tr w:rsidR="08F30B4A" w14:paraId="045E4762" w14:textId="77777777" w:rsidTr="0152DF40">
        <w:trPr>
          <w:trHeight w:val="300"/>
        </w:trPr>
        <w:tc>
          <w:tcPr>
            <w:tcW w:w="750" w:type="dxa"/>
          </w:tcPr>
          <w:p w14:paraId="1D8319CC" w14:textId="0B1E607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1994</w:t>
            </w:r>
          </w:p>
        </w:tc>
        <w:tc>
          <w:tcPr>
            <w:tcW w:w="1485" w:type="dxa"/>
          </w:tcPr>
          <w:p w14:paraId="748898AD" w14:textId="27772E0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6712C1F6" w14:textId="593D65D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G100 (Astra)</w:t>
            </w:r>
          </w:p>
        </w:tc>
        <w:tc>
          <w:tcPr>
            <w:tcW w:w="698" w:type="dxa"/>
          </w:tcPr>
          <w:p w14:paraId="469A5BF6" w14:textId="4F619A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8597247" w14:textId="13F12E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c>
          <w:tcPr>
            <w:tcW w:w="873" w:type="dxa"/>
          </w:tcPr>
          <w:p w14:paraId="2B8BF217" w14:textId="69C339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11181</w:t>
            </w:r>
          </w:p>
        </w:tc>
        <w:tc>
          <w:tcPr>
            <w:tcW w:w="867" w:type="dxa"/>
          </w:tcPr>
          <w:p w14:paraId="4A197256" w14:textId="05E7F2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6515</w:t>
            </w:r>
          </w:p>
        </w:tc>
        <w:tc>
          <w:tcPr>
            <w:tcW w:w="722" w:type="dxa"/>
          </w:tcPr>
          <w:p w14:paraId="0A45F26E" w14:textId="1D5C95F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1195</w:t>
            </w:r>
          </w:p>
        </w:tc>
        <w:tc>
          <w:tcPr>
            <w:tcW w:w="804" w:type="dxa"/>
          </w:tcPr>
          <w:p w14:paraId="5D1F25F0" w14:textId="52A2ACB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4248</w:t>
            </w:r>
          </w:p>
        </w:tc>
        <w:tc>
          <w:tcPr>
            <w:tcW w:w="836" w:type="dxa"/>
          </w:tcPr>
          <w:p w14:paraId="59EE97D9" w14:textId="1595F9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5462</w:t>
            </w:r>
          </w:p>
        </w:tc>
        <w:tc>
          <w:tcPr>
            <w:tcW w:w="888" w:type="dxa"/>
          </w:tcPr>
          <w:p w14:paraId="48ADF487" w14:textId="29084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896</w:t>
            </w:r>
          </w:p>
        </w:tc>
        <w:tc>
          <w:tcPr>
            <w:tcW w:w="1016" w:type="dxa"/>
          </w:tcPr>
          <w:p w14:paraId="1ECA0380" w14:textId="475CB6B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1828</w:t>
            </w:r>
          </w:p>
        </w:tc>
        <w:tc>
          <w:tcPr>
            <w:tcW w:w="1080" w:type="dxa"/>
          </w:tcPr>
          <w:p w14:paraId="78D100EB" w14:textId="10720E7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797</w:t>
            </w:r>
          </w:p>
        </w:tc>
        <w:tc>
          <w:tcPr>
            <w:tcW w:w="1155" w:type="dxa"/>
          </w:tcPr>
          <w:p w14:paraId="013C6A4A" w14:textId="0B6F8D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2880E2A1" w14:textId="77777777" w:rsidTr="0152DF40">
        <w:trPr>
          <w:trHeight w:val="300"/>
        </w:trPr>
        <w:tc>
          <w:tcPr>
            <w:tcW w:w="750" w:type="dxa"/>
          </w:tcPr>
          <w:p w14:paraId="20084D22" w14:textId="4940C7E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2002</w:t>
            </w:r>
          </w:p>
        </w:tc>
        <w:tc>
          <w:tcPr>
            <w:tcW w:w="1485" w:type="dxa"/>
          </w:tcPr>
          <w:p w14:paraId="562B730D" w14:textId="074B127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1B69AAFA" w14:textId="226B84B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G150</w:t>
            </w:r>
          </w:p>
        </w:tc>
        <w:tc>
          <w:tcPr>
            <w:tcW w:w="698" w:type="dxa"/>
          </w:tcPr>
          <w:p w14:paraId="251F2C95" w14:textId="699047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33C15B5" w14:textId="781F2B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68764340" w14:textId="36CBE69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11839</w:t>
            </w:r>
          </w:p>
        </w:tc>
        <w:tc>
          <w:tcPr>
            <w:tcW w:w="867" w:type="dxa"/>
          </w:tcPr>
          <w:p w14:paraId="1175AC10" w14:textId="2B0CD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6849</w:t>
            </w:r>
          </w:p>
        </w:tc>
        <w:tc>
          <w:tcPr>
            <w:tcW w:w="722" w:type="dxa"/>
          </w:tcPr>
          <w:p w14:paraId="1B949EED" w14:textId="2BE3C5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1088</w:t>
            </w:r>
          </w:p>
        </w:tc>
        <w:tc>
          <w:tcPr>
            <w:tcW w:w="804" w:type="dxa"/>
          </w:tcPr>
          <w:p w14:paraId="5621660D" w14:textId="7AA4A6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4672</w:t>
            </w:r>
          </w:p>
        </w:tc>
        <w:tc>
          <w:tcPr>
            <w:tcW w:w="836" w:type="dxa"/>
          </w:tcPr>
          <w:p w14:paraId="143CB706" w14:textId="15D7E4A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5111</w:t>
            </w:r>
          </w:p>
        </w:tc>
        <w:tc>
          <w:tcPr>
            <w:tcW w:w="888" w:type="dxa"/>
          </w:tcPr>
          <w:p w14:paraId="369CE1F8" w14:textId="0B49F7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w:t>
            </w:r>
          </w:p>
        </w:tc>
        <w:tc>
          <w:tcPr>
            <w:tcW w:w="1016" w:type="dxa"/>
          </w:tcPr>
          <w:p w14:paraId="4178DD6C" w14:textId="2BC0142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1524</w:t>
            </w:r>
          </w:p>
        </w:tc>
        <w:tc>
          <w:tcPr>
            <w:tcW w:w="1080" w:type="dxa"/>
          </w:tcPr>
          <w:p w14:paraId="4F645D1D" w14:textId="0B4D15E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1234</w:t>
            </w:r>
          </w:p>
        </w:tc>
        <w:tc>
          <w:tcPr>
            <w:tcW w:w="1155" w:type="dxa"/>
          </w:tcPr>
          <w:p w14:paraId="29002DB2" w14:textId="5F4BE82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1C14BEA5" w14:textId="77777777" w:rsidTr="0152DF40">
        <w:trPr>
          <w:trHeight w:val="300"/>
        </w:trPr>
        <w:tc>
          <w:tcPr>
            <w:tcW w:w="750" w:type="dxa"/>
          </w:tcPr>
          <w:p w14:paraId="1B7313EE" w14:textId="5F857A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1999</w:t>
            </w:r>
          </w:p>
        </w:tc>
        <w:tc>
          <w:tcPr>
            <w:tcW w:w="1485" w:type="dxa"/>
          </w:tcPr>
          <w:p w14:paraId="7B6A5EAE" w14:textId="42DEC71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1197" w:type="dxa"/>
          </w:tcPr>
          <w:p w14:paraId="6EEBC4C9" w14:textId="402BBAF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G200</w:t>
            </w:r>
          </w:p>
        </w:tc>
        <w:tc>
          <w:tcPr>
            <w:tcW w:w="698" w:type="dxa"/>
          </w:tcPr>
          <w:p w14:paraId="4F6682A0" w14:textId="284B49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390BBE3B" w14:textId="62AAB1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6BAD47FB" w14:textId="1CF7061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16079</w:t>
            </w:r>
          </w:p>
        </w:tc>
        <w:tc>
          <w:tcPr>
            <w:tcW w:w="867" w:type="dxa"/>
          </w:tcPr>
          <w:p w14:paraId="1C2AF69F" w14:textId="44CA6AB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9049</w:t>
            </w:r>
          </w:p>
        </w:tc>
        <w:tc>
          <w:tcPr>
            <w:tcW w:w="722" w:type="dxa"/>
          </w:tcPr>
          <w:p w14:paraId="57D6C211" w14:textId="4C1ADD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1837</w:t>
            </w:r>
          </w:p>
        </w:tc>
        <w:tc>
          <w:tcPr>
            <w:tcW w:w="804" w:type="dxa"/>
          </w:tcPr>
          <w:p w14:paraId="294CDF50" w14:textId="08D2A4E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6803</w:t>
            </w:r>
          </w:p>
        </w:tc>
        <w:tc>
          <w:tcPr>
            <w:tcW w:w="836" w:type="dxa"/>
          </w:tcPr>
          <w:p w14:paraId="7B6A7B5D" w14:textId="36D167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5797</w:t>
            </w:r>
          </w:p>
        </w:tc>
        <w:tc>
          <w:tcPr>
            <w:tcW w:w="888" w:type="dxa"/>
          </w:tcPr>
          <w:p w14:paraId="0F014282" w14:textId="1188CE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w:t>
            </w:r>
          </w:p>
        </w:tc>
        <w:tc>
          <w:tcPr>
            <w:tcW w:w="1016" w:type="dxa"/>
          </w:tcPr>
          <w:p w14:paraId="46AC7F99" w14:textId="6B82D34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1854</w:t>
            </w:r>
          </w:p>
        </w:tc>
        <w:tc>
          <w:tcPr>
            <w:tcW w:w="1080" w:type="dxa"/>
          </w:tcPr>
          <w:p w14:paraId="36E244D5" w14:textId="0EC04AA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1326</w:t>
            </w:r>
          </w:p>
        </w:tc>
        <w:tc>
          <w:tcPr>
            <w:tcW w:w="1155" w:type="dxa"/>
          </w:tcPr>
          <w:p w14:paraId="3E7AE183" w14:textId="5B6AAE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641817E1" w14:textId="77777777" w:rsidTr="0152DF40">
        <w:trPr>
          <w:trHeight w:val="300"/>
        </w:trPr>
        <w:tc>
          <w:tcPr>
            <w:tcW w:w="750" w:type="dxa"/>
          </w:tcPr>
          <w:p w14:paraId="2419F3F0" w14:textId="0B3F7AD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1993</w:t>
            </w:r>
          </w:p>
        </w:tc>
        <w:tc>
          <w:tcPr>
            <w:tcW w:w="1485" w:type="dxa"/>
          </w:tcPr>
          <w:p w14:paraId="2D4CCFFC" w14:textId="7F30165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1197" w:type="dxa"/>
          </w:tcPr>
          <w:p w14:paraId="423E1E82" w14:textId="29A6603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1000A</w:t>
            </w:r>
          </w:p>
        </w:tc>
        <w:tc>
          <w:tcPr>
            <w:tcW w:w="698" w:type="dxa"/>
          </w:tcPr>
          <w:p w14:paraId="3C3AF754" w14:textId="3093BCC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2F4D3E5E" w14:textId="7FA72F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w:t>
            </w:r>
          </w:p>
        </w:tc>
        <w:tc>
          <w:tcPr>
            <w:tcW w:w="873" w:type="dxa"/>
          </w:tcPr>
          <w:p w14:paraId="73763098" w14:textId="0A66418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14107</w:t>
            </w:r>
          </w:p>
        </w:tc>
        <w:tc>
          <w:tcPr>
            <w:tcW w:w="867" w:type="dxa"/>
          </w:tcPr>
          <w:p w14:paraId="5E1ADF71" w14:textId="7C52377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8232</w:t>
            </w:r>
          </w:p>
        </w:tc>
        <w:tc>
          <w:tcPr>
            <w:tcW w:w="722" w:type="dxa"/>
          </w:tcPr>
          <w:p w14:paraId="08242D8A" w14:textId="476EE1B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975</w:t>
            </w:r>
          </w:p>
        </w:tc>
        <w:tc>
          <w:tcPr>
            <w:tcW w:w="804" w:type="dxa"/>
          </w:tcPr>
          <w:p w14:paraId="7ADCF872" w14:textId="616086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5189</w:t>
            </w:r>
          </w:p>
        </w:tc>
        <w:tc>
          <w:tcPr>
            <w:tcW w:w="836" w:type="dxa"/>
          </w:tcPr>
          <w:p w14:paraId="62E2D5D1" w14:textId="289EF4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5500</w:t>
            </w:r>
          </w:p>
        </w:tc>
        <w:tc>
          <w:tcPr>
            <w:tcW w:w="888" w:type="dxa"/>
          </w:tcPr>
          <w:p w14:paraId="3BF9014B" w14:textId="5A3127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814</w:t>
            </w:r>
          </w:p>
        </w:tc>
        <w:tc>
          <w:tcPr>
            <w:tcW w:w="1016" w:type="dxa"/>
          </w:tcPr>
          <w:p w14:paraId="2A2CB12A" w14:textId="40BDA9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1814</w:t>
            </w:r>
          </w:p>
        </w:tc>
        <w:tc>
          <w:tcPr>
            <w:tcW w:w="1080" w:type="dxa"/>
          </w:tcPr>
          <w:p w14:paraId="6806F6F6" w14:textId="0F82B09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1193</w:t>
            </w:r>
          </w:p>
        </w:tc>
        <w:tc>
          <w:tcPr>
            <w:tcW w:w="1155" w:type="dxa"/>
          </w:tcPr>
          <w:p w14:paraId="7257442A" w14:textId="276F4F8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2A47D586" w14:textId="77777777" w:rsidTr="0152DF40">
        <w:trPr>
          <w:trHeight w:val="300"/>
        </w:trPr>
        <w:tc>
          <w:tcPr>
            <w:tcW w:w="750" w:type="dxa"/>
          </w:tcPr>
          <w:p w14:paraId="6783FB25" w14:textId="01149FC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2004</w:t>
            </w:r>
          </w:p>
        </w:tc>
        <w:tc>
          <w:tcPr>
            <w:tcW w:w="1485" w:type="dxa"/>
          </w:tcPr>
          <w:p w14:paraId="3CC6E5A9" w14:textId="0EB177F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1197" w:type="dxa"/>
          </w:tcPr>
          <w:p w14:paraId="6099DF3E" w14:textId="5C2557A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400XP</w:t>
            </w:r>
          </w:p>
        </w:tc>
        <w:tc>
          <w:tcPr>
            <w:tcW w:w="698" w:type="dxa"/>
          </w:tcPr>
          <w:p w14:paraId="715255E1" w14:textId="06644A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713268A0" w14:textId="5BFD4A5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28E27522" w14:textId="7ADC04F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7394</w:t>
            </w:r>
          </w:p>
        </w:tc>
        <w:tc>
          <w:tcPr>
            <w:tcW w:w="867" w:type="dxa"/>
          </w:tcPr>
          <w:p w14:paraId="2B845E1C" w14:textId="1F11B61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4983</w:t>
            </w:r>
          </w:p>
        </w:tc>
        <w:tc>
          <w:tcPr>
            <w:tcW w:w="722" w:type="dxa"/>
          </w:tcPr>
          <w:p w14:paraId="73BE3585" w14:textId="44F84E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914</w:t>
            </w:r>
          </w:p>
        </w:tc>
        <w:tc>
          <w:tcPr>
            <w:tcW w:w="804" w:type="dxa"/>
          </w:tcPr>
          <w:p w14:paraId="2F21A9DB" w14:textId="0B53E77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2228</w:t>
            </w:r>
          </w:p>
        </w:tc>
        <w:tc>
          <w:tcPr>
            <w:tcW w:w="836" w:type="dxa"/>
          </w:tcPr>
          <w:p w14:paraId="2A689446" w14:textId="6BE0F3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4000</w:t>
            </w:r>
          </w:p>
        </w:tc>
        <w:tc>
          <w:tcPr>
            <w:tcW w:w="888" w:type="dxa"/>
          </w:tcPr>
          <w:p w14:paraId="6807AD2F" w14:textId="0E3A552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828</w:t>
            </w:r>
          </w:p>
        </w:tc>
        <w:tc>
          <w:tcPr>
            <w:tcW w:w="1016" w:type="dxa"/>
          </w:tcPr>
          <w:p w14:paraId="62A52A94" w14:textId="7C6F699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1374</w:t>
            </w:r>
          </w:p>
        </w:tc>
        <w:tc>
          <w:tcPr>
            <w:tcW w:w="1080" w:type="dxa"/>
          </w:tcPr>
          <w:p w14:paraId="731C477A" w14:textId="5067AE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889</w:t>
            </w:r>
          </w:p>
        </w:tc>
        <w:tc>
          <w:tcPr>
            <w:tcW w:w="1155" w:type="dxa"/>
          </w:tcPr>
          <w:p w14:paraId="49AC2CBE" w14:textId="6E3565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3ED5C2D4" w14:textId="77777777" w:rsidTr="0152DF40">
        <w:trPr>
          <w:trHeight w:val="300"/>
        </w:trPr>
        <w:tc>
          <w:tcPr>
            <w:tcW w:w="750" w:type="dxa"/>
          </w:tcPr>
          <w:p w14:paraId="46B8273C" w14:textId="6FF94CC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2015</w:t>
            </w:r>
          </w:p>
        </w:tc>
        <w:tc>
          <w:tcPr>
            <w:tcW w:w="1485" w:type="dxa"/>
          </w:tcPr>
          <w:p w14:paraId="694AAC7D" w14:textId="5A8A40C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Honda</w:t>
            </w:r>
          </w:p>
        </w:tc>
        <w:tc>
          <w:tcPr>
            <w:tcW w:w="1197" w:type="dxa"/>
          </w:tcPr>
          <w:p w14:paraId="7481BDE7" w14:textId="55C0A57C" w:rsidR="08F30B4A" w:rsidRDefault="0152DF40" w:rsidP="0152DF40">
            <w:pPr>
              <w:rPr>
                <w:rFonts w:eastAsiaTheme="minorEastAsia" w:cstheme="minorBidi"/>
                <w:color w:val="000000" w:themeColor="text1"/>
              </w:rPr>
            </w:pPr>
            <w:r w:rsidRPr="0152DF40">
              <w:rPr>
                <w:rFonts w:eastAsiaTheme="minorEastAsia" w:cstheme="minorBidi"/>
                <w:color w:val="000000" w:themeColor="text1"/>
              </w:rPr>
              <w:t xml:space="preserve">HA-420 </w:t>
            </w:r>
          </w:p>
          <w:p w14:paraId="0586AE8F" w14:textId="7EE963EF" w:rsidR="08F30B4A" w:rsidRDefault="0152DF40" w:rsidP="0152DF40">
            <w:pPr>
              <w:rPr>
                <w:rFonts w:eastAsiaTheme="minorEastAsia" w:cstheme="minorBidi"/>
                <w:color w:val="000000" w:themeColor="text1"/>
              </w:rPr>
            </w:pPr>
            <w:r w:rsidRPr="0152DF40">
              <w:rPr>
                <w:rFonts w:eastAsiaTheme="minorEastAsia" w:cstheme="minorBidi"/>
                <w:color w:val="000000" w:themeColor="text1"/>
              </w:rPr>
              <w:t>HondaJet</w:t>
            </w:r>
          </w:p>
        </w:tc>
        <w:tc>
          <w:tcPr>
            <w:tcW w:w="698" w:type="dxa"/>
          </w:tcPr>
          <w:p w14:paraId="0F9FBD6F" w14:textId="4169E2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09D5AE75" w14:textId="772C199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w:t>
            </w:r>
          </w:p>
        </w:tc>
        <w:tc>
          <w:tcPr>
            <w:tcW w:w="873" w:type="dxa"/>
          </w:tcPr>
          <w:p w14:paraId="5B169109" w14:textId="72DAB83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4854</w:t>
            </w:r>
          </w:p>
        </w:tc>
        <w:tc>
          <w:tcPr>
            <w:tcW w:w="867" w:type="dxa"/>
          </w:tcPr>
          <w:p w14:paraId="3CD3D3F2" w14:textId="2D99CDD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3303</w:t>
            </w:r>
          </w:p>
        </w:tc>
        <w:tc>
          <w:tcPr>
            <w:tcW w:w="722" w:type="dxa"/>
          </w:tcPr>
          <w:p w14:paraId="50F7B0B7" w14:textId="157DA1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635</w:t>
            </w:r>
          </w:p>
        </w:tc>
        <w:tc>
          <w:tcPr>
            <w:tcW w:w="804" w:type="dxa"/>
          </w:tcPr>
          <w:p w14:paraId="3096B62A" w14:textId="033473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1290</w:t>
            </w:r>
          </w:p>
        </w:tc>
        <w:tc>
          <w:tcPr>
            <w:tcW w:w="836" w:type="dxa"/>
          </w:tcPr>
          <w:p w14:paraId="75D22C39" w14:textId="04A8AF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2661</w:t>
            </w:r>
          </w:p>
        </w:tc>
        <w:tc>
          <w:tcPr>
            <w:tcW w:w="888" w:type="dxa"/>
          </w:tcPr>
          <w:p w14:paraId="5F0F6A00" w14:textId="2331627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782</w:t>
            </w:r>
          </w:p>
        </w:tc>
        <w:tc>
          <w:tcPr>
            <w:tcW w:w="1016" w:type="dxa"/>
          </w:tcPr>
          <w:p w14:paraId="20A3860A" w14:textId="5D11703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1219</w:t>
            </w:r>
          </w:p>
        </w:tc>
        <w:tc>
          <w:tcPr>
            <w:tcW w:w="1080" w:type="dxa"/>
          </w:tcPr>
          <w:p w14:paraId="3B32512A" w14:textId="54C0E0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914</w:t>
            </w:r>
          </w:p>
        </w:tc>
        <w:tc>
          <w:tcPr>
            <w:tcW w:w="1155" w:type="dxa"/>
          </w:tcPr>
          <w:p w14:paraId="0A30C651" w14:textId="5DD407C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5676A47C" w14:textId="77777777" w:rsidTr="0152DF40">
        <w:trPr>
          <w:trHeight w:val="300"/>
        </w:trPr>
        <w:tc>
          <w:tcPr>
            <w:tcW w:w="750" w:type="dxa"/>
          </w:tcPr>
          <w:p w14:paraId="43EADD17" w14:textId="47A210D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1979</w:t>
            </w:r>
          </w:p>
        </w:tc>
        <w:tc>
          <w:tcPr>
            <w:tcW w:w="1485" w:type="dxa"/>
          </w:tcPr>
          <w:p w14:paraId="5E72763F" w14:textId="3FA8481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Lockheed </w:t>
            </w:r>
          </w:p>
        </w:tc>
        <w:tc>
          <w:tcPr>
            <w:tcW w:w="1197" w:type="dxa"/>
          </w:tcPr>
          <w:p w14:paraId="391BAE56" w14:textId="14FDF1C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JetStar II</w:t>
            </w:r>
          </w:p>
        </w:tc>
        <w:tc>
          <w:tcPr>
            <w:tcW w:w="698" w:type="dxa"/>
          </w:tcPr>
          <w:p w14:paraId="1F82E585" w14:textId="20B0223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5E9031C9" w14:textId="503D9B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6AA006BF" w14:textId="330C29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201885</w:t>
            </w:r>
          </w:p>
        </w:tc>
        <w:tc>
          <w:tcPr>
            <w:tcW w:w="867" w:type="dxa"/>
          </w:tcPr>
          <w:p w14:paraId="0771737C" w14:textId="0A0C02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11566</w:t>
            </w:r>
          </w:p>
        </w:tc>
        <w:tc>
          <w:tcPr>
            <w:tcW w:w="722" w:type="dxa"/>
          </w:tcPr>
          <w:p w14:paraId="7DA879C1" w14:textId="53D08A5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907</w:t>
            </w:r>
          </w:p>
        </w:tc>
        <w:tc>
          <w:tcPr>
            <w:tcW w:w="804" w:type="dxa"/>
          </w:tcPr>
          <w:p w14:paraId="2AF274CE" w14:textId="48477F0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8149</w:t>
            </w:r>
          </w:p>
        </w:tc>
        <w:tc>
          <w:tcPr>
            <w:tcW w:w="836" w:type="dxa"/>
          </w:tcPr>
          <w:p w14:paraId="35CDB19A" w14:textId="1BB3AAE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4820</w:t>
            </w:r>
          </w:p>
        </w:tc>
        <w:tc>
          <w:tcPr>
            <w:tcW w:w="888" w:type="dxa"/>
          </w:tcPr>
          <w:p w14:paraId="5768D59D" w14:textId="1C3AC40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811</w:t>
            </w:r>
          </w:p>
        </w:tc>
        <w:tc>
          <w:tcPr>
            <w:tcW w:w="1016" w:type="dxa"/>
          </w:tcPr>
          <w:p w14:paraId="6057192C" w14:textId="463443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1600</w:t>
            </w:r>
          </w:p>
        </w:tc>
        <w:tc>
          <w:tcPr>
            <w:tcW w:w="1080" w:type="dxa"/>
          </w:tcPr>
          <w:p w14:paraId="5CCD5C82" w14:textId="67A9BA9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1189</w:t>
            </w:r>
          </w:p>
        </w:tc>
        <w:tc>
          <w:tcPr>
            <w:tcW w:w="1155" w:type="dxa"/>
          </w:tcPr>
          <w:p w14:paraId="33511B6A" w14:textId="312FC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43000</w:t>
            </w:r>
          </w:p>
        </w:tc>
      </w:tr>
      <w:tr w:rsidR="08F30B4A" w14:paraId="015B9F76" w14:textId="77777777" w:rsidTr="0152DF40">
        <w:trPr>
          <w:trHeight w:val="300"/>
        </w:trPr>
        <w:tc>
          <w:tcPr>
            <w:tcW w:w="750" w:type="dxa"/>
          </w:tcPr>
          <w:p w14:paraId="5170B30F" w14:textId="22C0E8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2013</w:t>
            </w:r>
          </w:p>
        </w:tc>
        <w:tc>
          <w:tcPr>
            <w:tcW w:w="1485" w:type="dxa"/>
          </w:tcPr>
          <w:p w14:paraId="58144FC8" w14:textId="180855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Nextant</w:t>
            </w:r>
          </w:p>
        </w:tc>
        <w:tc>
          <w:tcPr>
            <w:tcW w:w="1197" w:type="dxa"/>
          </w:tcPr>
          <w:p w14:paraId="1D83CE66" w14:textId="5F0F0FB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400XTi</w:t>
            </w:r>
          </w:p>
        </w:tc>
        <w:tc>
          <w:tcPr>
            <w:tcW w:w="698" w:type="dxa"/>
          </w:tcPr>
          <w:p w14:paraId="47ED1B00" w14:textId="4C964D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1B3A1FF2" w14:textId="16EFD2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w:t>
            </w:r>
          </w:p>
        </w:tc>
        <w:tc>
          <w:tcPr>
            <w:tcW w:w="873" w:type="dxa"/>
          </w:tcPr>
          <w:p w14:paraId="3C1A9B39" w14:textId="53B3246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7394</w:t>
            </w:r>
          </w:p>
        </w:tc>
        <w:tc>
          <w:tcPr>
            <w:tcW w:w="867" w:type="dxa"/>
          </w:tcPr>
          <w:p w14:paraId="4C179F39" w14:textId="196441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4776.8</w:t>
            </w:r>
          </w:p>
        </w:tc>
        <w:tc>
          <w:tcPr>
            <w:tcW w:w="722" w:type="dxa"/>
          </w:tcPr>
          <w:p w14:paraId="5FCE308E" w14:textId="1B2330F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1120</w:t>
            </w:r>
          </w:p>
        </w:tc>
        <w:tc>
          <w:tcPr>
            <w:tcW w:w="804" w:type="dxa"/>
          </w:tcPr>
          <w:p w14:paraId="6125710F" w14:textId="6E2E3D6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2228</w:t>
            </w:r>
          </w:p>
        </w:tc>
        <w:tc>
          <w:tcPr>
            <w:tcW w:w="836" w:type="dxa"/>
          </w:tcPr>
          <w:p w14:paraId="27A0A266" w14:textId="1BFD19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3430</w:t>
            </w:r>
          </w:p>
        </w:tc>
        <w:tc>
          <w:tcPr>
            <w:tcW w:w="888" w:type="dxa"/>
          </w:tcPr>
          <w:p w14:paraId="3B95ECDE" w14:textId="37C031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852</w:t>
            </w:r>
          </w:p>
        </w:tc>
        <w:tc>
          <w:tcPr>
            <w:tcW w:w="1016" w:type="dxa"/>
          </w:tcPr>
          <w:p w14:paraId="4D9C927B" w14:textId="6893EE4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1164</w:t>
            </w:r>
          </w:p>
        </w:tc>
        <w:tc>
          <w:tcPr>
            <w:tcW w:w="1080" w:type="dxa"/>
          </w:tcPr>
          <w:p w14:paraId="71C1C9F5" w14:textId="112DDD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883</w:t>
            </w:r>
          </w:p>
        </w:tc>
        <w:tc>
          <w:tcPr>
            <w:tcW w:w="1155" w:type="dxa"/>
          </w:tcPr>
          <w:p w14:paraId="7901D616" w14:textId="0E1D22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r w:rsidR="08F30B4A" w14:paraId="691E9E3E" w14:textId="77777777" w:rsidTr="0152DF40">
        <w:trPr>
          <w:trHeight w:val="300"/>
        </w:trPr>
        <w:tc>
          <w:tcPr>
            <w:tcW w:w="750" w:type="dxa"/>
          </w:tcPr>
          <w:p w14:paraId="13EFE000" w14:textId="7230AEB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2018</w:t>
            </w:r>
          </w:p>
        </w:tc>
        <w:tc>
          <w:tcPr>
            <w:tcW w:w="1485" w:type="dxa"/>
          </w:tcPr>
          <w:p w14:paraId="0F96EF1D" w14:textId="5688088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Pilatus</w:t>
            </w:r>
          </w:p>
        </w:tc>
        <w:tc>
          <w:tcPr>
            <w:tcW w:w="1197" w:type="dxa"/>
          </w:tcPr>
          <w:p w14:paraId="1CF952A8" w14:textId="53B7D27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PC-24</w:t>
            </w:r>
          </w:p>
        </w:tc>
        <w:tc>
          <w:tcPr>
            <w:tcW w:w="698" w:type="dxa"/>
          </w:tcPr>
          <w:p w14:paraId="6FF694FB" w14:textId="737D539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235" w:type="dxa"/>
          </w:tcPr>
          <w:p w14:paraId="4AC85991" w14:textId="493616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w:t>
            </w:r>
          </w:p>
        </w:tc>
        <w:tc>
          <w:tcPr>
            <w:tcW w:w="873" w:type="dxa"/>
          </w:tcPr>
          <w:p w14:paraId="5EC51D8A" w14:textId="121BE36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8500</w:t>
            </w:r>
          </w:p>
        </w:tc>
        <w:tc>
          <w:tcPr>
            <w:tcW w:w="867" w:type="dxa"/>
          </w:tcPr>
          <w:p w14:paraId="240864ED" w14:textId="7A1235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5316</w:t>
            </w:r>
          </w:p>
        </w:tc>
        <w:tc>
          <w:tcPr>
            <w:tcW w:w="722" w:type="dxa"/>
          </w:tcPr>
          <w:p w14:paraId="554070AF" w14:textId="364AE8B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1406</w:t>
            </w:r>
          </w:p>
        </w:tc>
        <w:tc>
          <w:tcPr>
            <w:tcW w:w="804" w:type="dxa"/>
          </w:tcPr>
          <w:p w14:paraId="09514CA9" w14:textId="00BA215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2705</w:t>
            </w:r>
          </w:p>
        </w:tc>
        <w:tc>
          <w:tcPr>
            <w:tcW w:w="836" w:type="dxa"/>
          </w:tcPr>
          <w:p w14:paraId="7D082453" w14:textId="0403DF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3704</w:t>
            </w:r>
          </w:p>
        </w:tc>
        <w:tc>
          <w:tcPr>
            <w:tcW w:w="888" w:type="dxa"/>
          </w:tcPr>
          <w:p w14:paraId="65A00B74" w14:textId="7C2ED8F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815</w:t>
            </w:r>
          </w:p>
        </w:tc>
        <w:tc>
          <w:tcPr>
            <w:tcW w:w="1016" w:type="dxa"/>
          </w:tcPr>
          <w:p w14:paraId="707AF0D3" w14:textId="5089814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940</w:t>
            </w:r>
          </w:p>
        </w:tc>
        <w:tc>
          <w:tcPr>
            <w:tcW w:w="1080" w:type="dxa"/>
          </w:tcPr>
          <w:p w14:paraId="015B7C2D" w14:textId="0D6E919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735</w:t>
            </w:r>
          </w:p>
        </w:tc>
        <w:tc>
          <w:tcPr>
            <w:tcW w:w="1155" w:type="dxa"/>
          </w:tcPr>
          <w:p w14:paraId="2BE54791" w14:textId="52DAA9E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45000</w:t>
            </w:r>
          </w:p>
        </w:tc>
      </w:tr>
    </w:tbl>
    <w:p w14:paraId="6AB9EB89" w14:textId="21700225" w:rsidR="08F30B4A" w:rsidRDefault="08F30B4A" w:rsidP="2E4FAAEA">
      <w:pPr>
        <w:rPr>
          <w:rFonts w:eastAsiaTheme="minorEastAsia" w:cstheme="minorBidi"/>
          <w:szCs w:val="22"/>
        </w:rPr>
      </w:pPr>
    </w:p>
    <w:p w14:paraId="2E2A5825" w14:textId="663E73D4" w:rsidR="08F30B4A" w:rsidRDefault="08F30B4A" w:rsidP="2E4FAAEA">
      <w:pPr>
        <w:rPr>
          <w:rFonts w:eastAsiaTheme="minorEastAsia" w:cstheme="minorBidi"/>
          <w:szCs w:val="22"/>
        </w:rPr>
      </w:pPr>
    </w:p>
    <w:p w14:paraId="5DC46C42" w14:textId="5251629C" w:rsidR="08F30B4A" w:rsidRDefault="08F30B4A" w:rsidP="2E4FAAEA">
      <w:pPr>
        <w:rPr>
          <w:rFonts w:eastAsiaTheme="minorEastAsia" w:cstheme="minorBidi"/>
          <w:szCs w:val="22"/>
        </w:rPr>
      </w:pPr>
    </w:p>
    <w:p w14:paraId="5F2E8A53" w14:textId="449E3406" w:rsidR="2E4FAAEA" w:rsidRDefault="2E4FAAEA" w:rsidP="2E4FAAEA">
      <w:pPr>
        <w:rPr>
          <w:rFonts w:eastAsiaTheme="minorEastAsia" w:cstheme="minorBidi"/>
          <w:szCs w:val="22"/>
        </w:rPr>
      </w:pPr>
    </w:p>
    <w:p w14:paraId="6BFF450E" w14:textId="1E68B688" w:rsidR="2E4FAAEA" w:rsidRDefault="2E4FAAEA" w:rsidP="2E4FAAEA">
      <w:pPr>
        <w:rPr>
          <w:rFonts w:eastAsiaTheme="minorEastAsia" w:cstheme="minorBidi"/>
          <w:szCs w:val="22"/>
        </w:rPr>
      </w:pPr>
    </w:p>
    <w:p w14:paraId="545AF55B" w14:textId="55BFD4C3" w:rsidR="2E4FAAEA" w:rsidRDefault="2E4FAAEA" w:rsidP="2E4FAAEA">
      <w:pPr>
        <w:rPr>
          <w:rFonts w:eastAsiaTheme="minorEastAsia" w:cstheme="minorBidi"/>
          <w:szCs w:val="22"/>
        </w:rPr>
      </w:pPr>
    </w:p>
    <w:tbl>
      <w:tblPr>
        <w:tblStyle w:val="TableGrid"/>
        <w:tblW w:w="11664" w:type="dxa"/>
        <w:tblLayout w:type="fixed"/>
        <w:tblLook w:val="06A0" w:firstRow="1" w:lastRow="0" w:firstColumn="1" w:lastColumn="0" w:noHBand="1" w:noVBand="1"/>
      </w:tblPr>
      <w:tblGrid>
        <w:gridCol w:w="1605"/>
        <w:gridCol w:w="987"/>
        <w:gridCol w:w="1425"/>
        <w:gridCol w:w="1167"/>
        <w:gridCol w:w="1296"/>
        <w:gridCol w:w="1296"/>
        <w:gridCol w:w="1296"/>
        <w:gridCol w:w="1296"/>
        <w:gridCol w:w="1296"/>
      </w:tblGrid>
      <w:tr w:rsidR="08F30B4A" w14:paraId="400968CC" w14:textId="77777777" w:rsidTr="60955389">
        <w:trPr>
          <w:trHeight w:val="300"/>
        </w:trPr>
        <w:tc>
          <w:tcPr>
            <w:tcW w:w="1605" w:type="dxa"/>
          </w:tcPr>
          <w:p w14:paraId="5876E0E5" w14:textId="510C756B"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Aircraft Manufacturer</w:t>
            </w:r>
          </w:p>
        </w:tc>
        <w:tc>
          <w:tcPr>
            <w:tcW w:w="987" w:type="dxa"/>
          </w:tcPr>
          <w:p w14:paraId="5A375F71" w14:textId="1F91ED31"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 xml:space="preserve">Engines </w:t>
            </w:r>
          </w:p>
        </w:tc>
        <w:tc>
          <w:tcPr>
            <w:tcW w:w="1425" w:type="dxa"/>
          </w:tcPr>
          <w:p w14:paraId="727B6D54" w14:textId="2F24BB83"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Engines Manufacturer</w:t>
            </w:r>
          </w:p>
        </w:tc>
        <w:tc>
          <w:tcPr>
            <w:tcW w:w="1167" w:type="dxa"/>
          </w:tcPr>
          <w:p w14:paraId="40122740" w14:textId="5994D1F4"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 Model</w:t>
            </w:r>
          </w:p>
        </w:tc>
        <w:tc>
          <w:tcPr>
            <w:tcW w:w="1296" w:type="dxa"/>
          </w:tcPr>
          <w:p w14:paraId="5FA0BCBA" w14:textId="45377DD1"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Engine Diameter (m)</w:t>
            </w:r>
          </w:p>
        </w:tc>
        <w:tc>
          <w:tcPr>
            <w:tcW w:w="1296" w:type="dxa"/>
          </w:tcPr>
          <w:p w14:paraId="53FFD349" w14:textId="41226749"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Static Thrust (kN)</w:t>
            </w:r>
          </w:p>
        </w:tc>
        <w:tc>
          <w:tcPr>
            <w:tcW w:w="1296" w:type="dxa"/>
          </w:tcPr>
          <w:p w14:paraId="3F6DCBD0" w14:textId="2CE8D383"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Wingspan (m)</w:t>
            </w:r>
          </w:p>
        </w:tc>
        <w:tc>
          <w:tcPr>
            <w:tcW w:w="1296" w:type="dxa"/>
          </w:tcPr>
          <w:p w14:paraId="00AC9179" w14:textId="3DD4BC3A"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Length (m)</w:t>
            </w:r>
          </w:p>
        </w:tc>
        <w:tc>
          <w:tcPr>
            <w:tcW w:w="1296" w:type="dxa"/>
          </w:tcPr>
          <w:p w14:paraId="7A85B343" w14:textId="7D035228" w:rsidR="08F30B4A" w:rsidRDefault="2E4FAAEA" w:rsidP="2E4FAAEA">
            <w:pPr>
              <w:rPr>
                <w:rFonts w:eastAsiaTheme="minorEastAsia" w:cstheme="minorBidi"/>
                <w:b/>
                <w:bCs/>
                <w:color w:val="000000" w:themeColor="text1"/>
                <w:szCs w:val="22"/>
              </w:rPr>
            </w:pPr>
            <w:r w:rsidRPr="2E4FAAEA">
              <w:rPr>
                <w:rFonts w:eastAsiaTheme="minorEastAsia" w:cstheme="minorBidi"/>
                <w:b/>
                <w:bCs/>
                <w:color w:val="000000" w:themeColor="text1"/>
                <w:szCs w:val="22"/>
              </w:rPr>
              <w:t>Height (m)</w:t>
            </w:r>
          </w:p>
        </w:tc>
      </w:tr>
      <w:tr w:rsidR="08F30B4A" w14:paraId="1EB4C0E7" w14:textId="77777777" w:rsidTr="60955389">
        <w:trPr>
          <w:trHeight w:val="300"/>
        </w:trPr>
        <w:tc>
          <w:tcPr>
            <w:tcW w:w="1605" w:type="dxa"/>
          </w:tcPr>
          <w:p w14:paraId="640AF96D" w14:textId="43CF749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Airbus</w:t>
            </w:r>
          </w:p>
        </w:tc>
        <w:tc>
          <w:tcPr>
            <w:tcW w:w="987" w:type="dxa"/>
          </w:tcPr>
          <w:p w14:paraId="0CB195C3" w14:textId="243641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136C283" w14:textId="226A92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CFM International</w:t>
            </w:r>
          </w:p>
        </w:tc>
        <w:tc>
          <w:tcPr>
            <w:tcW w:w="1167" w:type="dxa"/>
          </w:tcPr>
          <w:p w14:paraId="7B81CB6C" w14:textId="556E3D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CFM56-5B4</w:t>
            </w:r>
          </w:p>
        </w:tc>
        <w:tc>
          <w:tcPr>
            <w:tcW w:w="1296" w:type="dxa"/>
          </w:tcPr>
          <w:p w14:paraId="477136C4" w14:textId="00E8306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1.73</w:t>
            </w:r>
          </w:p>
        </w:tc>
        <w:tc>
          <w:tcPr>
            <w:tcW w:w="1296" w:type="dxa"/>
          </w:tcPr>
          <w:p w14:paraId="33F1C8D9" w14:textId="0306DE7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120</w:t>
            </w:r>
          </w:p>
        </w:tc>
        <w:tc>
          <w:tcPr>
            <w:tcW w:w="1296" w:type="dxa"/>
          </w:tcPr>
          <w:p w14:paraId="296495D8" w14:textId="4E6843A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w:t>
            </w:r>
          </w:p>
        </w:tc>
        <w:tc>
          <w:tcPr>
            <w:tcW w:w="1296" w:type="dxa"/>
          </w:tcPr>
          <w:p w14:paraId="515073CE" w14:textId="5B5406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37.5</w:t>
            </w:r>
          </w:p>
        </w:tc>
        <w:tc>
          <w:tcPr>
            <w:tcW w:w="1296" w:type="dxa"/>
          </w:tcPr>
          <w:p w14:paraId="756CEBA4" w14:textId="2EC615E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w:t>
            </w:r>
          </w:p>
        </w:tc>
      </w:tr>
      <w:tr w:rsidR="08F30B4A" w14:paraId="7CC65B54" w14:textId="77777777" w:rsidTr="60955389">
        <w:trPr>
          <w:trHeight w:val="300"/>
        </w:trPr>
        <w:tc>
          <w:tcPr>
            <w:tcW w:w="1605" w:type="dxa"/>
          </w:tcPr>
          <w:p w14:paraId="55E26145" w14:textId="579F4F5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Adam Aircraft</w:t>
            </w:r>
          </w:p>
        </w:tc>
        <w:tc>
          <w:tcPr>
            <w:tcW w:w="987" w:type="dxa"/>
          </w:tcPr>
          <w:p w14:paraId="693DA137" w14:textId="4E1DD0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329C348" w14:textId="50F1E10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56630AD0" w14:textId="01C5ED6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FJ33 </w:t>
            </w:r>
          </w:p>
        </w:tc>
        <w:tc>
          <w:tcPr>
            <w:tcW w:w="1296" w:type="dxa"/>
          </w:tcPr>
          <w:p w14:paraId="4F0754AC" w14:textId="237BFB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0.47</w:t>
            </w:r>
          </w:p>
        </w:tc>
        <w:tc>
          <w:tcPr>
            <w:tcW w:w="1296" w:type="dxa"/>
          </w:tcPr>
          <w:p w14:paraId="24C6C168" w14:textId="743B160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8.21</w:t>
            </w:r>
          </w:p>
        </w:tc>
        <w:tc>
          <w:tcPr>
            <w:tcW w:w="1296" w:type="dxa"/>
          </w:tcPr>
          <w:p w14:paraId="6DB215A6" w14:textId="2DEBB58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13.41</w:t>
            </w:r>
          </w:p>
        </w:tc>
        <w:tc>
          <w:tcPr>
            <w:tcW w:w="1296" w:type="dxa"/>
          </w:tcPr>
          <w:p w14:paraId="52BA5036" w14:textId="4E25FA0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12.42</w:t>
            </w:r>
          </w:p>
        </w:tc>
        <w:tc>
          <w:tcPr>
            <w:tcW w:w="1296" w:type="dxa"/>
          </w:tcPr>
          <w:p w14:paraId="0662704F" w14:textId="734FB0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2.92</w:t>
            </w:r>
          </w:p>
        </w:tc>
      </w:tr>
      <w:tr w:rsidR="08F30B4A" w14:paraId="2A9C8464" w14:textId="77777777" w:rsidTr="60955389">
        <w:trPr>
          <w:trHeight w:val="300"/>
        </w:trPr>
        <w:tc>
          <w:tcPr>
            <w:tcW w:w="1605" w:type="dxa"/>
          </w:tcPr>
          <w:p w14:paraId="055903C3" w14:textId="7D3B5C0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Aero Commander</w:t>
            </w:r>
          </w:p>
        </w:tc>
        <w:tc>
          <w:tcPr>
            <w:tcW w:w="987" w:type="dxa"/>
          </w:tcPr>
          <w:p w14:paraId="4A8BD6CA" w14:textId="7632AAA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2DB09A0" w14:textId="4DC1357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69999EAB" w14:textId="5265DFA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TFE 731-3 </w:t>
            </w:r>
          </w:p>
        </w:tc>
        <w:tc>
          <w:tcPr>
            <w:tcW w:w="1296" w:type="dxa"/>
          </w:tcPr>
          <w:p w14:paraId="4432E651" w14:textId="0A63C3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0.787</w:t>
            </w:r>
          </w:p>
        </w:tc>
        <w:tc>
          <w:tcPr>
            <w:tcW w:w="1296" w:type="dxa"/>
          </w:tcPr>
          <w:p w14:paraId="6ECD6321" w14:textId="2D9890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28E1703D" w14:textId="3C208C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13.66</w:t>
            </w:r>
          </w:p>
        </w:tc>
        <w:tc>
          <w:tcPr>
            <w:tcW w:w="1296" w:type="dxa"/>
          </w:tcPr>
          <w:p w14:paraId="28A68071" w14:textId="25F47C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15.93</w:t>
            </w:r>
          </w:p>
        </w:tc>
        <w:tc>
          <w:tcPr>
            <w:tcW w:w="1296" w:type="dxa"/>
          </w:tcPr>
          <w:p w14:paraId="543ED813" w14:textId="0A286E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4.83</w:t>
            </w:r>
          </w:p>
        </w:tc>
      </w:tr>
      <w:tr w:rsidR="08F30B4A" w14:paraId="7C52E5D1" w14:textId="77777777" w:rsidTr="60955389">
        <w:trPr>
          <w:trHeight w:val="300"/>
        </w:trPr>
        <w:tc>
          <w:tcPr>
            <w:tcW w:w="1605" w:type="dxa"/>
          </w:tcPr>
          <w:p w14:paraId="2005DB01" w14:textId="4CBB45E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987" w:type="dxa"/>
          </w:tcPr>
          <w:p w14:paraId="4379A34B" w14:textId="415FE1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2FD5959C" w14:textId="4F2D6B0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304AED79" w14:textId="5644896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FJ44-2A</w:t>
            </w:r>
          </w:p>
        </w:tc>
        <w:tc>
          <w:tcPr>
            <w:tcW w:w="1296" w:type="dxa"/>
          </w:tcPr>
          <w:p w14:paraId="538C4FAD" w14:textId="17DD50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0.55</w:t>
            </w:r>
          </w:p>
        </w:tc>
        <w:tc>
          <w:tcPr>
            <w:tcW w:w="1296" w:type="dxa"/>
          </w:tcPr>
          <w:p w14:paraId="76C884DF" w14:textId="6AA908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15.17</w:t>
            </w:r>
          </w:p>
        </w:tc>
        <w:tc>
          <w:tcPr>
            <w:tcW w:w="1296" w:type="dxa"/>
          </w:tcPr>
          <w:p w14:paraId="01FA8588" w14:textId="2B3255B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13.56</w:t>
            </w:r>
          </w:p>
        </w:tc>
        <w:tc>
          <w:tcPr>
            <w:tcW w:w="1296" w:type="dxa"/>
          </w:tcPr>
          <w:p w14:paraId="13CC37CE" w14:textId="7DBCB3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14.02</w:t>
            </w:r>
          </w:p>
        </w:tc>
        <w:tc>
          <w:tcPr>
            <w:tcW w:w="1296" w:type="dxa"/>
          </w:tcPr>
          <w:p w14:paraId="58E24DF8" w14:textId="44A156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4.67</w:t>
            </w:r>
          </w:p>
        </w:tc>
      </w:tr>
      <w:tr w:rsidR="08F30B4A" w14:paraId="677BDF12" w14:textId="77777777" w:rsidTr="60955389">
        <w:trPr>
          <w:trHeight w:val="300"/>
        </w:trPr>
        <w:tc>
          <w:tcPr>
            <w:tcW w:w="1605" w:type="dxa"/>
          </w:tcPr>
          <w:p w14:paraId="5B70807A" w14:textId="03949B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Beechcraft</w:t>
            </w:r>
          </w:p>
        </w:tc>
        <w:tc>
          <w:tcPr>
            <w:tcW w:w="987" w:type="dxa"/>
          </w:tcPr>
          <w:p w14:paraId="0E48EF6F" w14:textId="1EC7BF7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2EC75CD" w14:textId="1055FBF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BFD7626" w14:textId="00809E98" w:rsidR="08F30B4A" w:rsidRDefault="2E4FAAEA" w:rsidP="2E4FAAEA">
            <w:pPr>
              <w:rPr>
                <w:rFonts w:eastAsiaTheme="minorEastAsia" w:cstheme="minorBidi"/>
                <w:color w:val="333333"/>
                <w:szCs w:val="22"/>
              </w:rPr>
            </w:pPr>
            <w:r w:rsidRPr="2E4FAAEA">
              <w:rPr>
                <w:rFonts w:eastAsiaTheme="minorEastAsia" w:cstheme="minorBidi"/>
                <w:color w:val="333333"/>
                <w:szCs w:val="22"/>
              </w:rPr>
              <w:t>PT6A-67A</w:t>
            </w:r>
          </w:p>
        </w:tc>
        <w:tc>
          <w:tcPr>
            <w:tcW w:w="1296" w:type="dxa"/>
          </w:tcPr>
          <w:p w14:paraId="78C42251" w14:textId="5C0EAAE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0.48</w:t>
            </w:r>
          </w:p>
        </w:tc>
        <w:tc>
          <w:tcPr>
            <w:tcW w:w="1296" w:type="dxa"/>
          </w:tcPr>
          <w:p w14:paraId="3781507C" w14:textId="16518873" w:rsidR="08F30B4A" w:rsidRDefault="08F30B4A" w:rsidP="2E4FAAEA">
            <w:pPr>
              <w:rPr>
                <w:rFonts w:eastAsiaTheme="minorEastAsia" w:cstheme="minorBidi"/>
                <w:color w:val="000000" w:themeColor="text1"/>
                <w:szCs w:val="22"/>
              </w:rPr>
            </w:pPr>
          </w:p>
        </w:tc>
        <w:tc>
          <w:tcPr>
            <w:tcW w:w="1296" w:type="dxa"/>
          </w:tcPr>
          <w:p w14:paraId="256B2B69" w14:textId="5A203C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w:t>
            </w:r>
          </w:p>
        </w:tc>
        <w:tc>
          <w:tcPr>
            <w:tcW w:w="1296" w:type="dxa"/>
          </w:tcPr>
          <w:p w14:paraId="19761027" w14:textId="5B4BCA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14.05</w:t>
            </w:r>
          </w:p>
        </w:tc>
        <w:tc>
          <w:tcPr>
            <w:tcW w:w="1296" w:type="dxa"/>
          </w:tcPr>
          <w:p w14:paraId="0FF1BB46" w14:textId="075503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3.94</w:t>
            </w:r>
          </w:p>
        </w:tc>
      </w:tr>
      <w:tr w:rsidR="08F30B4A" w14:paraId="73CBD565" w14:textId="77777777" w:rsidTr="60955389">
        <w:trPr>
          <w:trHeight w:val="300"/>
        </w:trPr>
        <w:tc>
          <w:tcPr>
            <w:tcW w:w="1605" w:type="dxa"/>
          </w:tcPr>
          <w:p w14:paraId="592FAEAA" w14:textId="5A165CE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23289EB0" w14:textId="4DB1FF9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106EEF7" w14:textId="1C10C46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52D8306C" w14:textId="29DA7B0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HTF7000</w:t>
            </w:r>
          </w:p>
        </w:tc>
        <w:tc>
          <w:tcPr>
            <w:tcW w:w="1296" w:type="dxa"/>
          </w:tcPr>
          <w:p w14:paraId="4F780EBB" w14:textId="7E492B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0.87</w:t>
            </w:r>
          </w:p>
        </w:tc>
        <w:tc>
          <w:tcPr>
            <w:tcW w:w="1296" w:type="dxa"/>
          </w:tcPr>
          <w:p w14:paraId="46359420" w14:textId="44FF312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30</w:t>
            </w:r>
          </w:p>
        </w:tc>
        <w:tc>
          <w:tcPr>
            <w:tcW w:w="1296" w:type="dxa"/>
          </w:tcPr>
          <w:p w14:paraId="4731DA85" w14:textId="5D3131C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19.46</w:t>
            </w:r>
          </w:p>
        </w:tc>
        <w:tc>
          <w:tcPr>
            <w:tcW w:w="1296" w:type="dxa"/>
          </w:tcPr>
          <w:p w14:paraId="2CAE3667" w14:textId="3BE22A5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20.92</w:t>
            </w:r>
          </w:p>
        </w:tc>
        <w:tc>
          <w:tcPr>
            <w:tcW w:w="1296" w:type="dxa"/>
          </w:tcPr>
          <w:p w14:paraId="16DC080C" w14:textId="6B5F1E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6.2</w:t>
            </w:r>
          </w:p>
        </w:tc>
      </w:tr>
      <w:tr w:rsidR="08F30B4A" w14:paraId="1DD18533" w14:textId="77777777" w:rsidTr="60955389">
        <w:trPr>
          <w:trHeight w:val="300"/>
        </w:trPr>
        <w:tc>
          <w:tcPr>
            <w:tcW w:w="1605" w:type="dxa"/>
          </w:tcPr>
          <w:p w14:paraId="377FF771" w14:textId="0520DA2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B89F987" w14:textId="58D6A5A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560634E" w14:textId="7E152A8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GE </w:t>
            </w:r>
          </w:p>
        </w:tc>
        <w:tc>
          <w:tcPr>
            <w:tcW w:w="1167" w:type="dxa"/>
          </w:tcPr>
          <w:p w14:paraId="05B30058" w14:textId="2B17092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Passport</w:t>
            </w:r>
          </w:p>
        </w:tc>
        <w:tc>
          <w:tcPr>
            <w:tcW w:w="1296" w:type="dxa"/>
          </w:tcPr>
          <w:p w14:paraId="7944414D" w14:textId="06DD8E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0.13</w:t>
            </w:r>
          </w:p>
        </w:tc>
        <w:tc>
          <w:tcPr>
            <w:tcW w:w="1296" w:type="dxa"/>
          </w:tcPr>
          <w:p w14:paraId="7A75084B" w14:textId="5A8DDF2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70</w:t>
            </w:r>
          </w:p>
        </w:tc>
        <w:tc>
          <w:tcPr>
            <w:tcW w:w="1296" w:type="dxa"/>
          </w:tcPr>
          <w:p w14:paraId="24C04C35" w14:textId="6B225F6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31.7</w:t>
            </w:r>
          </w:p>
        </w:tc>
        <w:tc>
          <w:tcPr>
            <w:tcW w:w="1296" w:type="dxa"/>
          </w:tcPr>
          <w:p w14:paraId="48E46CF5" w14:textId="5EADE68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33.9</w:t>
            </w:r>
          </w:p>
        </w:tc>
        <w:tc>
          <w:tcPr>
            <w:tcW w:w="1296" w:type="dxa"/>
          </w:tcPr>
          <w:p w14:paraId="7BB78D9D" w14:textId="2AE0804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8.1</w:t>
            </w:r>
          </w:p>
        </w:tc>
      </w:tr>
      <w:tr w:rsidR="08F30B4A" w14:paraId="5CB39B23" w14:textId="77777777" w:rsidTr="60955389">
        <w:trPr>
          <w:trHeight w:val="300"/>
        </w:trPr>
        <w:tc>
          <w:tcPr>
            <w:tcW w:w="1605" w:type="dxa"/>
          </w:tcPr>
          <w:p w14:paraId="5157F2D6" w14:textId="51CE70F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89C565D" w14:textId="49A9E2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504835EB" w14:textId="7C389C5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GE </w:t>
            </w:r>
          </w:p>
        </w:tc>
        <w:tc>
          <w:tcPr>
            <w:tcW w:w="1167" w:type="dxa"/>
          </w:tcPr>
          <w:p w14:paraId="746FE4E3" w14:textId="3201457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CJ610</w:t>
            </w:r>
          </w:p>
        </w:tc>
        <w:tc>
          <w:tcPr>
            <w:tcW w:w="1296" w:type="dxa"/>
          </w:tcPr>
          <w:p w14:paraId="691F9D54" w14:textId="3E18C2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0.45</w:t>
            </w:r>
          </w:p>
        </w:tc>
        <w:tc>
          <w:tcPr>
            <w:tcW w:w="1296" w:type="dxa"/>
          </w:tcPr>
          <w:p w14:paraId="24B8EF16" w14:textId="221997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w:t>
            </w:r>
          </w:p>
        </w:tc>
        <w:tc>
          <w:tcPr>
            <w:tcW w:w="1296" w:type="dxa"/>
          </w:tcPr>
          <w:p w14:paraId="4F2D4587" w14:textId="75FC82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10.84</w:t>
            </w:r>
          </w:p>
        </w:tc>
        <w:tc>
          <w:tcPr>
            <w:tcW w:w="1296" w:type="dxa"/>
          </w:tcPr>
          <w:p w14:paraId="1C25416B" w14:textId="4C31643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13.23</w:t>
            </w:r>
          </w:p>
        </w:tc>
        <w:tc>
          <w:tcPr>
            <w:tcW w:w="1296" w:type="dxa"/>
          </w:tcPr>
          <w:p w14:paraId="7073015B" w14:textId="4E6E1EA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3.73</w:t>
            </w:r>
          </w:p>
        </w:tc>
      </w:tr>
      <w:tr w:rsidR="08F30B4A" w14:paraId="5856C4F1" w14:textId="77777777" w:rsidTr="60955389">
        <w:trPr>
          <w:trHeight w:val="300"/>
        </w:trPr>
        <w:tc>
          <w:tcPr>
            <w:tcW w:w="1605" w:type="dxa"/>
          </w:tcPr>
          <w:p w14:paraId="549C6C77" w14:textId="2768D3A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78F13945" w14:textId="03D57DC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4BF900FB" w14:textId="4BF14A5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5C21384C" w14:textId="4B73910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TFE731-20BR</w:t>
            </w:r>
          </w:p>
        </w:tc>
        <w:tc>
          <w:tcPr>
            <w:tcW w:w="1296" w:type="dxa"/>
          </w:tcPr>
          <w:p w14:paraId="7F2F9E05" w14:textId="6120E5C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11FBE9EB" w14:textId="3E28BB5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15.57</w:t>
            </w:r>
          </w:p>
        </w:tc>
        <w:tc>
          <w:tcPr>
            <w:tcW w:w="1296" w:type="dxa"/>
          </w:tcPr>
          <w:p w14:paraId="187B1376" w14:textId="7665388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14.58</w:t>
            </w:r>
          </w:p>
        </w:tc>
        <w:tc>
          <w:tcPr>
            <w:tcW w:w="1296" w:type="dxa"/>
          </w:tcPr>
          <w:p w14:paraId="37966090" w14:textId="04CE3C1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17.78</w:t>
            </w:r>
          </w:p>
        </w:tc>
        <w:tc>
          <w:tcPr>
            <w:tcW w:w="1296" w:type="dxa"/>
          </w:tcPr>
          <w:p w14:paraId="4C41CBAB" w14:textId="0852AE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4.29</w:t>
            </w:r>
          </w:p>
        </w:tc>
      </w:tr>
      <w:tr w:rsidR="08F30B4A" w14:paraId="71F2129B" w14:textId="77777777" w:rsidTr="60955389">
        <w:trPr>
          <w:trHeight w:val="300"/>
        </w:trPr>
        <w:tc>
          <w:tcPr>
            <w:tcW w:w="1605" w:type="dxa"/>
          </w:tcPr>
          <w:p w14:paraId="7B5C3510" w14:textId="64078CC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Bombardier</w:t>
            </w:r>
          </w:p>
        </w:tc>
        <w:tc>
          <w:tcPr>
            <w:tcW w:w="987" w:type="dxa"/>
          </w:tcPr>
          <w:p w14:paraId="61A0D850" w14:textId="38A4D3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B9132CD" w14:textId="448158D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50B1AFDB" w14:textId="48D38CD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PW305A</w:t>
            </w:r>
          </w:p>
        </w:tc>
        <w:tc>
          <w:tcPr>
            <w:tcW w:w="1296" w:type="dxa"/>
          </w:tcPr>
          <w:p w14:paraId="74F25C33" w14:textId="7B0B2AA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0.91</w:t>
            </w:r>
          </w:p>
        </w:tc>
        <w:tc>
          <w:tcPr>
            <w:tcW w:w="1296" w:type="dxa"/>
          </w:tcPr>
          <w:p w14:paraId="6DD8A901" w14:textId="7CB9971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21.13</w:t>
            </w:r>
          </w:p>
        </w:tc>
        <w:tc>
          <w:tcPr>
            <w:tcW w:w="1296" w:type="dxa"/>
          </w:tcPr>
          <w:p w14:paraId="3B06C561" w14:textId="597A6B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13.34</w:t>
            </w:r>
          </w:p>
        </w:tc>
        <w:tc>
          <w:tcPr>
            <w:tcW w:w="1296" w:type="dxa"/>
          </w:tcPr>
          <w:p w14:paraId="40D21C21" w14:textId="56EA5A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17.88</w:t>
            </w:r>
          </w:p>
        </w:tc>
        <w:tc>
          <w:tcPr>
            <w:tcW w:w="1296" w:type="dxa"/>
          </w:tcPr>
          <w:p w14:paraId="5107301F" w14:textId="07CB52B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4.47</w:t>
            </w:r>
          </w:p>
        </w:tc>
      </w:tr>
      <w:tr w:rsidR="08F30B4A" w14:paraId="593E6C00" w14:textId="77777777" w:rsidTr="60955389">
        <w:trPr>
          <w:trHeight w:val="300"/>
        </w:trPr>
        <w:tc>
          <w:tcPr>
            <w:tcW w:w="1605" w:type="dxa"/>
          </w:tcPr>
          <w:p w14:paraId="3A7916F2" w14:textId="4D9F81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422BACFE" w14:textId="162F95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4C18EA81" w14:textId="7342D7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2A5E30AD" w14:textId="30D823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FJ44-1AP-21</w:t>
            </w:r>
          </w:p>
        </w:tc>
        <w:tc>
          <w:tcPr>
            <w:tcW w:w="1296" w:type="dxa"/>
          </w:tcPr>
          <w:p w14:paraId="542168E8" w14:textId="156EAD6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0.58</w:t>
            </w:r>
          </w:p>
        </w:tc>
        <w:tc>
          <w:tcPr>
            <w:tcW w:w="1296" w:type="dxa"/>
          </w:tcPr>
          <w:p w14:paraId="478038BC" w14:textId="3182784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8.74</w:t>
            </w:r>
          </w:p>
        </w:tc>
        <w:tc>
          <w:tcPr>
            <w:tcW w:w="1296" w:type="dxa"/>
          </w:tcPr>
          <w:p w14:paraId="0AD1E1AA" w14:textId="6CCDF9D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14.39</w:t>
            </w:r>
          </w:p>
        </w:tc>
        <w:tc>
          <w:tcPr>
            <w:tcW w:w="1296" w:type="dxa"/>
          </w:tcPr>
          <w:p w14:paraId="060A8C45" w14:textId="1889BE5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w:t>
            </w:r>
          </w:p>
        </w:tc>
        <w:tc>
          <w:tcPr>
            <w:tcW w:w="1296" w:type="dxa"/>
          </w:tcPr>
          <w:p w14:paraId="7D527F4D" w14:textId="754A33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w:t>
            </w:r>
          </w:p>
        </w:tc>
      </w:tr>
      <w:tr w:rsidR="08F30B4A" w14:paraId="656BD90E" w14:textId="77777777" w:rsidTr="60955389">
        <w:trPr>
          <w:trHeight w:val="300"/>
        </w:trPr>
        <w:tc>
          <w:tcPr>
            <w:tcW w:w="1605" w:type="dxa"/>
          </w:tcPr>
          <w:p w14:paraId="100A0982" w14:textId="44DF865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772CE5A5" w14:textId="6EAE61F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5127F6F" w14:textId="7F2EEBD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Williams </w:t>
            </w:r>
          </w:p>
        </w:tc>
        <w:tc>
          <w:tcPr>
            <w:tcW w:w="1167" w:type="dxa"/>
          </w:tcPr>
          <w:p w14:paraId="64FE0335" w14:textId="2A3ED250"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FJ44-4A</w:t>
            </w:r>
          </w:p>
        </w:tc>
        <w:tc>
          <w:tcPr>
            <w:tcW w:w="1296" w:type="dxa"/>
          </w:tcPr>
          <w:p w14:paraId="07972696" w14:textId="3CDC92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0.58</w:t>
            </w:r>
          </w:p>
        </w:tc>
        <w:tc>
          <w:tcPr>
            <w:tcW w:w="1296" w:type="dxa"/>
          </w:tcPr>
          <w:p w14:paraId="748FF489" w14:textId="4D81245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04B83A51" w14:textId="4E96E3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15.77</w:t>
            </w:r>
          </w:p>
        </w:tc>
        <w:tc>
          <w:tcPr>
            <w:tcW w:w="1296" w:type="dxa"/>
          </w:tcPr>
          <w:p w14:paraId="01034527" w14:textId="4766A60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16.26</w:t>
            </w:r>
          </w:p>
        </w:tc>
        <w:tc>
          <w:tcPr>
            <w:tcW w:w="1296" w:type="dxa"/>
          </w:tcPr>
          <w:p w14:paraId="45B6E7A6" w14:textId="7577B19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4.7</w:t>
            </w:r>
          </w:p>
        </w:tc>
      </w:tr>
      <w:tr w:rsidR="08F30B4A" w14:paraId="3C413FDE" w14:textId="77777777" w:rsidTr="60955389">
        <w:trPr>
          <w:trHeight w:val="300"/>
        </w:trPr>
        <w:tc>
          <w:tcPr>
            <w:tcW w:w="1605" w:type="dxa"/>
          </w:tcPr>
          <w:p w14:paraId="4D0B910A" w14:textId="21CF801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06BFB78C" w14:textId="4B29237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8F304BB" w14:textId="51CF435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B5FAEA1" w14:textId="5B79E2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PW306D1</w:t>
            </w:r>
          </w:p>
        </w:tc>
        <w:tc>
          <w:tcPr>
            <w:tcW w:w="1296" w:type="dxa"/>
          </w:tcPr>
          <w:p w14:paraId="032F97AE" w14:textId="08F5AEE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4D6A4E00" w14:textId="6E1440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26.28</w:t>
            </w:r>
          </w:p>
        </w:tc>
        <w:tc>
          <w:tcPr>
            <w:tcW w:w="1296" w:type="dxa"/>
          </w:tcPr>
          <w:p w14:paraId="01E07BA8" w14:textId="69DA5A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22.05</w:t>
            </w:r>
          </w:p>
        </w:tc>
        <w:tc>
          <w:tcPr>
            <w:tcW w:w="1296" w:type="dxa"/>
          </w:tcPr>
          <w:p w14:paraId="4F982B2A" w14:textId="11093F4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w:t>
            </w:r>
          </w:p>
        </w:tc>
        <w:tc>
          <w:tcPr>
            <w:tcW w:w="1296" w:type="dxa"/>
          </w:tcPr>
          <w:p w14:paraId="01455E84" w14:textId="0570D18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w:t>
            </w:r>
          </w:p>
        </w:tc>
      </w:tr>
      <w:tr w:rsidR="08F30B4A" w14:paraId="5E748933" w14:textId="77777777" w:rsidTr="60955389">
        <w:trPr>
          <w:trHeight w:val="300"/>
        </w:trPr>
        <w:tc>
          <w:tcPr>
            <w:tcW w:w="1605" w:type="dxa"/>
          </w:tcPr>
          <w:p w14:paraId="6FC404E2" w14:textId="2397B23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Cessna</w:t>
            </w:r>
          </w:p>
        </w:tc>
        <w:tc>
          <w:tcPr>
            <w:tcW w:w="987" w:type="dxa"/>
          </w:tcPr>
          <w:p w14:paraId="4B768186" w14:textId="55EEF76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42E2CE3" w14:textId="3DC75E0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52BE51EA" w14:textId="1E6EC99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PW545C</w:t>
            </w:r>
          </w:p>
        </w:tc>
        <w:tc>
          <w:tcPr>
            <w:tcW w:w="1296" w:type="dxa"/>
          </w:tcPr>
          <w:p w14:paraId="5BF53B11" w14:textId="2B54AE8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0.688</w:t>
            </w:r>
          </w:p>
        </w:tc>
        <w:tc>
          <w:tcPr>
            <w:tcW w:w="1296" w:type="dxa"/>
          </w:tcPr>
          <w:p w14:paraId="4B720147" w14:textId="3DA970D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18.32</w:t>
            </w:r>
          </w:p>
        </w:tc>
        <w:tc>
          <w:tcPr>
            <w:tcW w:w="1296" w:type="dxa"/>
          </w:tcPr>
          <w:p w14:paraId="531E61AA" w14:textId="0505BFE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17.17</w:t>
            </w:r>
          </w:p>
        </w:tc>
        <w:tc>
          <w:tcPr>
            <w:tcW w:w="1296" w:type="dxa"/>
          </w:tcPr>
          <w:p w14:paraId="7CBA43F8" w14:textId="16FA4A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191FE46C" w14:textId="7DBFE7A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5.23</w:t>
            </w:r>
          </w:p>
        </w:tc>
      </w:tr>
      <w:tr w:rsidR="08F30B4A" w14:paraId="0CF02BF3" w14:textId="77777777" w:rsidTr="60955389">
        <w:trPr>
          <w:trHeight w:val="300"/>
        </w:trPr>
        <w:tc>
          <w:tcPr>
            <w:tcW w:w="1605" w:type="dxa"/>
          </w:tcPr>
          <w:p w14:paraId="20E9BDFE" w14:textId="077F729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Cirrus</w:t>
            </w:r>
          </w:p>
        </w:tc>
        <w:tc>
          <w:tcPr>
            <w:tcW w:w="987" w:type="dxa"/>
          </w:tcPr>
          <w:p w14:paraId="584D595B" w14:textId="062E14C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425" w:type="dxa"/>
          </w:tcPr>
          <w:p w14:paraId="1ED37000" w14:textId="431028E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77C535E1" w14:textId="2007EB7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FJ33-5A</w:t>
            </w:r>
          </w:p>
        </w:tc>
        <w:tc>
          <w:tcPr>
            <w:tcW w:w="1296" w:type="dxa"/>
          </w:tcPr>
          <w:p w14:paraId="40B3D8AA" w14:textId="510A4F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0.47</w:t>
            </w:r>
          </w:p>
        </w:tc>
        <w:tc>
          <w:tcPr>
            <w:tcW w:w="1296" w:type="dxa"/>
          </w:tcPr>
          <w:p w14:paraId="704437A4" w14:textId="556B76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8.23</w:t>
            </w:r>
          </w:p>
        </w:tc>
        <w:tc>
          <w:tcPr>
            <w:tcW w:w="1296" w:type="dxa"/>
          </w:tcPr>
          <w:p w14:paraId="13E25EB9" w14:textId="4A42D7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11.79</w:t>
            </w:r>
          </w:p>
        </w:tc>
        <w:tc>
          <w:tcPr>
            <w:tcW w:w="1296" w:type="dxa"/>
          </w:tcPr>
          <w:p w14:paraId="2ABAA6DF" w14:textId="473A24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9.42</w:t>
            </w:r>
          </w:p>
        </w:tc>
        <w:tc>
          <w:tcPr>
            <w:tcW w:w="1296" w:type="dxa"/>
          </w:tcPr>
          <w:p w14:paraId="157910AC" w14:textId="32D1306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3.32</w:t>
            </w:r>
          </w:p>
        </w:tc>
      </w:tr>
      <w:tr w:rsidR="08F30B4A" w14:paraId="4B3AB2A9" w14:textId="77777777" w:rsidTr="60955389">
        <w:trPr>
          <w:trHeight w:val="300"/>
        </w:trPr>
        <w:tc>
          <w:tcPr>
            <w:tcW w:w="1605" w:type="dxa"/>
          </w:tcPr>
          <w:p w14:paraId="157C1399" w14:textId="7EF2C58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Dassult Falcon</w:t>
            </w:r>
          </w:p>
        </w:tc>
        <w:tc>
          <w:tcPr>
            <w:tcW w:w="987" w:type="dxa"/>
          </w:tcPr>
          <w:p w14:paraId="3A104D35" w14:textId="72A559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w:t>
            </w:r>
          </w:p>
        </w:tc>
        <w:tc>
          <w:tcPr>
            <w:tcW w:w="1425" w:type="dxa"/>
          </w:tcPr>
          <w:p w14:paraId="2F464312" w14:textId="13704D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Honeywell </w:t>
            </w:r>
          </w:p>
        </w:tc>
        <w:tc>
          <w:tcPr>
            <w:tcW w:w="1167" w:type="dxa"/>
          </w:tcPr>
          <w:p w14:paraId="1258ADEB" w14:textId="2ADD309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TFE731-40</w:t>
            </w:r>
          </w:p>
        </w:tc>
        <w:tc>
          <w:tcPr>
            <w:tcW w:w="1296" w:type="dxa"/>
          </w:tcPr>
          <w:p w14:paraId="38391362" w14:textId="1421C1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5E0AABE3" w14:textId="4421CE0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639BDBC6" w14:textId="2BA9A08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18.86</w:t>
            </w:r>
          </w:p>
        </w:tc>
        <w:tc>
          <w:tcPr>
            <w:tcW w:w="1296" w:type="dxa"/>
          </w:tcPr>
          <w:p w14:paraId="23CBBB0A" w14:textId="22333BD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18.5</w:t>
            </w:r>
          </w:p>
        </w:tc>
        <w:tc>
          <w:tcPr>
            <w:tcW w:w="1296" w:type="dxa"/>
          </w:tcPr>
          <w:p w14:paraId="3238ACB4" w14:textId="6BD3F1B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w:t>
            </w:r>
          </w:p>
        </w:tc>
      </w:tr>
      <w:tr w:rsidR="08F30B4A" w14:paraId="3EEBB07A" w14:textId="77777777" w:rsidTr="60955389">
        <w:trPr>
          <w:trHeight w:val="300"/>
        </w:trPr>
        <w:tc>
          <w:tcPr>
            <w:tcW w:w="1605" w:type="dxa"/>
          </w:tcPr>
          <w:p w14:paraId="1E8C55C0" w14:textId="52BDDC0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Dassult Falcon</w:t>
            </w:r>
          </w:p>
        </w:tc>
        <w:tc>
          <w:tcPr>
            <w:tcW w:w="987" w:type="dxa"/>
          </w:tcPr>
          <w:p w14:paraId="3DB11683" w14:textId="1CD02E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F330191" w14:textId="16E8EC1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AED49ED" w14:textId="4523127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PW308C</w:t>
            </w:r>
          </w:p>
        </w:tc>
        <w:tc>
          <w:tcPr>
            <w:tcW w:w="1296" w:type="dxa"/>
          </w:tcPr>
          <w:p w14:paraId="62F5DD0F" w14:textId="4ECCDE4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1.17</w:t>
            </w:r>
          </w:p>
        </w:tc>
        <w:tc>
          <w:tcPr>
            <w:tcW w:w="1296" w:type="dxa"/>
          </w:tcPr>
          <w:p w14:paraId="61D7B2AC" w14:textId="7E4B964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31.14</w:t>
            </w:r>
          </w:p>
        </w:tc>
        <w:tc>
          <w:tcPr>
            <w:tcW w:w="1296" w:type="dxa"/>
          </w:tcPr>
          <w:p w14:paraId="55B346AA" w14:textId="2B8FC2C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21.38</w:t>
            </w:r>
          </w:p>
        </w:tc>
        <w:tc>
          <w:tcPr>
            <w:tcW w:w="1296" w:type="dxa"/>
          </w:tcPr>
          <w:p w14:paraId="39BD773A" w14:textId="71F8644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20.23</w:t>
            </w:r>
          </w:p>
        </w:tc>
        <w:tc>
          <w:tcPr>
            <w:tcW w:w="1296" w:type="dxa"/>
          </w:tcPr>
          <w:p w14:paraId="466641D7" w14:textId="2D2E28F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7.11</w:t>
            </w:r>
          </w:p>
        </w:tc>
      </w:tr>
      <w:tr w:rsidR="08F30B4A" w14:paraId="214B6762" w14:textId="77777777" w:rsidTr="60955389">
        <w:trPr>
          <w:trHeight w:val="300"/>
        </w:trPr>
        <w:tc>
          <w:tcPr>
            <w:tcW w:w="1605" w:type="dxa"/>
          </w:tcPr>
          <w:p w14:paraId="21156222" w14:textId="6AD053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Eclipse</w:t>
            </w:r>
          </w:p>
        </w:tc>
        <w:tc>
          <w:tcPr>
            <w:tcW w:w="987" w:type="dxa"/>
          </w:tcPr>
          <w:p w14:paraId="1FB5CE5E" w14:textId="0F8B138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0C1157A" w14:textId="7B33342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49B6EBD6" w14:textId="1E99748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PW610F</w:t>
            </w:r>
          </w:p>
        </w:tc>
        <w:tc>
          <w:tcPr>
            <w:tcW w:w="1296" w:type="dxa"/>
          </w:tcPr>
          <w:p w14:paraId="7AE10DEE" w14:textId="57976B9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0.356</w:t>
            </w:r>
          </w:p>
        </w:tc>
        <w:tc>
          <w:tcPr>
            <w:tcW w:w="1296" w:type="dxa"/>
          </w:tcPr>
          <w:p w14:paraId="3772624C" w14:textId="62D7549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4.226</w:t>
            </w:r>
          </w:p>
        </w:tc>
        <w:tc>
          <w:tcPr>
            <w:tcW w:w="1296" w:type="dxa"/>
          </w:tcPr>
          <w:p w14:paraId="13325502" w14:textId="1DE0F27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11.6</w:t>
            </w:r>
          </w:p>
        </w:tc>
        <w:tc>
          <w:tcPr>
            <w:tcW w:w="1296" w:type="dxa"/>
          </w:tcPr>
          <w:p w14:paraId="3292D624" w14:textId="4A62E97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10.2</w:t>
            </w:r>
          </w:p>
        </w:tc>
        <w:tc>
          <w:tcPr>
            <w:tcW w:w="1296" w:type="dxa"/>
          </w:tcPr>
          <w:p w14:paraId="12730E09" w14:textId="108C4C1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3.4</w:t>
            </w:r>
          </w:p>
        </w:tc>
      </w:tr>
      <w:tr w:rsidR="08F30B4A" w14:paraId="2353335F" w14:textId="77777777" w:rsidTr="60955389">
        <w:trPr>
          <w:trHeight w:val="300"/>
        </w:trPr>
        <w:tc>
          <w:tcPr>
            <w:tcW w:w="1605" w:type="dxa"/>
          </w:tcPr>
          <w:p w14:paraId="19B7C019" w14:textId="7EB6964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987" w:type="dxa"/>
          </w:tcPr>
          <w:p w14:paraId="14334B69" w14:textId="20E4E68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5B6B9425" w14:textId="629FFE8A"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152A027" w14:textId="55FF1BC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PW535E1</w:t>
            </w:r>
          </w:p>
        </w:tc>
        <w:tc>
          <w:tcPr>
            <w:tcW w:w="1296" w:type="dxa"/>
          </w:tcPr>
          <w:p w14:paraId="56AFD3C3" w14:textId="36C32A3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w:t>
            </w:r>
          </w:p>
        </w:tc>
        <w:tc>
          <w:tcPr>
            <w:tcW w:w="1296" w:type="dxa"/>
          </w:tcPr>
          <w:p w14:paraId="5D0CBEFB" w14:textId="44C816B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15.47</w:t>
            </w:r>
          </w:p>
        </w:tc>
        <w:tc>
          <w:tcPr>
            <w:tcW w:w="1296" w:type="dxa"/>
          </w:tcPr>
          <w:p w14:paraId="332184AF" w14:textId="0C6F660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15.9</w:t>
            </w:r>
          </w:p>
        </w:tc>
        <w:tc>
          <w:tcPr>
            <w:tcW w:w="1296" w:type="dxa"/>
          </w:tcPr>
          <w:p w14:paraId="78690189" w14:textId="5EF669A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15.65</w:t>
            </w:r>
          </w:p>
        </w:tc>
        <w:tc>
          <w:tcPr>
            <w:tcW w:w="1296" w:type="dxa"/>
          </w:tcPr>
          <w:p w14:paraId="665D337D" w14:textId="6B9034E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5.11</w:t>
            </w:r>
          </w:p>
        </w:tc>
      </w:tr>
      <w:tr w:rsidR="08F30B4A" w14:paraId="331E743F" w14:textId="77777777" w:rsidTr="60955389">
        <w:trPr>
          <w:trHeight w:val="300"/>
        </w:trPr>
        <w:tc>
          <w:tcPr>
            <w:tcW w:w="1605" w:type="dxa"/>
          </w:tcPr>
          <w:p w14:paraId="16CEAE8B" w14:textId="7A66668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Embraer</w:t>
            </w:r>
          </w:p>
        </w:tc>
        <w:tc>
          <w:tcPr>
            <w:tcW w:w="987" w:type="dxa"/>
          </w:tcPr>
          <w:p w14:paraId="0BB2B3CF" w14:textId="225B1BF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C6BA149" w14:textId="219617B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Honywell</w:t>
            </w:r>
          </w:p>
        </w:tc>
        <w:tc>
          <w:tcPr>
            <w:tcW w:w="1167" w:type="dxa"/>
          </w:tcPr>
          <w:p w14:paraId="7D29CB5B" w14:textId="3E8AB5D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HTF7500E</w:t>
            </w:r>
          </w:p>
        </w:tc>
        <w:tc>
          <w:tcPr>
            <w:tcW w:w="1296" w:type="dxa"/>
          </w:tcPr>
          <w:p w14:paraId="1E13FBC3" w14:textId="372FBDC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0.86</w:t>
            </w:r>
          </w:p>
        </w:tc>
        <w:tc>
          <w:tcPr>
            <w:tcW w:w="1296" w:type="dxa"/>
          </w:tcPr>
          <w:p w14:paraId="1B459C52" w14:textId="0D165F3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29.9</w:t>
            </w:r>
          </w:p>
        </w:tc>
        <w:tc>
          <w:tcPr>
            <w:tcW w:w="1296" w:type="dxa"/>
          </w:tcPr>
          <w:p w14:paraId="14F9591F" w14:textId="5D5FBE8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20.25</w:t>
            </w:r>
          </w:p>
        </w:tc>
        <w:tc>
          <w:tcPr>
            <w:tcW w:w="1296" w:type="dxa"/>
          </w:tcPr>
          <w:p w14:paraId="60C1E85A" w14:textId="2CEC18E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19.68</w:t>
            </w:r>
          </w:p>
        </w:tc>
        <w:tc>
          <w:tcPr>
            <w:tcW w:w="1296" w:type="dxa"/>
          </w:tcPr>
          <w:p w14:paraId="6C25FA99" w14:textId="41D1A2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6.43</w:t>
            </w:r>
          </w:p>
        </w:tc>
      </w:tr>
      <w:tr w:rsidR="08F30B4A" w14:paraId="3FC62ED9" w14:textId="77777777" w:rsidTr="60955389">
        <w:trPr>
          <w:trHeight w:val="300"/>
        </w:trPr>
        <w:tc>
          <w:tcPr>
            <w:tcW w:w="1605" w:type="dxa"/>
          </w:tcPr>
          <w:p w14:paraId="15F0650A" w14:textId="4609C84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Fairchild Dornier</w:t>
            </w:r>
          </w:p>
        </w:tc>
        <w:tc>
          <w:tcPr>
            <w:tcW w:w="987" w:type="dxa"/>
          </w:tcPr>
          <w:p w14:paraId="72D29260" w14:textId="1CADDDA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17DD8BD0" w14:textId="4DFDDDA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7B1A1FD0" w14:textId="70AE966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PW306B</w:t>
            </w:r>
          </w:p>
        </w:tc>
        <w:tc>
          <w:tcPr>
            <w:tcW w:w="1296" w:type="dxa"/>
          </w:tcPr>
          <w:p w14:paraId="741F1973" w14:textId="381232C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4E0982FC" w14:textId="61DD0B0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23.24</w:t>
            </w:r>
          </w:p>
        </w:tc>
        <w:tc>
          <w:tcPr>
            <w:tcW w:w="1296" w:type="dxa"/>
          </w:tcPr>
          <w:p w14:paraId="6435C09E" w14:textId="4BB1586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20.98</w:t>
            </w:r>
          </w:p>
        </w:tc>
        <w:tc>
          <w:tcPr>
            <w:tcW w:w="1296" w:type="dxa"/>
          </w:tcPr>
          <w:p w14:paraId="6FDD475B" w14:textId="280126C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21.2</w:t>
            </w:r>
          </w:p>
        </w:tc>
        <w:tc>
          <w:tcPr>
            <w:tcW w:w="1296" w:type="dxa"/>
          </w:tcPr>
          <w:p w14:paraId="10B058BA" w14:textId="5CC983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7.24</w:t>
            </w:r>
          </w:p>
        </w:tc>
      </w:tr>
      <w:tr w:rsidR="08F30B4A" w14:paraId="13963EA1" w14:textId="77777777" w:rsidTr="60955389">
        <w:trPr>
          <w:trHeight w:val="300"/>
        </w:trPr>
        <w:tc>
          <w:tcPr>
            <w:tcW w:w="1605" w:type="dxa"/>
          </w:tcPr>
          <w:p w14:paraId="7862E2B0" w14:textId="42A9D87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7BF08953" w14:textId="1D8524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680F1CF" w14:textId="271254D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Honywell</w:t>
            </w:r>
          </w:p>
        </w:tc>
        <w:tc>
          <w:tcPr>
            <w:tcW w:w="1167" w:type="dxa"/>
          </w:tcPr>
          <w:p w14:paraId="51AB010A" w14:textId="5A4C606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 731-40R</w:t>
            </w:r>
          </w:p>
        </w:tc>
        <w:tc>
          <w:tcPr>
            <w:tcW w:w="1296" w:type="dxa"/>
          </w:tcPr>
          <w:p w14:paraId="32F972A8" w14:textId="299098F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42F93529" w14:textId="188F432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05E6FFD8" w14:textId="4C4ADD1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16.64</w:t>
            </w:r>
          </w:p>
        </w:tc>
        <w:tc>
          <w:tcPr>
            <w:tcW w:w="1296" w:type="dxa"/>
          </w:tcPr>
          <w:p w14:paraId="569D900E" w14:textId="2E72F6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16.94</w:t>
            </w:r>
          </w:p>
        </w:tc>
        <w:tc>
          <w:tcPr>
            <w:tcW w:w="1296" w:type="dxa"/>
          </w:tcPr>
          <w:p w14:paraId="6A69C5CD" w14:textId="3DA1591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5.54</w:t>
            </w:r>
          </w:p>
        </w:tc>
      </w:tr>
      <w:tr w:rsidR="08F30B4A" w14:paraId="40204B3E" w14:textId="77777777" w:rsidTr="60955389">
        <w:trPr>
          <w:trHeight w:val="300"/>
        </w:trPr>
        <w:tc>
          <w:tcPr>
            <w:tcW w:w="1605" w:type="dxa"/>
          </w:tcPr>
          <w:p w14:paraId="49D7C348" w14:textId="5117AE7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5F6F6956" w14:textId="0780E1A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51E919E" w14:textId="2B9F771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Honeywell</w:t>
            </w:r>
          </w:p>
        </w:tc>
        <w:tc>
          <w:tcPr>
            <w:tcW w:w="1167" w:type="dxa"/>
          </w:tcPr>
          <w:p w14:paraId="7BBFC5D5" w14:textId="1DF0B94E"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 731-40AR</w:t>
            </w:r>
          </w:p>
        </w:tc>
        <w:tc>
          <w:tcPr>
            <w:tcW w:w="1296" w:type="dxa"/>
          </w:tcPr>
          <w:p w14:paraId="5D053898" w14:textId="03989F4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43C8B2A7" w14:textId="5D68367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5E07009F" w14:textId="453B549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16.64</w:t>
            </w:r>
          </w:p>
        </w:tc>
        <w:tc>
          <w:tcPr>
            <w:tcW w:w="1296" w:type="dxa"/>
          </w:tcPr>
          <w:p w14:paraId="3EBDAD47" w14:textId="4776565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16.94</w:t>
            </w:r>
          </w:p>
        </w:tc>
        <w:tc>
          <w:tcPr>
            <w:tcW w:w="1296" w:type="dxa"/>
          </w:tcPr>
          <w:p w14:paraId="520A44A6" w14:textId="20E1211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5.54</w:t>
            </w:r>
          </w:p>
        </w:tc>
      </w:tr>
      <w:tr w:rsidR="08F30B4A" w14:paraId="039166A3" w14:textId="77777777" w:rsidTr="60955389">
        <w:trPr>
          <w:trHeight w:val="300"/>
        </w:trPr>
        <w:tc>
          <w:tcPr>
            <w:tcW w:w="1605" w:type="dxa"/>
          </w:tcPr>
          <w:p w14:paraId="6CA1473D" w14:textId="36AA7ED9"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Gulfstream</w:t>
            </w:r>
          </w:p>
        </w:tc>
        <w:tc>
          <w:tcPr>
            <w:tcW w:w="987" w:type="dxa"/>
          </w:tcPr>
          <w:p w14:paraId="1B55799B" w14:textId="47AE10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03D9C24C" w14:textId="2E9559BD"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36011051" w14:textId="6032496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 PW306A</w:t>
            </w:r>
          </w:p>
        </w:tc>
        <w:tc>
          <w:tcPr>
            <w:tcW w:w="1296" w:type="dxa"/>
          </w:tcPr>
          <w:p w14:paraId="12A837D1" w14:textId="6770EAEB"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0.97</w:t>
            </w:r>
          </w:p>
        </w:tc>
        <w:tc>
          <w:tcPr>
            <w:tcW w:w="1296" w:type="dxa"/>
          </w:tcPr>
          <w:p w14:paraId="36820125" w14:textId="320DD63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26.9</w:t>
            </w:r>
          </w:p>
        </w:tc>
        <w:tc>
          <w:tcPr>
            <w:tcW w:w="1296" w:type="dxa"/>
          </w:tcPr>
          <w:p w14:paraId="1FBCFC19" w14:textId="5D6FE88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17.7</w:t>
            </w:r>
          </w:p>
        </w:tc>
        <w:tc>
          <w:tcPr>
            <w:tcW w:w="1296" w:type="dxa"/>
          </w:tcPr>
          <w:p w14:paraId="5EFC4AB3" w14:textId="14ECDD0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18.9</w:t>
            </w:r>
          </w:p>
        </w:tc>
        <w:tc>
          <w:tcPr>
            <w:tcW w:w="1296" w:type="dxa"/>
          </w:tcPr>
          <w:p w14:paraId="3F84B6FB" w14:textId="1F7D7B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6.4</w:t>
            </w:r>
          </w:p>
        </w:tc>
      </w:tr>
      <w:tr w:rsidR="08F30B4A" w14:paraId="5D7055D7" w14:textId="77777777" w:rsidTr="60955389">
        <w:trPr>
          <w:trHeight w:val="300"/>
        </w:trPr>
        <w:tc>
          <w:tcPr>
            <w:tcW w:w="1605" w:type="dxa"/>
          </w:tcPr>
          <w:p w14:paraId="01AEAD63" w14:textId="28672E68"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987" w:type="dxa"/>
          </w:tcPr>
          <w:p w14:paraId="69D5347F" w14:textId="7AD828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39E21303" w14:textId="1DE3AA7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6012EA7E" w14:textId="2522BEC8" w:rsidR="08F30B4A" w:rsidRDefault="2E4FAAEA" w:rsidP="2E4FAAEA">
            <w:pPr>
              <w:rPr>
                <w:rFonts w:eastAsiaTheme="minorEastAsia" w:cstheme="minorBidi"/>
                <w:color w:val="212529"/>
                <w:szCs w:val="22"/>
              </w:rPr>
            </w:pPr>
            <w:r w:rsidRPr="2E4FAAEA">
              <w:rPr>
                <w:rFonts w:eastAsiaTheme="minorEastAsia" w:cstheme="minorBidi"/>
                <w:color w:val="212529"/>
                <w:szCs w:val="22"/>
              </w:rPr>
              <w:t>PW305B</w:t>
            </w:r>
          </w:p>
        </w:tc>
        <w:tc>
          <w:tcPr>
            <w:tcW w:w="1296" w:type="dxa"/>
          </w:tcPr>
          <w:p w14:paraId="511FFEC9" w14:textId="1F6A803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0.914</w:t>
            </w:r>
          </w:p>
        </w:tc>
        <w:tc>
          <w:tcPr>
            <w:tcW w:w="1296" w:type="dxa"/>
          </w:tcPr>
          <w:p w14:paraId="7E3C5FCD" w14:textId="6FA4FA6D"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23.4</w:t>
            </w:r>
          </w:p>
        </w:tc>
        <w:tc>
          <w:tcPr>
            <w:tcW w:w="1296" w:type="dxa"/>
          </w:tcPr>
          <w:p w14:paraId="211980EB" w14:textId="0933461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15.5</w:t>
            </w:r>
          </w:p>
        </w:tc>
        <w:tc>
          <w:tcPr>
            <w:tcW w:w="1296" w:type="dxa"/>
          </w:tcPr>
          <w:p w14:paraId="1904766E" w14:textId="688E432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15.85</w:t>
            </w:r>
          </w:p>
        </w:tc>
        <w:tc>
          <w:tcPr>
            <w:tcW w:w="1296" w:type="dxa"/>
          </w:tcPr>
          <w:p w14:paraId="32544A18" w14:textId="28B7318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5.18</w:t>
            </w:r>
          </w:p>
        </w:tc>
      </w:tr>
      <w:tr w:rsidR="08F30B4A" w14:paraId="0FD94342" w14:textId="77777777" w:rsidTr="60955389">
        <w:trPr>
          <w:trHeight w:val="300"/>
        </w:trPr>
        <w:tc>
          <w:tcPr>
            <w:tcW w:w="1605" w:type="dxa"/>
          </w:tcPr>
          <w:p w14:paraId="336A0022" w14:textId="3899FC3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Hawker</w:t>
            </w:r>
          </w:p>
        </w:tc>
        <w:tc>
          <w:tcPr>
            <w:tcW w:w="987" w:type="dxa"/>
          </w:tcPr>
          <w:p w14:paraId="7F0BAA8F" w14:textId="599AC13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2F2A6CE6" w14:textId="46D91A5B"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Pratt &amp; Whitney</w:t>
            </w:r>
          </w:p>
        </w:tc>
        <w:tc>
          <w:tcPr>
            <w:tcW w:w="1167" w:type="dxa"/>
          </w:tcPr>
          <w:p w14:paraId="08FF3EF4" w14:textId="7FD78B44"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JT15D-5R</w:t>
            </w:r>
          </w:p>
        </w:tc>
        <w:tc>
          <w:tcPr>
            <w:tcW w:w="1296" w:type="dxa"/>
          </w:tcPr>
          <w:p w14:paraId="6F6CE287" w14:textId="61263B17"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0.69</w:t>
            </w:r>
          </w:p>
        </w:tc>
        <w:tc>
          <w:tcPr>
            <w:tcW w:w="1296" w:type="dxa"/>
          </w:tcPr>
          <w:p w14:paraId="1757B206" w14:textId="5B0D578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13.18</w:t>
            </w:r>
          </w:p>
        </w:tc>
        <w:tc>
          <w:tcPr>
            <w:tcW w:w="1296" w:type="dxa"/>
          </w:tcPr>
          <w:p w14:paraId="2FF1813B" w14:textId="7EA09AB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w:t>
            </w:r>
          </w:p>
        </w:tc>
        <w:tc>
          <w:tcPr>
            <w:tcW w:w="1296" w:type="dxa"/>
          </w:tcPr>
          <w:p w14:paraId="17543EB3" w14:textId="1178F92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14.6</w:t>
            </w:r>
          </w:p>
        </w:tc>
        <w:tc>
          <w:tcPr>
            <w:tcW w:w="1296" w:type="dxa"/>
          </w:tcPr>
          <w:p w14:paraId="236D88E6" w14:textId="0272E0A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w:t>
            </w:r>
          </w:p>
        </w:tc>
      </w:tr>
      <w:tr w:rsidR="08F30B4A" w14:paraId="39678E31" w14:textId="77777777" w:rsidTr="60955389">
        <w:trPr>
          <w:trHeight w:val="300"/>
        </w:trPr>
        <w:tc>
          <w:tcPr>
            <w:tcW w:w="1605" w:type="dxa"/>
          </w:tcPr>
          <w:p w14:paraId="3004E048" w14:textId="48DF3361"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Honda</w:t>
            </w:r>
          </w:p>
        </w:tc>
        <w:tc>
          <w:tcPr>
            <w:tcW w:w="987" w:type="dxa"/>
          </w:tcPr>
          <w:p w14:paraId="1BD733BE" w14:textId="271F7E7F"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774E8B00" w14:textId="35813E8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GE Honda</w:t>
            </w:r>
          </w:p>
        </w:tc>
        <w:tc>
          <w:tcPr>
            <w:tcW w:w="1167" w:type="dxa"/>
          </w:tcPr>
          <w:p w14:paraId="09B74D54" w14:textId="52BA91C2"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HF120</w:t>
            </w:r>
          </w:p>
        </w:tc>
        <w:tc>
          <w:tcPr>
            <w:tcW w:w="1296" w:type="dxa"/>
          </w:tcPr>
          <w:p w14:paraId="39981EDF" w14:textId="4B2955F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0.53</w:t>
            </w:r>
          </w:p>
        </w:tc>
        <w:tc>
          <w:tcPr>
            <w:tcW w:w="1296" w:type="dxa"/>
          </w:tcPr>
          <w:p w14:paraId="55538857" w14:textId="3ED2038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9.32</w:t>
            </w:r>
          </w:p>
        </w:tc>
        <w:tc>
          <w:tcPr>
            <w:tcW w:w="1296" w:type="dxa"/>
          </w:tcPr>
          <w:p w14:paraId="4018831C" w14:textId="41E2683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11.88</w:t>
            </w:r>
          </w:p>
        </w:tc>
        <w:tc>
          <w:tcPr>
            <w:tcW w:w="1296" w:type="dxa"/>
          </w:tcPr>
          <w:p w14:paraId="789ED2A2" w14:textId="2F26EF10"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12.8</w:t>
            </w:r>
          </w:p>
        </w:tc>
        <w:tc>
          <w:tcPr>
            <w:tcW w:w="1296" w:type="dxa"/>
          </w:tcPr>
          <w:p w14:paraId="503ECE1E" w14:textId="1AB2F32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14.27</w:t>
            </w:r>
          </w:p>
        </w:tc>
      </w:tr>
      <w:tr w:rsidR="08F30B4A" w14:paraId="166EFFB4" w14:textId="77777777" w:rsidTr="60955389">
        <w:trPr>
          <w:trHeight w:val="300"/>
        </w:trPr>
        <w:tc>
          <w:tcPr>
            <w:tcW w:w="1605" w:type="dxa"/>
          </w:tcPr>
          <w:p w14:paraId="7C01EBEB" w14:textId="0A815CFC"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 xml:space="preserve">Lockheed </w:t>
            </w:r>
          </w:p>
        </w:tc>
        <w:tc>
          <w:tcPr>
            <w:tcW w:w="987" w:type="dxa"/>
          </w:tcPr>
          <w:p w14:paraId="637C458E" w14:textId="1C684D2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4</w:t>
            </w:r>
          </w:p>
        </w:tc>
        <w:tc>
          <w:tcPr>
            <w:tcW w:w="1425" w:type="dxa"/>
          </w:tcPr>
          <w:p w14:paraId="0E044D84" w14:textId="0F92C63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Honeywell</w:t>
            </w:r>
          </w:p>
        </w:tc>
        <w:tc>
          <w:tcPr>
            <w:tcW w:w="1167" w:type="dxa"/>
          </w:tcPr>
          <w:p w14:paraId="46C16811" w14:textId="4FDA3113"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TFE731-3</w:t>
            </w:r>
          </w:p>
        </w:tc>
        <w:tc>
          <w:tcPr>
            <w:tcW w:w="1296" w:type="dxa"/>
          </w:tcPr>
          <w:p w14:paraId="7119DAC7" w14:textId="535090E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w:t>
            </w:r>
          </w:p>
        </w:tc>
        <w:tc>
          <w:tcPr>
            <w:tcW w:w="1296" w:type="dxa"/>
          </w:tcPr>
          <w:p w14:paraId="61156EC8" w14:textId="2FC79273"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741405EB" w14:textId="081325CE"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w:t>
            </w:r>
          </w:p>
        </w:tc>
        <w:tc>
          <w:tcPr>
            <w:tcW w:w="1296" w:type="dxa"/>
          </w:tcPr>
          <w:p w14:paraId="6CC68A51" w14:textId="2E37AE54"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16.59</w:t>
            </w:r>
          </w:p>
        </w:tc>
        <w:tc>
          <w:tcPr>
            <w:tcW w:w="1296" w:type="dxa"/>
          </w:tcPr>
          <w:p w14:paraId="373373F4" w14:textId="29A64EEC"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18.41</w:t>
            </w:r>
          </w:p>
        </w:tc>
      </w:tr>
      <w:tr w:rsidR="08F30B4A" w14:paraId="374604A0" w14:textId="77777777" w:rsidTr="60955389">
        <w:trPr>
          <w:trHeight w:val="300"/>
        </w:trPr>
        <w:tc>
          <w:tcPr>
            <w:tcW w:w="1605" w:type="dxa"/>
          </w:tcPr>
          <w:p w14:paraId="67F121CC" w14:textId="36591D97"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Nextant</w:t>
            </w:r>
          </w:p>
        </w:tc>
        <w:tc>
          <w:tcPr>
            <w:tcW w:w="987" w:type="dxa"/>
          </w:tcPr>
          <w:p w14:paraId="2AC50CD9" w14:textId="4C1B20D9"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0F258A42" w14:textId="6C03E5EA" w:rsidR="08F30B4A" w:rsidRDefault="2E4FAAEA" w:rsidP="2E4FAAEA">
            <w:pPr>
              <w:rPr>
                <w:rFonts w:eastAsiaTheme="minorEastAsia" w:cstheme="minorBidi"/>
                <w:color w:val="212529"/>
                <w:szCs w:val="22"/>
              </w:rPr>
            </w:pPr>
            <w:r w:rsidRPr="2E4FAAEA">
              <w:rPr>
                <w:rFonts w:eastAsiaTheme="minorEastAsia" w:cstheme="minorBidi"/>
                <w:color w:val="212529"/>
                <w:szCs w:val="22"/>
              </w:rPr>
              <w:t>Williams</w:t>
            </w:r>
          </w:p>
        </w:tc>
        <w:tc>
          <w:tcPr>
            <w:tcW w:w="1167" w:type="dxa"/>
          </w:tcPr>
          <w:p w14:paraId="2867123A" w14:textId="42D59337" w:rsidR="08F30B4A" w:rsidRDefault="2E4FAAEA" w:rsidP="2E4FAAEA">
            <w:pPr>
              <w:rPr>
                <w:rFonts w:eastAsiaTheme="minorEastAsia" w:cstheme="minorBidi"/>
                <w:color w:val="212529"/>
                <w:szCs w:val="22"/>
              </w:rPr>
            </w:pPr>
            <w:r w:rsidRPr="2E4FAAEA">
              <w:rPr>
                <w:rFonts w:eastAsiaTheme="minorEastAsia" w:cstheme="minorBidi"/>
                <w:color w:val="212529"/>
                <w:szCs w:val="22"/>
              </w:rPr>
              <w:t>FJ44-3AP</w:t>
            </w:r>
          </w:p>
        </w:tc>
        <w:tc>
          <w:tcPr>
            <w:tcW w:w="1296" w:type="dxa"/>
          </w:tcPr>
          <w:p w14:paraId="6775E5C3" w14:textId="38FF0A8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0.55</w:t>
            </w:r>
          </w:p>
        </w:tc>
        <w:tc>
          <w:tcPr>
            <w:tcW w:w="1296" w:type="dxa"/>
          </w:tcPr>
          <w:p w14:paraId="27D8E3DC" w14:textId="3697E6C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13.6</w:t>
            </w:r>
          </w:p>
        </w:tc>
        <w:tc>
          <w:tcPr>
            <w:tcW w:w="1296" w:type="dxa"/>
          </w:tcPr>
          <w:p w14:paraId="65D992C4" w14:textId="12D170BA"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13.1</w:t>
            </w:r>
          </w:p>
        </w:tc>
        <w:tc>
          <w:tcPr>
            <w:tcW w:w="1296" w:type="dxa"/>
          </w:tcPr>
          <w:p w14:paraId="51EF770F" w14:textId="01C96776"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14.63</w:t>
            </w:r>
          </w:p>
        </w:tc>
        <w:tc>
          <w:tcPr>
            <w:tcW w:w="1296" w:type="dxa"/>
          </w:tcPr>
          <w:p w14:paraId="20FDCA84" w14:textId="3F82A772"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3.96</w:t>
            </w:r>
          </w:p>
        </w:tc>
      </w:tr>
      <w:tr w:rsidR="08F30B4A" w14:paraId="78B50F88" w14:textId="77777777" w:rsidTr="60955389">
        <w:trPr>
          <w:trHeight w:val="300"/>
        </w:trPr>
        <w:tc>
          <w:tcPr>
            <w:tcW w:w="1605" w:type="dxa"/>
          </w:tcPr>
          <w:p w14:paraId="2067F1EF" w14:textId="72952786"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Pilatus</w:t>
            </w:r>
          </w:p>
        </w:tc>
        <w:tc>
          <w:tcPr>
            <w:tcW w:w="987" w:type="dxa"/>
          </w:tcPr>
          <w:p w14:paraId="26D4BF95" w14:textId="0991B6C1"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2</w:t>
            </w:r>
          </w:p>
        </w:tc>
        <w:tc>
          <w:tcPr>
            <w:tcW w:w="1425" w:type="dxa"/>
          </w:tcPr>
          <w:p w14:paraId="6716C1FB" w14:textId="358F599F"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Williams</w:t>
            </w:r>
          </w:p>
        </w:tc>
        <w:tc>
          <w:tcPr>
            <w:tcW w:w="1167" w:type="dxa"/>
          </w:tcPr>
          <w:p w14:paraId="413E33E5" w14:textId="299C02A5" w:rsidR="08F30B4A" w:rsidRDefault="2E4FAAEA" w:rsidP="2E4FAAEA">
            <w:pPr>
              <w:rPr>
                <w:rFonts w:eastAsiaTheme="minorEastAsia" w:cstheme="minorBidi"/>
                <w:color w:val="000000" w:themeColor="text1"/>
                <w:szCs w:val="22"/>
              </w:rPr>
            </w:pPr>
            <w:r w:rsidRPr="2E4FAAEA">
              <w:rPr>
                <w:rFonts w:eastAsiaTheme="minorEastAsia" w:cstheme="minorBidi"/>
                <w:color w:val="000000" w:themeColor="text1"/>
                <w:szCs w:val="22"/>
              </w:rPr>
              <w:t>FJ44-4A-QPM</w:t>
            </w:r>
          </w:p>
        </w:tc>
        <w:tc>
          <w:tcPr>
            <w:tcW w:w="1296" w:type="dxa"/>
          </w:tcPr>
          <w:p w14:paraId="0FC0C843" w14:textId="394A1E49" w:rsidR="08F30B4A" w:rsidRDefault="2E4FAAEA" w:rsidP="2E4FAAEA">
            <w:pPr>
              <w:rPr>
                <w:rFonts w:eastAsiaTheme="minorEastAsia" w:cstheme="minorBidi"/>
                <w:szCs w:val="22"/>
              </w:rPr>
            </w:pPr>
            <w:r w:rsidRPr="2E4FAAEA">
              <w:rPr>
                <w:rFonts w:eastAsiaTheme="minorEastAsia" w:cstheme="minorBidi"/>
                <w:szCs w:val="22"/>
              </w:rPr>
              <w:t xml:space="preserve">            0.58</w:t>
            </w:r>
          </w:p>
        </w:tc>
        <w:tc>
          <w:tcPr>
            <w:tcW w:w="1296" w:type="dxa"/>
          </w:tcPr>
          <w:p w14:paraId="01D89DFB" w14:textId="40B33407" w:rsidR="08F30B4A" w:rsidRDefault="2E4FAAEA" w:rsidP="2E4FAAEA">
            <w:pPr>
              <w:rPr>
                <w:rFonts w:eastAsiaTheme="minorEastAsia" w:cstheme="minorBidi"/>
                <w:szCs w:val="22"/>
              </w:rPr>
            </w:pPr>
            <w:r w:rsidRPr="2E4FAAEA">
              <w:rPr>
                <w:rFonts w:eastAsiaTheme="minorEastAsia" w:cstheme="minorBidi"/>
                <w:szCs w:val="22"/>
              </w:rPr>
              <w:t xml:space="preserve">          15.17</w:t>
            </w:r>
          </w:p>
        </w:tc>
        <w:tc>
          <w:tcPr>
            <w:tcW w:w="1296" w:type="dxa"/>
          </w:tcPr>
          <w:p w14:paraId="0588BCA6" w14:textId="72A3D335"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16.89</w:t>
            </w:r>
          </w:p>
        </w:tc>
        <w:tc>
          <w:tcPr>
            <w:tcW w:w="1296" w:type="dxa"/>
          </w:tcPr>
          <w:p w14:paraId="272D342A" w14:textId="265F9038" w:rsidR="08F30B4A" w:rsidRDefault="2E4FAAEA" w:rsidP="2E4FAAEA">
            <w:pPr>
              <w:jc w:val="right"/>
              <w:rPr>
                <w:rFonts w:eastAsiaTheme="minorEastAsia" w:cstheme="minorBidi"/>
                <w:color w:val="000000" w:themeColor="text1"/>
                <w:szCs w:val="22"/>
              </w:rPr>
            </w:pPr>
            <w:r w:rsidRPr="2E4FAAEA">
              <w:rPr>
                <w:rFonts w:eastAsiaTheme="minorEastAsia" w:cstheme="minorBidi"/>
                <w:color w:val="000000" w:themeColor="text1"/>
                <w:szCs w:val="22"/>
              </w:rPr>
              <w:t>16.76</w:t>
            </w:r>
          </w:p>
        </w:tc>
        <w:tc>
          <w:tcPr>
            <w:tcW w:w="1296" w:type="dxa"/>
          </w:tcPr>
          <w:p w14:paraId="08F28697" w14:textId="034A85BF" w:rsidR="08F30B4A" w:rsidRDefault="60955389" w:rsidP="60955389">
            <w:pPr>
              <w:jc w:val="right"/>
              <w:rPr>
                <w:rFonts w:eastAsiaTheme="minorEastAsia" w:cstheme="minorBidi"/>
                <w:color w:val="000000" w:themeColor="text1"/>
              </w:rPr>
            </w:pPr>
            <w:r w:rsidRPr="60955389">
              <w:rPr>
                <w:rFonts w:eastAsiaTheme="minorEastAsia" w:cstheme="minorBidi"/>
                <w:color w:val="000000" w:themeColor="text1"/>
              </w:rPr>
              <w:t>5.18</w:t>
            </w:r>
          </w:p>
        </w:tc>
      </w:tr>
    </w:tbl>
    <w:p w14:paraId="50E59081" w14:textId="32DA2223" w:rsidR="08F30B4A" w:rsidRDefault="08F30B4A" w:rsidP="2E4FAAEA">
      <w:pPr>
        <w:rPr>
          <w:rFonts w:eastAsiaTheme="minorEastAsia" w:cstheme="minorBidi"/>
          <w:szCs w:val="22"/>
        </w:rPr>
      </w:pPr>
    </w:p>
    <w:p w14:paraId="0814B815" w14:textId="2DD3BD50" w:rsidR="08F30B4A" w:rsidRDefault="08F30B4A" w:rsidP="2E4FAAEA">
      <w:pPr>
        <w:rPr>
          <w:rFonts w:eastAsiaTheme="minorEastAsia" w:cstheme="minorBidi"/>
          <w:szCs w:val="22"/>
        </w:rPr>
      </w:pPr>
    </w:p>
    <w:sectPr w:rsidR="08F30B4A" w:rsidSect="000A7FD9">
      <w:headerReference w:type="default" r:id="rId82"/>
      <w:footerReference w:type="default" r:id="rId83"/>
      <w:headerReference w:type="first" r:id="rId84"/>
      <w:footerReference w:type="first" r:id="rId85"/>
      <w:pgSz w:w="20160" w:h="15840" w:orient="landscape" w:code="1"/>
      <w:pgMar w:top="1440" w:right="1440" w:bottom="1440" w:left="1440" w:header="709" w:footer="709" w:gutter="0"/>
      <w:cols w:space="708"/>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Guest User" w:date="2025-09-09T12:48:00Z" w:initials="GU">
    <w:p w14:paraId="7EBF3CB9" w14:textId="2D2AB2BA" w:rsidR="00692B76" w:rsidRDefault="00692B76">
      <w:pPr>
        <w:pStyle w:val="CommentText"/>
      </w:pPr>
      <w:r>
        <w:rPr>
          <w:rStyle w:val="CommentReference"/>
        </w:rPr>
        <w:annotationRef/>
      </w:r>
      <w:r w:rsidRPr="55DF9E08">
        <w:t>I believe its beneficial to keep our passenger quantity to a minimum for weight and dimension purposes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EBF3CB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F48A61C" w16cex:dateUtc="2025-09-09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EBF3CB9" w16cid:durableId="2F48A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66F83" w14:textId="77777777" w:rsidR="00281B5C" w:rsidRDefault="00281B5C" w:rsidP="00E94A04">
      <w:r>
        <w:separator/>
      </w:r>
    </w:p>
  </w:endnote>
  <w:endnote w:type="continuationSeparator" w:id="0">
    <w:p w14:paraId="0734F4E9" w14:textId="77777777" w:rsidR="00281B5C" w:rsidRDefault="00281B5C" w:rsidP="00E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Franklin Gothic Book">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embedRegular r:id="rId1" w:fontKey="{E03719EE-5638-4E9C-BC66-DE77A5BC388B}"/>
    <w:embedBold r:id="rId2" w:fontKey="{D9C27617-F80F-47D5-AB8A-2609AC7834E0}"/>
    <w:embedItalic r:id="rId3" w:fontKey="{5F3F9DB5-9DB4-45A9-AB60-DEA7AD622852}"/>
    <w:embedBoldItalic r:id="rId4" w:fontKey="{70239291-5A98-4CB3-B9BF-452926576BFF}"/>
  </w:font>
  <w:font w:name="Calibri Light">
    <w:panose1 w:val="020F0302020204030204"/>
    <w:charset w:val="00"/>
    <w:family w:val="swiss"/>
    <w:pitch w:val="variable"/>
    <w:sig w:usb0="E4002EFF" w:usb1="C000247B" w:usb2="00000009" w:usb3="00000000" w:csb0="000001FF" w:csb1="00000000"/>
    <w:embedRegular r:id="rId5" w:fontKey="{31ACF0D0-05D8-400B-A81F-2214D72CA393}"/>
    <w:embedBold r:id="rId6" w:fontKey="{43E2BF0F-1814-4F29-8F27-E2CB5E6F5C72}"/>
    <w:embedItalic r:id="rId7" w:fontKey="{37060BF5-7E3B-4C8B-BB7F-F9DCE14FEB7D}"/>
    <w:embedBoldItalic r:id="rId8" w:fontKey="{8EEADD7B-A344-4931-BBE8-83BEF67FAC8C}"/>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embedRegular r:id="rId9" w:fontKey="{BB532993-CC9C-4916-9E65-A0659D542129}"/>
    <w:embedBold r:id="rId10" w:fontKey="{88278672-FA01-40CD-B987-49691ED7D54E}"/>
  </w:font>
  <w:font w:name="Segoe UI">
    <w:panose1 w:val="020B0502040204020203"/>
    <w:charset w:val="00"/>
    <w:family w:val="swiss"/>
    <w:pitch w:val="variable"/>
    <w:sig w:usb0="E4002EFF" w:usb1="C000E47F" w:usb2="00000009" w:usb3="00000000" w:csb0="000001FF" w:csb1="00000000"/>
    <w:embedRegular r:id="rId11" w:fontKey="{6B334C8A-BCDC-47B4-8EEB-AF9F7381FE91}"/>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2" w:fontKey="{7BEFD39B-0065-4ABB-985E-F79162EC6A66}"/>
    <w:embedBold r:id="rId13" w:fontKey="{818AEABE-7CF6-411A-A847-E8B06F8439A5}"/>
    <w:embedItalic r:id="rId14" w:fontKey="{810465E6-895A-42ED-B73C-BAF02DB4986E}"/>
  </w:font>
  <w:font w:name="Century Schoolbook">
    <w:charset w:val="00"/>
    <w:family w:val="roman"/>
    <w:pitch w:val="variable"/>
    <w:sig w:usb0="00000287" w:usb1="00000000" w:usb2="00000000" w:usb3="00000000" w:csb0="0000009F" w:csb1="00000000"/>
    <w:embedRegular r:id="rId15" w:fontKey="{DF7E3643-B33A-44B3-B3EC-1265C321920C}"/>
    <w:embedBold r:id="rId16" w:fontKey="{C8526CB9-CCC2-4D9D-89D9-D9BC697C6F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1C0E17" w:rsidP="00E94A04">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E94A04">
    <w:pPr>
      <w:rPr>
        <w:rFonts w:ascii="Tahoma" w:hAnsi="Tahoma" w:cs="Tahoma"/>
        <w:i/>
        <w:iCs/>
        <w:color w:val="FF0000"/>
        <w:sz w:val="20"/>
        <w:szCs w:val="20"/>
      </w:rPr>
    </w:pPr>
    <w:r w:rsidRPr="00E94A04">
      <w:rPr>
        <w:i/>
        <w:iCs/>
        <w:sz w:val="20"/>
        <w:szCs w:val="20"/>
      </w:rPr>
      <w:t>Assignment</w:t>
    </w:r>
    <w:r w:rsidR="000E7E28" w:rsidRPr="00E94A04">
      <w:rPr>
        <w:i/>
        <w:iCs/>
        <w:sz w:val="20"/>
        <w:szCs w:val="20"/>
      </w:rPr>
      <w:t xml:space="preserve"> 1</w:t>
    </w:r>
    <w:r w:rsidR="00185785" w:rsidRPr="00E94A04">
      <w:rPr>
        <w:i/>
        <w:iCs/>
        <w:sz w:val="20"/>
        <w:szCs w:val="20"/>
      </w:rPr>
      <w:t xml:space="preserve">: </w:t>
    </w:r>
    <w:bookmarkStart w:id="1" w:name="OLE_LINK1"/>
    <w:bookmarkStart w:id="2" w:name="OLE_LINK2"/>
    <w:r w:rsidR="00185785" w:rsidRPr="00E94A04">
      <w:rPr>
        <w:i/>
        <w:iCs/>
        <w:sz w:val="20"/>
        <w:szCs w:val="20"/>
      </w:rPr>
      <w:t>Mission definition, analysis of requirements, concept selection and fuselage design</w:t>
    </w:r>
    <w:bookmarkEnd w:id="1"/>
    <w:bookmarkEnd w:id="2"/>
  </w:p>
  <w:p w14:paraId="238E76E2" w14:textId="2C794DCD" w:rsidR="0036273F" w:rsidRPr="00E94A04" w:rsidRDefault="0036273F" w:rsidP="009D781E">
    <w:pPr>
      <w:pStyle w:val="Footer"/>
      <w:tabs>
        <w:tab w:val="clear" w:pos="8306"/>
        <w:tab w:val="right" w:pos="9360"/>
      </w:tabs>
      <w:rPr>
        <w:i/>
        <w:iCs/>
      </w:rPr>
    </w:pPr>
    <w:r w:rsidRPr="00E94A04">
      <w:rPr>
        <w:i/>
        <w:iCs/>
        <w:sz w:val="20"/>
        <w:szCs w:val="20"/>
      </w:rPr>
      <w:t>Written b</w:t>
    </w:r>
    <w:r w:rsidR="00185785" w:rsidRPr="00E94A04">
      <w:rPr>
        <w:i/>
        <w:iCs/>
        <w:sz w:val="20"/>
        <w:szCs w:val="20"/>
      </w:rPr>
      <w:t xml:space="preserve">y </w:t>
    </w:r>
    <w:r w:rsidR="00EB1230">
      <w:rPr>
        <w:i/>
        <w:iCs/>
        <w:sz w:val="20"/>
        <w:szCs w:val="20"/>
      </w:rPr>
      <w:t>Aurelio Santiago, Mateo Garcia, and Jacob Chin</w:t>
    </w:r>
    <w:r w:rsidR="00D70DD1">
      <w:rPr>
        <w:i/>
        <w:iCs/>
        <w:sz w:val="20"/>
        <w:szCs w:val="20"/>
      </w:rPr>
      <w:t>.</w:t>
    </w:r>
    <w:r w:rsidR="00481D20" w:rsidRPr="00E94A04">
      <w:rPr>
        <w:i/>
        <w:iCs/>
      </w:rPr>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D781E">
    <w:pPr>
      <w:pStyle w:val="Footer"/>
      <w:jc w:val="cen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A6559" w14:textId="513759DA" w:rsidR="00474139" w:rsidRPr="00F94943" w:rsidRDefault="009D781E" w:rsidP="009D781E">
    <w:pPr>
      <w:pStyle w:val="Footer"/>
      <w:jc w:val="center"/>
      <w:rPr>
        <w:lang w:val="nl-NL"/>
      </w:rPr>
    </w:pPr>
    <w:r>
      <w:rPr>
        <w:noProof/>
      </w:rPr>
      <w:drawing>
        <wp:inline distT="0" distB="0" distL="0" distR="0" wp14:anchorId="20501296" wp14:editId="1C578271">
          <wp:extent cx="1674909" cy="457200"/>
          <wp:effectExtent l="0" t="0" r="1905" b="0"/>
          <wp:docPr id="807899220" name="Picture 807899220"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0260" cy="507795"/>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E94A04">
    <w:pPr>
      <w:pStyle w:val="Footer"/>
    </w:pPr>
    <w:r w:rsidRPr="001A5E6C">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E94A04">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6D2BB" w14:textId="77777777" w:rsidR="00281B5C" w:rsidRDefault="00281B5C" w:rsidP="00E94A04">
      <w:r>
        <w:separator/>
      </w:r>
    </w:p>
  </w:footnote>
  <w:footnote w:type="continuationSeparator" w:id="0">
    <w:p w14:paraId="1C7D80AA" w14:textId="77777777" w:rsidR="00281B5C" w:rsidRDefault="00281B5C" w:rsidP="00E94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E94A04">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1592FCD3" w:rsidR="0036273F" w:rsidRPr="009D781E" w:rsidRDefault="005F2498" w:rsidP="009D781E">
    <w:pPr>
      <w:pStyle w:val="Header"/>
      <w:tabs>
        <w:tab w:val="clear" w:pos="8306"/>
        <w:tab w:val="right" w:pos="9360"/>
      </w:tabs>
      <w:rPr>
        <w:sz w:val="20"/>
        <w:szCs w:val="22"/>
      </w:rPr>
    </w:pPr>
    <w:r w:rsidRPr="009D781E">
      <w:rPr>
        <w:sz w:val="20"/>
        <w:szCs w:val="22"/>
      </w:rPr>
      <w:t>AE</w:t>
    </w:r>
    <w:r w:rsidR="00792460">
      <w:rPr>
        <w:sz w:val="20"/>
        <w:szCs w:val="22"/>
      </w:rPr>
      <w:t xml:space="preserve">SP </w:t>
    </w:r>
    <w:r w:rsidRPr="009D781E">
      <w:rPr>
        <w:sz w:val="20"/>
        <w:szCs w:val="22"/>
      </w:rPr>
      <w:t>4</w:t>
    </w:r>
    <w:r w:rsidR="00912954">
      <w:rPr>
        <w:sz w:val="20"/>
        <w:szCs w:val="22"/>
      </w:rPr>
      <w:t>15</w:t>
    </w:r>
    <w:r w:rsidRPr="009D781E">
      <w:rPr>
        <w:sz w:val="20"/>
        <w:szCs w:val="22"/>
      </w:rPr>
      <w:t xml:space="preserve">: </w:t>
    </w:r>
    <w:r w:rsidRPr="009D781E">
      <w:rPr>
        <w:smallCaps/>
        <w:sz w:val="20"/>
        <w:szCs w:val="22"/>
      </w:rPr>
      <w:t>AIRCRAFT DESIGN 1</w:t>
    </w:r>
    <w:r w:rsidR="009D781E" w:rsidRPr="009D781E">
      <w:rPr>
        <w:smallCaps/>
        <w:sz w:val="20"/>
        <w:szCs w:val="22"/>
      </w:rPr>
      <w:tab/>
    </w:r>
    <w:r w:rsidR="009D781E" w:rsidRPr="009D781E">
      <w:rPr>
        <w:smallCaps/>
        <w:sz w:val="20"/>
        <w:szCs w:val="22"/>
      </w:rPr>
      <w:tab/>
    </w:r>
    <w:r w:rsidR="009D781E" w:rsidRPr="009D781E">
      <w:rPr>
        <w:smallCaps/>
        <w:sz w:val="20"/>
        <w:szCs w:val="22"/>
      </w:rPr>
      <w:tab/>
    </w:r>
    <w:r w:rsidRPr="009D781E">
      <w:rPr>
        <w:sz w:val="20"/>
        <w:szCs w:val="22"/>
      </w:rPr>
      <w:t>Fall 202</w:t>
    </w:r>
    <w:r w:rsidR="003C6CA1">
      <w:rPr>
        <w:sz w:val="20"/>
        <w:szCs w:val="22"/>
      </w:rPr>
      <w:t>5</w:t>
    </w:r>
  </w:p>
  <w:p w14:paraId="3F224A4F" w14:textId="77777777" w:rsidR="0036273F" w:rsidRPr="00F94943" w:rsidRDefault="001C0E17" w:rsidP="00E94A04">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E94A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E94A04">
    <w:pPr>
      <w:pStyle w:val="Header"/>
    </w:pPr>
    <w:r w:rsidRPr="00F634E9">
      <w:t xml:space="preserve">                        </w:t>
    </w:r>
  </w:p>
  <w:p w14:paraId="110DCC7A" w14:textId="11669696" w:rsidR="799BA05B" w:rsidRDefault="799BA05B" w:rsidP="799BA05B">
    <w:pPr>
      <w:pStyle w:val="Header"/>
      <w:tabs>
        <w:tab w:val="clear" w:pos="8306"/>
        <w:tab w:val="right" w:pos="9360"/>
      </w:tabs>
      <w:rPr>
        <w:sz w:val="20"/>
        <w:szCs w:val="20"/>
      </w:rPr>
    </w:pPr>
    <w:r w:rsidRPr="799BA05B">
      <w:rPr>
        <w:sz w:val="20"/>
        <w:szCs w:val="20"/>
      </w:rPr>
      <w:t xml:space="preserve">AE4-415: </w:t>
    </w:r>
    <w:r w:rsidRPr="799BA05B">
      <w:rPr>
        <w:smallCaps/>
        <w:sz w:val="20"/>
        <w:szCs w:val="20"/>
      </w:rPr>
      <w:t>AIRCRAFT DESIGN 1</w:t>
    </w:r>
    <w:r>
      <w:tab/>
    </w:r>
    <w:r>
      <w:tab/>
    </w:r>
    <w:r>
      <w:tab/>
    </w:r>
    <w:r w:rsidRPr="799BA05B">
      <w:rPr>
        <w:sz w:val="20"/>
        <w:szCs w:val="20"/>
      </w:rPr>
      <w:t>Fall 2025</w:t>
    </w:r>
  </w:p>
  <w:p w14:paraId="00F3AD25" w14:textId="77777777" w:rsidR="0036273F" w:rsidRDefault="001C0E17" w:rsidP="00E94A04">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B4624" w14:textId="77777777" w:rsidR="009D781E" w:rsidRPr="00F634E9" w:rsidRDefault="009D781E" w:rsidP="00E94A04">
    <w:pPr>
      <w:pStyle w:val="Header"/>
    </w:pPr>
    <w:r>
      <w:rPr>
        <w:noProof/>
      </w:rPr>
      <w:drawing>
        <wp:inline distT="0" distB="0" distL="0" distR="0" wp14:anchorId="2A1D747E" wp14:editId="470ACA08">
          <wp:extent cx="1199072" cy="327311"/>
          <wp:effectExtent l="0" t="0" r="1270" b="0"/>
          <wp:docPr id="732679205" name="Picture 732679205"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Pr="00F634E9">
      <w:t xml:space="preserve">                          </w:t>
    </w:r>
  </w:p>
  <w:p w14:paraId="384EA341" w14:textId="2F7AAD94" w:rsidR="009D781E" w:rsidRPr="009D781E" w:rsidRDefault="009D781E" w:rsidP="009D781E">
    <w:pPr>
      <w:pStyle w:val="Header"/>
      <w:tabs>
        <w:tab w:val="clear" w:pos="8306"/>
        <w:tab w:val="right" w:pos="9360"/>
      </w:tabs>
      <w:rPr>
        <w:sz w:val="20"/>
        <w:szCs w:val="22"/>
      </w:rPr>
    </w:pPr>
    <w:r w:rsidRPr="009D781E">
      <w:rPr>
        <w:sz w:val="20"/>
        <w:szCs w:val="22"/>
      </w:rPr>
      <w:t>AE4-4</w:t>
    </w:r>
    <w:r w:rsidR="00912954">
      <w:rPr>
        <w:sz w:val="20"/>
        <w:szCs w:val="22"/>
      </w:rPr>
      <w:t>1</w:t>
    </w:r>
    <w:r w:rsidRPr="009D781E">
      <w:rPr>
        <w:sz w:val="20"/>
        <w:szCs w:val="22"/>
      </w:rPr>
      <w:t xml:space="preserve">5: </w:t>
    </w:r>
    <w:r w:rsidRPr="009D781E">
      <w:rPr>
        <w:smallCaps/>
        <w:sz w:val="20"/>
        <w:szCs w:val="22"/>
      </w:rPr>
      <w:t>AIRCRAFT DESIGN 1</w:t>
    </w:r>
    <w:r w:rsidRPr="009D781E">
      <w:rPr>
        <w:sz w:val="20"/>
        <w:szCs w:val="22"/>
      </w:rPr>
      <w:tab/>
    </w:r>
    <w:r w:rsidRPr="009D781E">
      <w:rPr>
        <w:sz w:val="20"/>
        <w:szCs w:val="22"/>
      </w:rPr>
      <w:tab/>
    </w:r>
    <w:r w:rsidRPr="009D781E">
      <w:rPr>
        <w:sz w:val="20"/>
        <w:szCs w:val="22"/>
      </w:rPr>
      <w:tab/>
      <w:t>Fall 202</w:t>
    </w:r>
    <w:r w:rsidR="00397624">
      <w:rPr>
        <w:sz w:val="20"/>
        <w:szCs w:val="22"/>
      </w:rPr>
      <w:t>1</w:t>
    </w:r>
  </w:p>
  <w:p w14:paraId="3BD9B5BA" w14:textId="77777777" w:rsidR="009D781E" w:rsidRDefault="001C0E17" w:rsidP="00E94A04">
    <w:pPr>
      <w:pStyle w:val="Header"/>
    </w:pPr>
    <w:r>
      <w:pict w14:anchorId="19224C06">
        <v:rect id="_x0000_i1030" style="width:415.3pt;height:.75pt" o:hralign="center" o:hrstd="t" o:hrnoshade="t" o:hr="t" fillcolor="black"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E94A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E94A04">
    <w:pPr>
      <w:pStyle w:val="Header"/>
    </w:pPr>
  </w:p>
</w:hdr>
</file>

<file path=word/intelligence2.xml><?xml version="1.0" encoding="utf-8"?>
<int2:intelligence xmlns:int2="http://schemas.microsoft.com/office/intelligence/2020/intelligence" xmlns:oel="http://schemas.microsoft.com/office/2019/extlst">
  <int2:observations>
    <int2:textHash int2:hashCode="+qq5mUnFTTcKb8" int2:id="ckJkrV35">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D529D"/>
    <w:multiLevelType w:val="hybridMultilevel"/>
    <w:tmpl w:val="FFFFFFFF"/>
    <w:lvl w:ilvl="0" w:tplc="E502F884">
      <w:start w:val="1"/>
      <w:numFmt w:val="bullet"/>
      <w:lvlText w:val="-"/>
      <w:lvlJc w:val="left"/>
      <w:pPr>
        <w:ind w:left="360" w:hanging="360"/>
      </w:pPr>
      <w:rPr>
        <w:rFonts w:ascii="Aptos" w:hAnsi="Aptos" w:hint="default"/>
      </w:rPr>
    </w:lvl>
    <w:lvl w:ilvl="1" w:tplc="7C484E70">
      <w:start w:val="1"/>
      <w:numFmt w:val="bullet"/>
      <w:lvlText w:val="o"/>
      <w:lvlJc w:val="left"/>
      <w:pPr>
        <w:ind w:left="1080" w:hanging="360"/>
      </w:pPr>
      <w:rPr>
        <w:rFonts w:ascii="Courier New" w:hAnsi="Courier New" w:hint="default"/>
      </w:rPr>
    </w:lvl>
    <w:lvl w:ilvl="2" w:tplc="794612D6">
      <w:start w:val="1"/>
      <w:numFmt w:val="bullet"/>
      <w:lvlText w:val=""/>
      <w:lvlJc w:val="left"/>
      <w:pPr>
        <w:ind w:left="1800" w:hanging="360"/>
      </w:pPr>
      <w:rPr>
        <w:rFonts w:ascii="Wingdings" w:hAnsi="Wingdings" w:hint="default"/>
      </w:rPr>
    </w:lvl>
    <w:lvl w:ilvl="3" w:tplc="1A989DF6">
      <w:start w:val="1"/>
      <w:numFmt w:val="bullet"/>
      <w:lvlText w:val=""/>
      <w:lvlJc w:val="left"/>
      <w:pPr>
        <w:ind w:left="2520" w:hanging="360"/>
      </w:pPr>
      <w:rPr>
        <w:rFonts w:ascii="Symbol" w:hAnsi="Symbol" w:hint="default"/>
      </w:rPr>
    </w:lvl>
    <w:lvl w:ilvl="4" w:tplc="66E6F4EA">
      <w:start w:val="1"/>
      <w:numFmt w:val="bullet"/>
      <w:lvlText w:val="o"/>
      <w:lvlJc w:val="left"/>
      <w:pPr>
        <w:ind w:left="3240" w:hanging="360"/>
      </w:pPr>
      <w:rPr>
        <w:rFonts w:ascii="Courier New" w:hAnsi="Courier New" w:hint="default"/>
      </w:rPr>
    </w:lvl>
    <w:lvl w:ilvl="5" w:tplc="55ECCC50">
      <w:start w:val="1"/>
      <w:numFmt w:val="bullet"/>
      <w:lvlText w:val=""/>
      <w:lvlJc w:val="left"/>
      <w:pPr>
        <w:ind w:left="3960" w:hanging="360"/>
      </w:pPr>
      <w:rPr>
        <w:rFonts w:ascii="Wingdings" w:hAnsi="Wingdings" w:hint="default"/>
      </w:rPr>
    </w:lvl>
    <w:lvl w:ilvl="6" w:tplc="AC2467DC">
      <w:start w:val="1"/>
      <w:numFmt w:val="bullet"/>
      <w:lvlText w:val=""/>
      <w:lvlJc w:val="left"/>
      <w:pPr>
        <w:ind w:left="4680" w:hanging="360"/>
      </w:pPr>
      <w:rPr>
        <w:rFonts w:ascii="Symbol" w:hAnsi="Symbol" w:hint="default"/>
      </w:rPr>
    </w:lvl>
    <w:lvl w:ilvl="7" w:tplc="DA6E33AE">
      <w:start w:val="1"/>
      <w:numFmt w:val="bullet"/>
      <w:lvlText w:val="o"/>
      <w:lvlJc w:val="left"/>
      <w:pPr>
        <w:ind w:left="5400" w:hanging="360"/>
      </w:pPr>
      <w:rPr>
        <w:rFonts w:ascii="Courier New" w:hAnsi="Courier New" w:hint="default"/>
      </w:rPr>
    </w:lvl>
    <w:lvl w:ilvl="8" w:tplc="0340257C">
      <w:start w:val="1"/>
      <w:numFmt w:val="bullet"/>
      <w:lvlText w:val=""/>
      <w:lvlJc w:val="left"/>
      <w:pPr>
        <w:ind w:left="6120" w:hanging="360"/>
      </w:pPr>
      <w:rPr>
        <w:rFonts w:ascii="Wingdings" w:hAnsi="Wingdings" w:hint="default"/>
      </w:rPr>
    </w:lvl>
  </w:abstractNum>
  <w:abstractNum w:abstractNumId="2" w15:restartNumberingAfterBreak="0">
    <w:nsid w:val="0D9D7383"/>
    <w:multiLevelType w:val="hybridMultilevel"/>
    <w:tmpl w:val="FFFFFFFF"/>
    <w:lvl w:ilvl="0" w:tplc="A810078E">
      <w:start w:val="1"/>
      <w:numFmt w:val="bullet"/>
      <w:lvlText w:val="-"/>
      <w:lvlJc w:val="left"/>
      <w:pPr>
        <w:ind w:left="360" w:hanging="360"/>
      </w:pPr>
      <w:rPr>
        <w:rFonts w:ascii="Aptos" w:hAnsi="Aptos" w:hint="default"/>
      </w:rPr>
    </w:lvl>
    <w:lvl w:ilvl="1" w:tplc="13840886">
      <w:start w:val="1"/>
      <w:numFmt w:val="bullet"/>
      <w:lvlText w:val="o"/>
      <w:lvlJc w:val="left"/>
      <w:pPr>
        <w:ind w:left="1080" w:hanging="360"/>
      </w:pPr>
      <w:rPr>
        <w:rFonts w:ascii="Courier New" w:hAnsi="Courier New" w:hint="default"/>
      </w:rPr>
    </w:lvl>
    <w:lvl w:ilvl="2" w:tplc="561A96E2">
      <w:start w:val="1"/>
      <w:numFmt w:val="bullet"/>
      <w:lvlText w:val=""/>
      <w:lvlJc w:val="left"/>
      <w:pPr>
        <w:ind w:left="1800" w:hanging="360"/>
      </w:pPr>
      <w:rPr>
        <w:rFonts w:ascii="Wingdings" w:hAnsi="Wingdings" w:hint="default"/>
      </w:rPr>
    </w:lvl>
    <w:lvl w:ilvl="3" w:tplc="C2C6CDA4">
      <w:start w:val="1"/>
      <w:numFmt w:val="bullet"/>
      <w:lvlText w:val=""/>
      <w:lvlJc w:val="left"/>
      <w:pPr>
        <w:ind w:left="2520" w:hanging="360"/>
      </w:pPr>
      <w:rPr>
        <w:rFonts w:ascii="Symbol" w:hAnsi="Symbol" w:hint="default"/>
      </w:rPr>
    </w:lvl>
    <w:lvl w:ilvl="4" w:tplc="8932CDDA">
      <w:start w:val="1"/>
      <w:numFmt w:val="bullet"/>
      <w:lvlText w:val="o"/>
      <w:lvlJc w:val="left"/>
      <w:pPr>
        <w:ind w:left="3240" w:hanging="360"/>
      </w:pPr>
      <w:rPr>
        <w:rFonts w:ascii="Courier New" w:hAnsi="Courier New" w:hint="default"/>
      </w:rPr>
    </w:lvl>
    <w:lvl w:ilvl="5" w:tplc="A71C4F62">
      <w:start w:val="1"/>
      <w:numFmt w:val="bullet"/>
      <w:lvlText w:val=""/>
      <w:lvlJc w:val="left"/>
      <w:pPr>
        <w:ind w:left="3960" w:hanging="360"/>
      </w:pPr>
      <w:rPr>
        <w:rFonts w:ascii="Wingdings" w:hAnsi="Wingdings" w:hint="default"/>
      </w:rPr>
    </w:lvl>
    <w:lvl w:ilvl="6" w:tplc="F0E41CA0">
      <w:start w:val="1"/>
      <w:numFmt w:val="bullet"/>
      <w:lvlText w:val=""/>
      <w:lvlJc w:val="left"/>
      <w:pPr>
        <w:ind w:left="4680" w:hanging="360"/>
      </w:pPr>
      <w:rPr>
        <w:rFonts w:ascii="Symbol" w:hAnsi="Symbol" w:hint="default"/>
      </w:rPr>
    </w:lvl>
    <w:lvl w:ilvl="7" w:tplc="AD8EA444">
      <w:start w:val="1"/>
      <w:numFmt w:val="bullet"/>
      <w:lvlText w:val="o"/>
      <w:lvlJc w:val="left"/>
      <w:pPr>
        <w:ind w:left="5400" w:hanging="360"/>
      </w:pPr>
      <w:rPr>
        <w:rFonts w:ascii="Courier New" w:hAnsi="Courier New" w:hint="default"/>
      </w:rPr>
    </w:lvl>
    <w:lvl w:ilvl="8" w:tplc="6E5E7C24">
      <w:start w:val="1"/>
      <w:numFmt w:val="bullet"/>
      <w:lvlText w:val=""/>
      <w:lvlJc w:val="left"/>
      <w:pPr>
        <w:ind w:left="6120" w:hanging="360"/>
      </w:pPr>
      <w:rPr>
        <w:rFonts w:ascii="Wingdings" w:hAnsi="Wingdings" w:hint="default"/>
      </w:rPr>
    </w:lvl>
  </w:abstractNum>
  <w:abstractNum w:abstractNumId="3" w15:restartNumberingAfterBreak="0">
    <w:nsid w:val="1122617F"/>
    <w:multiLevelType w:val="hybridMultilevel"/>
    <w:tmpl w:val="FFFFFFFF"/>
    <w:lvl w:ilvl="0" w:tplc="69FAF6DE">
      <w:start w:val="1"/>
      <w:numFmt w:val="bullet"/>
      <w:lvlText w:val="-"/>
      <w:lvlJc w:val="left"/>
      <w:pPr>
        <w:ind w:left="1440" w:hanging="360"/>
      </w:pPr>
      <w:rPr>
        <w:rFonts w:ascii="Aptos" w:hAnsi="Aptos" w:hint="default"/>
      </w:rPr>
    </w:lvl>
    <w:lvl w:ilvl="1" w:tplc="255CA2F8">
      <w:start w:val="1"/>
      <w:numFmt w:val="bullet"/>
      <w:lvlText w:val="o"/>
      <w:lvlJc w:val="left"/>
      <w:pPr>
        <w:ind w:left="2160" w:hanging="360"/>
      </w:pPr>
      <w:rPr>
        <w:rFonts w:ascii="Courier New" w:hAnsi="Courier New" w:hint="default"/>
      </w:rPr>
    </w:lvl>
    <w:lvl w:ilvl="2" w:tplc="866AF832">
      <w:start w:val="1"/>
      <w:numFmt w:val="bullet"/>
      <w:lvlText w:val=""/>
      <w:lvlJc w:val="left"/>
      <w:pPr>
        <w:ind w:left="2880" w:hanging="360"/>
      </w:pPr>
      <w:rPr>
        <w:rFonts w:ascii="Wingdings" w:hAnsi="Wingdings" w:hint="default"/>
      </w:rPr>
    </w:lvl>
    <w:lvl w:ilvl="3" w:tplc="57468F3C">
      <w:start w:val="1"/>
      <w:numFmt w:val="bullet"/>
      <w:lvlText w:val=""/>
      <w:lvlJc w:val="left"/>
      <w:pPr>
        <w:ind w:left="3600" w:hanging="360"/>
      </w:pPr>
      <w:rPr>
        <w:rFonts w:ascii="Symbol" w:hAnsi="Symbol" w:hint="default"/>
      </w:rPr>
    </w:lvl>
    <w:lvl w:ilvl="4" w:tplc="921CE5F0">
      <w:start w:val="1"/>
      <w:numFmt w:val="bullet"/>
      <w:lvlText w:val="o"/>
      <w:lvlJc w:val="left"/>
      <w:pPr>
        <w:ind w:left="4320" w:hanging="360"/>
      </w:pPr>
      <w:rPr>
        <w:rFonts w:ascii="Courier New" w:hAnsi="Courier New" w:hint="default"/>
      </w:rPr>
    </w:lvl>
    <w:lvl w:ilvl="5" w:tplc="E88870AC">
      <w:start w:val="1"/>
      <w:numFmt w:val="bullet"/>
      <w:lvlText w:val=""/>
      <w:lvlJc w:val="left"/>
      <w:pPr>
        <w:ind w:left="5040" w:hanging="360"/>
      </w:pPr>
      <w:rPr>
        <w:rFonts w:ascii="Wingdings" w:hAnsi="Wingdings" w:hint="default"/>
      </w:rPr>
    </w:lvl>
    <w:lvl w:ilvl="6" w:tplc="0B587936">
      <w:start w:val="1"/>
      <w:numFmt w:val="bullet"/>
      <w:lvlText w:val=""/>
      <w:lvlJc w:val="left"/>
      <w:pPr>
        <w:ind w:left="5760" w:hanging="360"/>
      </w:pPr>
      <w:rPr>
        <w:rFonts w:ascii="Symbol" w:hAnsi="Symbol" w:hint="default"/>
      </w:rPr>
    </w:lvl>
    <w:lvl w:ilvl="7" w:tplc="6DE0926C">
      <w:start w:val="1"/>
      <w:numFmt w:val="bullet"/>
      <w:lvlText w:val="o"/>
      <w:lvlJc w:val="left"/>
      <w:pPr>
        <w:ind w:left="6480" w:hanging="360"/>
      </w:pPr>
      <w:rPr>
        <w:rFonts w:ascii="Courier New" w:hAnsi="Courier New" w:hint="default"/>
      </w:rPr>
    </w:lvl>
    <w:lvl w:ilvl="8" w:tplc="AFDC20C8">
      <w:start w:val="1"/>
      <w:numFmt w:val="bullet"/>
      <w:lvlText w:val=""/>
      <w:lvlJc w:val="left"/>
      <w:pPr>
        <w:ind w:left="7200" w:hanging="360"/>
      </w:pPr>
      <w:rPr>
        <w:rFonts w:ascii="Wingdings" w:hAnsi="Wingdings" w:hint="default"/>
      </w:rPr>
    </w:lvl>
  </w:abstractNum>
  <w:abstractNum w:abstractNumId="4"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5"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E01A8"/>
    <w:multiLevelType w:val="hybridMultilevel"/>
    <w:tmpl w:val="FFFFFFFF"/>
    <w:lvl w:ilvl="0" w:tplc="1876BAD8">
      <w:start w:val="1"/>
      <w:numFmt w:val="bullet"/>
      <w:lvlText w:val="-"/>
      <w:lvlJc w:val="left"/>
      <w:pPr>
        <w:ind w:left="1080" w:hanging="360"/>
      </w:pPr>
      <w:rPr>
        <w:rFonts w:ascii="Aptos" w:hAnsi="Aptos" w:hint="default"/>
      </w:rPr>
    </w:lvl>
    <w:lvl w:ilvl="1" w:tplc="69B6C936">
      <w:start w:val="1"/>
      <w:numFmt w:val="bullet"/>
      <w:lvlText w:val="o"/>
      <w:lvlJc w:val="left"/>
      <w:pPr>
        <w:ind w:left="1800" w:hanging="360"/>
      </w:pPr>
      <w:rPr>
        <w:rFonts w:ascii="Courier New" w:hAnsi="Courier New" w:hint="default"/>
      </w:rPr>
    </w:lvl>
    <w:lvl w:ilvl="2" w:tplc="B354426E">
      <w:start w:val="1"/>
      <w:numFmt w:val="bullet"/>
      <w:lvlText w:val=""/>
      <w:lvlJc w:val="left"/>
      <w:pPr>
        <w:ind w:left="2520" w:hanging="360"/>
      </w:pPr>
      <w:rPr>
        <w:rFonts w:ascii="Wingdings" w:hAnsi="Wingdings" w:hint="default"/>
      </w:rPr>
    </w:lvl>
    <w:lvl w:ilvl="3" w:tplc="F5DA59FE">
      <w:start w:val="1"/>
      <w:numFmt w:val="bullet"/>
      <w:lvlText w:val=""/>
      <w:lvlJc w:val="left"/>
      <w:pPr>
        <w:ind w:left="3240" w:hanging="360"/>
      </w:pPr>
      <w:rPr>
        <w:rFonts w:ascii="Symbol" w:hAnsi="Symbol" w:hint="default"/>
      </w:rPr>
    </w:lvl>
    <w:lvl w:ilvl="4" w:tplc="F32A3E66">
      <w:start w:val="1"/>
      <w:numFmt w:val="bullet"/>
      <w:lvlText w:val="o"/>
      <w:lvlJc w:val="left"/>
      <w:pPr>
        <w:ind w:left="3960" w:hanging="360"/>
      </w:pPr>
      <w:rPr>
        <w:rFonts w:ascii="Courier New" w:hAnsi="Courier New" w:hint="default"/>
      </w:rPr>
    </w:lvl>
    <w:lvl w:ilvl="5" w:tplc="4DE48346">
      <w:start w:val="1"/>
      <w:numFmt w:val="bullet"/>
      <w:lvlText w:val=""/>
      <w:lvlJc w:val="left"/>
      <w:pPr>
        <w:ind w:left="4680" w:hanging="360"/>
      </w:pPr>
      <w:rPr>
        <w:rFonts w:ascii="Wingdings" w:hAnsi="Wingdings" w:hint="default"/>
      </w:rPr>
    </w:lvl>
    <w:lvl w:ilvl="6" w:tplc="A40250F6">
      <w:start w:val="1"/>
      <w:numFmt w:val="bullet"/>
      <w:lvlText w:val=""/>
      <w:lvlJc w:val="left"/>
      <w:pPr>
        <w:ind w:left="5400" w:hanging="360"/>
      </w:pPr>
      <w:rPr>
        <w:rFonts w:ascii="Symbol" w:hAnsi="Symbol" w:hint="default"/>
      </w:rPr>
    </w:lvl>
    <w:lvl w:ilvl="7" w:tplc="5B86ADD6">
      <w:start w:val="1"/>
      <w:numFmt w:val="bullet"/>
      <w:lvlText w:val="o"/>
      <w:lvlJc w:val="left"/>
      <w:pPr>
        <w:ind w:left="6120" w:hanging="360"/>
      </w:pPr>
      <w:rPr>
        <w:rFonts w:ascii="Courier New" w:hAnsi="Courier New" w:hint="default"/>
      </w:rPr>
    </w:lvl>
    <w:lvl w:ilvl="8" w:tplc="56F8EDB6">
      <w:start w:val="1"/>
      <w:numFmt w:val="bullet"/>
      <w:lvlText w:val=""/>
      <w:lvlJc w:val="left"/>
      <w:pPr>
        <w:ind w:left="6840" w:hanging="360"/>
      </w:pPr>
      <w:rPr>
        <w:rFonts w:ascii="Wingdings" w:hAnsi="Wingdings" w:hint="default"/>
      </w:rPr>
    </w:lvl>
  </w:abstractNum>
  <w:abstractNum w:abstractNumId="7" w15:restartNumberingAfterBreak="0">
    <w:nsid w:val="34FD8DE8"/>
    <w:multiLevelType w:val="hybridMultilevel"/>
    <w:tmpl w:val="FFFFFFFF"/>
    <w:lvl w:ilvl="0" w:tplc="73E0E0CC">
      <w:start w:val="1"/>
      <w:numFmt w:val="bullet"/>
      <w:lvlText w:val="-"/>
      <w:lvlJc w:val="left"/>
      <w:pPr>
        <w:ind w:left="360" w:hanging="360"/>
      </w:pPr>
      <w:rPr>
        <w:rFonts w:ascii="Aptos" w:hAnsi="Aptos" w:hint="default"/>
      </w:rPr>
    </w:lvl>
    <w:lvl w:ilvl="1" w:tplc="9AC04BB8">
      <w:start w:val="1"/>
      <w:numFmt w:val="bullet"/>
      <w:lvlText w:val="o"/>
      <w:lvlJc w:val="left"/>
      <w:pPr>
        <w:ind w:left="1080" w:hanging="360"/>
      </w:pPr>
      <w:rPr>
        <w:rFonts w:ascii="Courier New" w:hAnsi="Courier New" w:hint="default"/>
      </w:rPr>
    </w:lvl>
    <w:lvl w:ilvl="2" w:tplc="1FB01232">
      <w:start w:val="1"/>
      <w:numFmt w:val="bullet"/>
      <w:lvlText w:val=""/>
      <w:lvlJc w:val="left"/>
      <w:pPr>
        <w:ind w:left="1800" w:hanging="360"/>
      </w:pPr>
      <w:rPr>
        <w:rFonts w:ascii="Wingdings" w:hAnsi="Wingdings" w:hint="default"/>
      </w:rPr>
    </w:lvl>
    <w:lvl w:ilvl="3" w:tplc="49F25C7A">
      <w:start w:val="1"/>
      <w:numFmt w:val="bullet"/>
      <w:lvlText w:val=""/>
      <w:lvlJc w:val="left"/>
      <w:pPr>
        <w:ind w:left="2520" w:hanging="360"/>
      </w:pPr>
      <w:rPr>
        <w:rFonts w:ascii="Symbol" w:hAnsi="Symbol" w:hint="default"/>
      </w:rPr>
    </w:lvl>
    <w:lvl w:ilvl="4" w:tplc="38DA741A">
      <w:start w:val="1"/>
      <w:numFmt w:val="bullet"/>
      <w:lvlText w:val="o"/>
      <w:lvlJc w:val="left"/>
      <w:pPr>
        <w:ind w:left="3240" w:hanging="360"/>
      </w:pPr>
      <w:rPr>
        <w:rFonts w:ascii="Courier New" w:hAnsi="Courier New" w:hint="default"/>
      </w:rPr>
    </w:lvl>
    <w:lvl w:ilvl="5" w:tplc="71425B12">
      <w:start w:val="1"/>
      <w:numFmt w:val="bullet"/>
      <w:lvlText w:val=""/>
      <w:lvlJc w:val="left"/>
      <w:pPr>
        <w:ind w:left="3960" w:hanging="360"/>
      </w:pPr>
      <w:rPr>
        <w:rFonts w:ascii="Wingdings" w:hAnsi="Wingdings" w:hint="default"/>
      </w:rPr>
    </w:lvl>
    <w:lvl w:ilvl="6" w:tplc="5C222246">
      <w:start w:val="1"/>
      <w:numFmt w:val="bullet"/>
      <w:lvlText w:val=""/>
      <w:lvlJc w:val="left"/>
      <w:pPr>
        <w:ind w:left="4680" w:hanging="360"/>
      </w:pPr>
      <w:rPr>
        <w:rFonts w:ascii="Symbol" w:hAnsi="Symbol" w:hint="default"/>
      </w:rPr>
    </w:lvl>
    <w:lvl w:ilvl="7" w:tplc="54769082">
      <w:start w:val="1"/>
      <w:numFmt w:val="bullet"/>
      <w:lvlText w:val="o"/>
      <w:lvlJc w:val="left"/>
      <w:pPr>
        <w:ind w:left="5400" w:hanging="360"/>
      </w:pPr>
      <w:rPr>
        <w:rFonts w:ascii="Courier New" w:hAnsi="Courier New" w:hint="default"/>
      </w:rPr>
    </w:lvl>
    <w:lvl w:ilvl="8" w:tplc="640CAD20">
      <w:start w:val="1"/>
      <w:numFmt w:val="bullet"/>
      <w:lvlText w:val=""/>
      <w:lvlJc w:val="left"/>
      <w:pPr>
        <w:ind w:left="6120" w:hanging="360"/>
      </w:pPr>
      <w:rPr>
        <w:rFonts w:ascii="Wingdings" w:hAnsi="Wingdings" w:hint="default"/>
      </w:rPr>
    </w:lvl>
  </w:abstractNum>
  <w:abstractNum w:abstractNumId="8"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6220C7C"/>
    <w:multiLevelType w:val="hybridMultilevel"/>
    <w:tmpl w:val="FFFFFFFF"/>
    <w:lvl w:ilvl="0" w:tplc="3B64C78E">
      <w:start w:val="1"/>
      <w:numFmt w:val="bullet"/>
      <w:lvlText w:val="-"/>
      <w:lvlJc w:val="left"/>
      <w:pPr>
        <w:ind w:left="360" w:hanging="360"/>
      </w:pPr>
      <w:rPr>
        <w:rFonts w:ascii="Aptos" w:hAnsi="Aptos" w:hint="default"/>
      </w:rPr>
    </w:lvl>
    <w:lvl w:ilvl="1" w:tplc="3EE06818">
      <w:start w:val="1"/>
      <w:numFmt w:val="bullet"/>
      <w:lvlText w:val="o"/>
      <w:lvlJc w:val="left"/>
      <w:pPr>
        <w:ind w:left="1080" w:hanging="360"/>
      </w:pPr>
      <w:rPr>
        <w:rFonts w:ascii="Courier New" w:hAnsi="Courier New" w:hint="default"/>
      </w:rPr>
    </w:lvl>
    <w:lvl w:ilvl="2" w:tplc="E5FA46B8">
      <w:start w:val="1"/>
      <w:numFmt w:val="bullet"/>
      <w:lvlText w:val=""/>
      <w:lvlJc w:val="left"/>
      <w:pPr>
        <w:ind w:left="1800" w:hanging="360"/>
      </w:pPr>
      <w:rPr>
        <w:rFonts w:ascii="Wingdings" w:hAnsi="Wingdings" w:hint="default"/>
      </w:rPr>
    </w:lvl>
    <w:lvl w:ilvl="3" w:tplc="8B024C50">
      <w:start w:val="1"/>
      <w:numFmt w:val="bullet"/>
      <w:lvlText w:val=""/>
      <w:lvlJc w:val="left"/>
      <w:pPr>
        <w:ind w:left="2520" w:hanging="360"/>
      </w:pPr>
      <w:rPr>
        <w:rFonts w:ascii="Symbol" w:hAnsi="Symbol" w:hint="default"/>
      </w:rPr>
    </w:lvl>
    <w:lvl w:ilvl="4" w:tplc="F3CEAA82">
      <w:start w:val="1"/>
      <w:numFmt w:val="bullet"/>
      <w:lvlText w:val="o"/>
      <w:lvlJc w:val="left"/>
      <w:pPr>
        <w:ind w:left="3240" w:hanging="360"/>
      </w:pPr>
      <w:rPr>
        <w:rFonts w:ascii="Courier New" w:hAnsi="Courier New" w:hint="default"/>
      </w:rPr>
    </w:lvl>
    <w:lvl w:ilvl="5" w:tplc="BA76DAF2">
      <w:start w:val="1"/>
      <w:numFmt w:val="bullet"/>
      <w:lvlText w:val=""/>
      <w:lvlJc w:val="left"/>
      <w:pPr>
        <w:ind w:left="3960" w:hanging="360"/>
      </w:pPr>
      <w:rPr>
        <w:rFonts w:ascii="Wingdings" w:hAnsi="Wingdings" w:hint="default"/>
      </w:rPr>
    </w:lvl>
    <w:lvl w:ilvl="6" w:tplc="2CA041E8">
      <w:start w:val="1"/>
      <w:numFmt w:val="bullet"/>
      <w:lvlText w:val=""/>
      <w:lvlJc w:val="left"/>
      <w:pPr>
        <w:ind w:left="4680" w:hanging="360"/>
      </w:pPr>
      <w:rPr>
        <w:rFonts w:ascii="Symbol" w:hAnsi="Symbol" w:hint="default"/>
      </w:rPr>
    </w:lvl>
    <w:lvl w:ilvl="7" w:tplc="E734335A">
      <w:start w:val="1"/>
      <w:numFmt w:val="bullet"/>
      <w:lvlText w:val="o"/>
      <w:lvlJc w:val="left"/>
      <w:pPr>
        <w:ind w:left="5400" w:hanging="360"/>
      </w:pPr>
      <w:rPr>
        <w:rFonts w:ascii="Courier New" w:hAnsi="Courier New" w:hint="default"/>
      </w:rPr>
    </w:lvl>
    <w:lvl w:ilvl="8" w:tplc="7DF249BA">
      <w:start w:val="1"/>
      <w:numFmt w:val="bullet"/>
      <w:lvlText w:val=""/>
      <w:lvlJc w:val="left"/>
      <w:pPr>
        <w:ind w:left="6120" w:hanging="360"/>
      </w:pPr>
      <w:rPr>
        <w:rFonts w:ascii="Wingdings" w:hAnsi="Wingdings" w:hint="default"/>
      </w:rPr>
    </w:lvl>
  </w:abstractNum>
  <w:abstractNum w:abstractNumId="12"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8A0C91"/>
    <w:multiLevelType w:val="hybridMultilevel"/>
    <w:tmpl w:val="FFFFFFFF"/>
    <w:lvl w:ilvl="0" w:tplc="24482F32">
      <w:start w:val="1"/>
      <w:numFmt w:val="bullet"/>
      <w:lvlText w:val="-"/>
      <w:lvlJc w:val="left"/>
      <w:pPr>
        <w:ind w:left="360" w:hanging="360"/>
      </w:pPr>
      <w:rPr>
        <w:rFonts w:ascii="Aptos" w:hAnsi="Aptos" w:hint="default"/>
      </w:rPr>
    </w:lvl>
    <w:lvl w:ilvl="1" w:tplc="D90E9A16">
      <w:start w:val="1"/>
      <w:numFmt w:val="bullet"/>
      <w:lvlText w:val="o"/>
      <w:lvlJc w:val="left"/>
      <w:pPr>
        <w:ind w:left="1080" w:hanging="360"/>
      </w:pPr>
      <w:rPr>
        <w:rFonts w:ascii="Courier New" w:hAnsi="Courier New" w:hint="default"/>
      </w:rPr>
    </w:lvl>
    <w:lvl w:ilvl="2" w:tplc="D5F01A24">
      <w:start w:val="1"/>
      <w:numFmt w:val="bullet"/>
      <w:lvlText w:val=""/>
      <w:lvlJc w:val="left"/>
      <w:pPr>
        <w:ind w:left="1800" w:hanging="360"/>
      </w:pPr>
      <w:rPr>
        <w:rFonts w:ascii="Wingdings" w:hAnsi="Wingdings" w:hint="default"/>
      </w:rPr>
    </w:lvl>
    <w:lvl w:ilvl="3" w:tplc="61AC9CF8">
      <w:start w:val="1"/>
      <w:numFmt w:val="bullet"/>
      <w:lvlText w:val=""/>
      <w:lvlJc w:val="left"/>
      <w:pPr>
        <w:ind w:left="2520" w:hanging="360"/>
      </w:pPr>
      <w:rPr>
        <w:rFonts w:ascii="Symbol" w:hAnsi="Symbol" w:hint="default"/>
      </w:rPr>
    </w:lvl>
    <w:lvl w:ilvl="4" w:tplc="6B262424">
      <w:start w:val="1"/>
      <w:numFmt w:val="bullet"/>
      <w:lvlText w:val="o"/>
      <w:lvlJc w:val="left"/>
      <w:pPr>
        <w:ind w:left="3240" w:hanging="360"/>
      </w:pPr>
      <w:rPr>
        <w:rFonts w:ascii="Courier New" w:hAnsi="Courier New" w:hint="default"/>
      </w:rPr>
    </w:lvl>
    <w:lvl w:ilvl="5" w:tplc="FD4C0550">
      <w:start w:val="1"/>
      <w:numFmt w:val="bullet"/>
      <w:lvlText w:val=""/>
      <w:lvlJc w:val="left"/>
      <w:pPr>
        <w:ind w:left="3960" w:hanging="360"/>
      </w:pPr>
      <w:rPr>
        <w:rFonts w:ascii="Wingdings" w:hAnsi="Wingdings" w:hint="default"/>
      </w:rPr>
    </w:lvl>
    <w:lvl w:ilvl="6" w:tplc="2682CC34">
      <w:start w:val="1"/>
      <w:numFmt w:val="bullet"/>
      <w:lvlText w:val=""/>
      <w:lvlJc w:val="left"/>
      <w:pPr>
        <w:ind w:left="4680" w:hanging="360"/>
      </w:pPr>
      <w:rPr>
        <w:rFonts w:ascii="Symbol" w:hAnsi="Symbol" w:hint="default"/>
      </w:rPr>
    </w:lvl>
    <w:lvl w:ilvl="7" w:tplc="62A820EE">
      <w:start w:val="1"/>
      <w:numFmt w:val="bullet"/>
      <w:lvlText w:val="o"/>
      <w:lvlJc w:val="left"/>
      <w:pPr>
        <w:ind w:left="5400" w:hanging="360"/>
      </w:pPr>
      <w:rPr>
        <w:rFonts w:ascii="Courier New" w:hAnsi="Courier New" w:hint="default"/>
      </w:rPr>
    </w:lvl>
    <w:lvl w:ilvl="8" w:tplc="CBEA7210">
      <w:start w:val="1"/>
      <w:numFmt w:val="bullet"/>
      <w:lvlText w:val=""/>
      <w:lvlJc w:val="left"/>
      <w:pPr>
        <w:ind w:left="6120" w:hanging="360"/>
      </w:pPr>
      <w:rPr>
        <w:rFonts w:ascii="Wingdings" w:hAnsi="Wingdings" w:hint="default"/>
      </w:rPr>
    </w:lvl>
  </w:abstractNum>
  <w:abstractNum w:abstractNumId="14"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22B6978"/>
    <w:multiLevelType w:val="hybridMultilevel"/>
    <w:tmpl w:val="FF842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3916639">
    <w:abstractNumId w:val="11"/>
  </w:num>
  <w:num w:numId="2" w16cid:durableId="525145331">
    <w:abstractNumId w:val="1"/>
  </w:num>
  <w:num w:numId="3" w16cid:durableId="1946881742">
    <w:abstractNumId w:val="3"/>
  </w:num>
  <w:num w:numId="4" w16cid:durableId="1971158173">
    <w:abstractNumId w:val="2"/>
  </w:num>
  <w:num w:numId="5" w16cid:durableId="1390373907">
    <w:abstractNumId w:val="6"/>
  </w:num>
  <w:num w:numId="6" w16cid:durableId="1192183867">
    <w:abstractNumId w:val="13"/>
  </w:num>
  <w:num w:numId="7" w16cid:durableId="1542666013">
    <w:abstractNumId w:val="7"/>
  </w:num>
  <w:num w:numId="8" w16cid:durableId="923299885">
    <w:abstractNumId w:val="4"/>
  </w:num>
  <w:num w:numId="9" w16cid:durableId="1899513894">
    <w:abstractNumId w:val="10"/>
  </w:num>
  <w:num w:numId="10" w16cid:durableId="2121224088">
    <w:abstractNumId w:val="15"/>
  </w:num>
  <w:num w:numId="11" w16cid:durableId="1115559131">
    <w:abstractNumId w:val="0"/>
  </w:num>
  <w:num w:numId="12" w16cid:durableId="81224516">
    <w:abstractNumId w:val="12"/>
  </w:num>
  <w:num w:numId="13" w16cid:durableId="1033456888">
    <w:abstractNumId w:val="8"/>
  </w:num>
  <w:num w:numId="14" w16cid:durableId="1133445776">
    <w:abstractNumId w:val="14"/>
  </w:num>
  <w:num w:numId="15" w16cid:durableId="1775437306">
    <w:abstractNumId w:val="9"/>
  </w:num>
  <w:num w:numId="16" w16cid:durableId="2079091860">
    <w:abstractNumId w:val="5"/>
  </w:num>
  <w:num w:numId="17" w16cid:durableId="7425346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040E"/>
    <w:rsid w:val="00003B51"/>
    <w:rsid w:val="000063D8"/>
    <w:rsid w:val="00006B20"/>
    <w:rsid w:val="00007A86"/>
    <w:rsid w:val="000115EC"/>
    <w:rsid w:val="00013F16"/>
    <w:rsid w:val="000140FC"/>
    <w:rsid w:val="000159E3"/>
    <w:rsid w:val="00017B39"/>
    <w:rsid w:val="000207C7"/>
    <w:rsid w:val="00020ABD"/>
    <w:rsid w:val="000220DA"/>
    <w:rsid w:val="000226B5"/>
    <w:rsid w:val="000233A0"/>
    <w:rsid w:val="00023C00"/>
    <w:rsid w:val="000247E9"/>
    <w:rsid w:val="00024F35"/>
    <w:rsid w:val="00024FA2"/>
    <w:rsid w:val="00026684"/>
    <w:rsid w:val="00026D3B"/>
    <w:rsid w:val="00030118"/>
    <w:rsid w:val="00030518"/>
    <w:rsid w:val="00030E84"/>
    <w:rsid w:val="00032308"/>
    <w:rsid w:val="00032463"/>
    <w:rsid w:val="00034A0D"/>
    <w:rsid w:val="00035342"/>
    <w:rsid w:val="0003613B"/>
    <w:rsid w:val="0003653C"/>
    <w:rsid w:val="0003675F"/>
    <w:rsid w:val="00036AA5"/>
    <w:rsid w:val="00037482"/>
    <w:rsid w:val="00037493"/>
    <w:rsid w:val="000374EB"/>
    <w:rsid w:val="0004035D"/>
    <w:rsid w:val="00040CC0"/>
    <w:rsid w:val="000435AD"/>
    <w:rsid w:val="00045AFA"/>
    <w:rsid w:val="0004613E"/>
    <w:rsid w:val="000477A1"/>
    <w:rsid w:val="000505DA"/>
    <w:rsid w:val="00050BD1"/>
    <w:rsid w:val="0005170D"/>
    <w:rsid w:val="00054924"/>
    <w:rsid w:val="00056555"/>
    <w:rsid w:val="000570E9"/>
    <w:rsid w:val="0005729E"/>
    <w:rsid w:val="000572EC"/>
    <w:rsid w:val="0005779A"/>
    <w:rsid w:val="00057BEE"/>
    <w:rsid w:val="00057E4E"/>
    <w:rsid w:val="00060D57"/>
    <w:rsid w:val="00060EBB"/>
    <w:rsid w:val="0006227A"/>
    <w:rsid w:val="00063237"/>
    <w:rsid w:val="000655D2"/>
    <w:rsid w:val="00066F73"/>
    <w:rsid w:val="0007180F"/>
    <w:rsid w:val="00072E73"/>
    <w:rsid w:val="00072F90"/>
    <w:rsid w:val="000731FB"/>
    <w:rsid w:val="00073812"/>
    <w:rsid w:val="00073FB3"/>
    <w:rsid w:val="00076A4E"/>
    <w:rsid w:val="00077E1E"/>
    <w:rsid w:val="00077ED0"/>
    <w:rsid w:val="0008011E"/>
    <w:rsid w:val="000805D2"/>
    <w:rsid w:val="00080933"/>
    <w:rsid w:val="00087675"/>
    <w:rsid w:val="00095F88"/>
    <w:rsid w:val="00096970"/>
    <w:rsid w:val="000A0823"/>
    <w:rsid w:val="000A39D7"/>
    <w:rsid w:val="000A5315"/>
    <w:rsid w:val="000A5C07"/>
    <w:rsid w:val="000A6AC1"/>
    <w:rsid w:val="000A7FD9"/>
    <w:rsid w:val="000B2D2A"/>
    <w:rsid w:val="000B2E5E"/>
    <w:rsid w:val="000B3D5F"/>
    <w:rsid w:val="000B6D0F"/>
    <w:rsid w:val="000C0FDA"/>
    <w:rsid w:val="000C1749"/>
    <w:rsid w:val="000C2AF7"/>
    <w:rsid w:val="000C412E"/>
    <w:rsid w:val="000C4A02"/>
    <w:rsid w:val="000C64D9"/>
    <w:rsid w:val="000D15DE"/>
    <w:rsid w:val="000D1CB5"/>
    <w:rsid w:val="000D2255"/>
    <w:rsid w:val="000D2842"/>
    <w:rsid w:val="000D45EB"/>
    <w:rsid w:val="000D66BC"/>
    <w:rsid w:val="000D6777"/>
    <w:rsid w:val="000D78DC"/>
    <w:rsid w:val="000D7A75"/>
    <w:rsid w:val="000E046B"/>
    <w:rsid w:val="000E1C00"/>
    <w:rsid w:val="000E1CF4"/>
    <w:rsid w:val="000E23BD"/>
    <w:rsid w:val="000E23C8"/>
    <w:rsid w:val="000E3844"/>
    <w:rsid w:val="000E5891"/>
    <w:rsid w:val="000E589A"/>
    <w:rsid w:val="000E6B19"/>
    <w:rsid w:val="000E7860"/>
    <w:rsid w:val="000E7E28"/>
    <w:rsid w:val="000F0987"/>
    <w:rsid w:val="000F1B09"/>
    <w:rsid w:val="000F2163"/>
    <w:rsid w:val="000F284E"/>
    <w:rsid w:val="000F3698"/>
    <w:rsid w:val="000F416D"/>
    <w:rsid w:val="000F43AB"/>
    <w:rsid w:val="000F4FCB"/>
    <w:rsid w:val="000F54FC"/>
    <w:rsid w:val="000F68A2"/>
    <w:rsid w:val="001001C0"/>
    <w:rsid w:val="0010119C"/>
    <w:rsid w:val="00102BB7"/>
    <w:rsid w:val="00104445"/>
    <w:rsid w:val="00104E34"/>
    <w:rsid w:val="001050B4"/>
    <w:rsid w:val="0010565B"/>
    <w:rsid w:val="00105E43"/>
    <w:rsid w:val="00106D03"/>
    <w:rsid w:val="00107A65"/>
    <w:rsid w:val="00110130"/>
    <w:rsid w:val="00110A86"/>
    <w:rsid w:val="0011146F"/>
    <w:rsid w:val="00111750"/>
    <w:rsid w:val="00111E74"/>
    <w:rsid w:val="00112D5F"/>
    <w:rsid w:val="001138C7"/>
    <w:rsid w:val="00113AAB"/>
    <w:rsid w:val="00113F42"/>
    <w:rsid w:val="00114606"/>
    <w:rsid w:val="00114D98"/>
    <w:rsid w:val="00116CF5"/>
    <w:rsid w:val="0011793E"/>
    <w:rsid w:val="0012115E"/>
    <w:rsid w:val="0012308B"/>
    <w:rsid w:val="0012335B"/>
    <w:rsid w:val="00124FB1"/>
    <w:rsid w:val="00127060"/>
    <w:rsid w:val="00127590"/>
    <w:rsid w:val="00127A11"/>
    <w:rsid w:val="00130A7E"/>
    <w:rsid w:val="00130CA7"/>
    <w:rsid w:val="001316CE"/>
    <w:rsid w:val="001319CA"/>
    <w:rsid w:val="0013618D"/>
    <w:rsid w:val="001371C2"/>
    <w:rsid w:val="00137549"/>
    <w:rsid w:val="001439AA"/>
    <w:rsid w:val="00143FCB"/>
    <w:rsid w:val="00144BAE"/>
    <w:rsid w:val="00144BF2"/>
    <w:rsid w:val="00145507"/>
    <w:rsid w:val="00146403"/>
    <w:rsid w:val="00147699"/>
    <w:rsid w:val="0015090A"/>
    <w:rsid w:val="0015155D"/>
    <w:rsid w:val="00153A2E"/>
    <w:rsid w:val="00154164"/>
    <w:rsid w:val="00154C7A"/>
    <w:rsid w:val="00160F4C"/>
    <w:rsid w:val="0016347D"/>
    <w:rsid w:val="00163B36"/>
    <w:rsid w:val="00163D48"/>
    <w:rsid w:val="0016485F"/>
    <w:rsid w:val="001648C5"/>
    <w:rsid w:val="00165568"/>
    <w:rsid w:val="001656BC"/>
    <w:rsid w:val="00166553"/>
    <w:rsid w:val="00167B96"/>
    <w:rsid w:val="00167CF5"/>
    <w:rsid w:val="0017207C"/>
    <w:rsid w:val="00173132"/>
    <w:rsid w:val="00173B00"/>
    <w:rsid w:val="00177127"/>
    <w:rsid w:val="00177CE5"/>
    <w:rsid w:val="00177F87"/>
    <w:rsid w:val="001821FC"/>
    <w:rsid w:val="001834A8"/>
    <w:rsid w:val="00185785"/>
    <w:rsid w:val="00187DC1"/>
    <w:rsid w:val="00190846"/>
    <w:rsid w:val="001912C5"/>
    <w:rsid w:val="00191E03"/>
    <w:rsid w:val="00192E75"/>
    <w:rsid w:val="001931E7"/>
    <w:rsid w:val="0019465A"/>
    <w:rsid w:val="00197ED9"/>
    <w:rsid w:val="001A1A19"/>
    <w:rsid w:val="001A25FE"/>
    <w:rsid w:val="001A283C"/>
    <w:rsid w:val="001A3F8A"/>
    <w:rsid w:val="001A4EC0"/>
    <w:rsid w:val="001A5E6C"/>
    <w:rsid w:val="001A5FED"/>
    <w:rsid w:val="001A60EE"/>
    <w:rsid w:val="001A64A4"/>
    <w:rsid w:val="001A7996"/>
    <w:rsid w:val="001B0385"/>
    <w:rsid w:val="001B1F0A"/>
    <w:rsid w:val="001B41DB"/>
    <w:rsid w:val="001B7EF2"/>
    <w:rsid w:val="001B7FDC"/>
    <w:rsid w:val="001C0E17"/>
    <w:rsid w:val="001C3232"/>
    <w:rsid w:val="001C421D"/>
    <w:rsid w:val="001D0D46"/>
    <w:rsid w:val="001D1BC4"/>
    <w:rsid w:val="001D32F9"/>
    <w:rsid w:val="001D461C"/>
    <w:rsid w:val="001D462F"/>
    <w:rsid w:val="001D47AC"/>
    <w:rsid w:val="001D5F47"/>
    <w:rsid w:val="001D60C6"/>
    <w:rsid w:val="001D626D"/>
    <w:rsid w:val="001D6A02"/>
    <w:rsid w:val="001E0BAE"/>
    <w:rsid w:val="001E2F83"/>
    <w:rsid w:val="001E3EB1"/>
    <w:rsid w:val="001E43B8"/>
    <w:rsid w:val="001E55EC"/>
    <w:rsid w:val="001F0C30"/>
    <w:rsid w:val="001F1FAC"/>
    <w:rsid w:val="001F20F6"/>
    <w:rsid w:val="001F2E59"/>
    <w:rsid w:val="001F58B4"/>
    <w:rsid w:val="002006DB"/>
    <w:rsid w:val="00200734"/>
    <w:rsid w:val="0020141A"/>
    <w:rsid w:val="00201ECF"/>
    <w:rsid w:val="002026C0"/>
    <w:rsid w:val="00203746"/>
    <w:rsid w:val="002038F3"/>
    <w:rsid w:val="0020442C"/>
    <w:rsid w:val="00206672"/>
    <w:rsid w:val="00207CF2"/>
    <w:rsid w:val="0021051D"/>
    <w:rsid w:val="00210D69"/>
    <w:rsid w:val="00211C5F"/>
    <w:rsid w:val="00212378"/>
    <w:rsid w:val="00213123"/>
    <w:rsid w:val="00213486"/>
    <w:rsid w:val="002140F8"/>
    <w:rsid w:val="00214694"/>
    <w:rsid w:val="00214B46"/>
    <w:rsid w:val="00214F9B"/>
    <w:rsid w:val="0021532F"/>
    <w:rsid w:val="00215476"/>
    <w:rsid w:val="0021648F"/>
    <w:rsid w:val="00217821"/>
    <w:rsid w:val="00220715"/>
    <w:rsid w:val="00220ED3"/>
    <w:rsid w:val="00221784"/>
    <w:rsid w:val="002238B5"/>
    <w:rsid w:val="00224A41"/>
    <w:rsid w:val="002256BE"/>
    <w:rsid w:val="00225732"/>
    <w:rsid w:val="002278E3"/>
    <w:rsid w:val="00227EBC"/>
    <w:rsid w:val="00230CB6"/>
    <w:rsid w:val="0023143D"/>
    <w:rsid w:val="00232882"/>
    <w:rsid w:val="00233DD0"/>
    <w:rsid w:val="00233EB0"/>
    <w:rsid w:val="002343C4"/>
    <w:rsid w:val="00237357"/>
    <w:rsid w:val="00237518"/>
    <w:rsid w:val="002416EF"/>
    <w:rsid w:val="00241AAC"/>
    <w:rsid w:val="002441ED"/>
    <w:rsid w:val="002444AE"/>
    <w:rsid w:val="00245543"/>
    <w:rsid w:val="002459F5"/>
    <w:rsid w:val="002462D8"/>
    <w:rsid w:val="002504D6"/>
    <w:rsid w:val="002508BF"/>
    <w:rsid w:val="002515B7"/>
    <w:rsid w:val="0025213B"/>
    <w:rsid w:val="00252182"/>
    <w:rsid w:val="002550E5"/>
    <w:rsid w:val="002554F8"/>
    <w:rsid w:val="0025705E"/>
    <w:rsid w:val="00260428"/>
    <w:rsid w:val="0026113D"/>
    <w:rsid w:val="0026145E"/>
    <w:rsid w:val="00261F4A"/>
    <w:rsid w:val="00262091"/>
    <w:rsid w:val="002633D4"/>
    <w:rsid w:val="002650D3"/>
    <w:rsid w:val="002668A3"/>
    <w:rsid w:val="002724EE"/>
    <w:rsid w:val="00272CD7"/>
    <w:rsid w:val="0027548B"/>
    <w:rsid w:val="00281290"/>
    <w:rsid w:val="00281B5C"/>
    <w:rsid w:val="00282F5F"/>
    <w:rsid w:val="002843BF"/>
    <w:rsid w:val="00285A49"/>
    <w:rsid w:val="00286CDB"/>
    <w:rsid w:val="00286E24"/>
    <w:rsid w:val="002870A6"/>
    <w:rsid w:val="002924D8"/>
    <w:rsid w:val="00292AE2"/>
    <w:rsid w:val="00293B0D"/>
    <w:rsid w:val="002963B9"/>
    <w:rsid w:val="0029739E"/>
    <w:rsid w:val="002974A6"/>
    <w:rsid w:val="002A2046"/>
    <w:rsid w:val="002A2111"/>
    <w:rsid w:val="002A23BD"/>
    <w:rsid w:val="002A4907"/>
    <w:rsid w:val="002B1F19"/>
    <w:rsid w:val="002B242E"/>
    <w:rsid w:val="002B34F6"/>
    <w:rsid w:val="002B3757"/>
    <w:rsid w:val="002B3A4B"/>
    <w:rsid w:val="002B41B5"/>
    <w:rsid w:val="002B5DA0"/>
    <w:rsid w:val="002B6A0A"/>
    <w:rsid w:val="002C02E7"/>
    <w:rsid w:val="002C0B3A"/>
    <w:rsid w:val="002C109D"/>
    <w:rsid w:val="002C1936"/>
    <w:rsid w:val="002C2AB8"/>
    <w:rsid w:val="002C2E72"/>
    <w:rsid w:val="002C2EC8"/>
    <w:rsid w:val="002C4A04"/>
    <w:rsid w:val="002C6AD9"/>
    <w:rsid w:val="002C75A6"/>
    <w:rsid w:val="002C7BB6"/>
    <w:rsid w:val="002D1DC3"/>
    <w:rsid w:val="002D2022"/>
    <w:rsid w:val="002D288A"/>
    <w:rsid w:val="002D28BA"/>
    <w:rsid w:val="002D3547"/>
    <w:rsid w:val="002D40FE"/>
    <w:rsid w:val="002D5165"/>
    <w:rsid w:val="002D6D7E"/>
    <w:rsid w:val="002E0FBC"/>
    <w:rsid w:val="002E1208"/>
    <w:rsid w:val="002E1A31"/>
    <w:rsid w:val="002E1A4F"/>
    <w:rsid w:val="002E2D10"/>
    <w:rsid w:val="002E3044"/>
    <w:rsid w:val="002E6766"/>
    <w:rsid w:val="002E6E06"/>
    <w:rsid w:val="002E7FDE"/>
    <w:rsid w:val="002F37B9"/>
    <w:rsid w:val="002F4A22"/>
    <w:rsid w:val="002F537A"/>
    <w:rsid w:val="002F569C"/>
    <w:rsid w:val="002F575E"/>
    <w:rsid w:val="002F5F17"/>
    <w:rsid w:val="002F686C"/>
    <w:rsid w:val="00300DB7"/>
    <w:rsid w:val="0030285A"/>
    <w:rsid w:val="00302CB0"/>
    <w:rsid w:val="00304B7B"/>
    <w:rsid w:val="00304C9F"/>
    <w:rsid w:val="003050DC"/>
    <w:rsid w:val="0030693E"/>
    <w:rsid w:val="00306B18"/>
    <w:rsid w:val="0031097F"/>
    <w:rsid w:val="0031550D"/>
    <w:rsid w:val="00317EB9"/>
    <w:rsid w:val="0032122E"/>
    <w:rsid w:val="003216FB"/>
    <w:rsid w:val="00321C76"/>
    <w:rsid w:val="00321F7F"/>
    <w:rsid w:val="00324732"/>
    <w:rsid w:val="00325B93"/>
    <w:rsid w:val="00326D32"/>
    <w:rsid w:val="00327AB8"/>
    <w:rsid w:val="0033416A"/>
    <w:rsid w:val="0033492E"/>
    <w:rsid w:val="00335ED8"/>
    <w:rsid w:val="00337A94"/>
    <w:rsid w:val="0034028D"/>
    <w:rsid w:val="003404EA"/>
    <w:rsid w:val="003428E4"/>
    <w:rsid w:val="00342A78"/>
    <w:rsid w:val="00343C11"/>
    <w:rsid w:val="00344BE6"/>
    <w:rsid w:val="0034618A"/>
    <w:rsid w:val="00346956"/>
    <w:rsid w:val="0035002B"/>
    <w:rsid w:val="00350883"/>
    <w:rsid w:val="00353DF7"/>
    <w:rsid w:val="00354FB9"/>
    <w:rsid w:val="003563C6"/>
    <w:rsid w:val="00356E1A"/>
    <w:rsid w:val="0036273F"/>
    <w:rsid w:val="00363DD6"/>
    <w:rsid w:val="00366899"/>
    <w:rsid w:val="003708C0"/>
    <w:rsid w:val="00370AD7"/>
    <w:rsid w:val="00370C8A"/>
    <w:rsid w:val="003716A1"/>
    <w:rsid w:val="00372261"/>
    <w:rsid w:val="00372AD9"/>
    <w:rsid w:val="003739D5"/>
    <w:rsid w:val="003802F5"/>
    <w:rsid w:val="0038095B"/>
    <w:rsid w:val="003809F8"/>
    <w:rsid w:val="00380DB5"/>
    <w:rsid w:val="00382E3B"/>
    <w:rsid w:val="0038313A"/>
    <w:rsid w:val="00383199"/>
    <w:rsid w:val="003834EA"/>
    <w:rsid w:val="00383813"/>
    <w:rsid w:val="003839C0"/>
    <w:rsid w:val="003853A5"/>
    <w:rsid w:val="00385B80"/>
    <w:rsid w:val="00385E4B"/>
    <w:rsid w:val="003909B1"/>
    <w:rsid w:val="00391545"/>
    <w:rsid w:val="003935BD"/>
    <w:rsid w:val="003939F2"/>
    <w:rsid w:val="00394BEC"/>
    <w:rsid w:val="003952D3"/>
    <w:rsid w:val="00397624"/>
    <w:rsid w:val="00397F20"/>
    <w:rsid w:val="003A3C3F"/>
    <w:rsid w:val="003A65B3"/>
    <w:rsid w:val="003B06D2"/>
    <w:rsid w:val="003B2FB1"/>
    <w:rsid w:val="003B3032"/>
    <w:rsid w:val="003C3D4A"/>
    <w:rsid w:val="003C6CA1"/>
    <w:rsid w:val="003C72DE"/>
    <w:rsid w:val="003D05EC"/>
    <w:rsid w:val="003D3254"/>
    <w:rsid w:val="003D4B91"/>
    <w:rsid w:val="003D7D5A"/>
    <w:rsid w:val="003E11B8"/>
    <w:rsid w:val="003E6A10"/>
    <w:rsid w:val="003F08FF"/>
    <w:rsid w:val="003F195A"/>
    <w:rsid w:val="003F2627"/>
    <w:rsid w:val="003F3561"/>
    <w:rsid w:val="003F40B7"/>
    <w:rsid w:val="003F4E81"/>
    <w:rsid w:val="003F5007"/>
    <w:rsid w:val="003F5823"/>
    <w:rsid w:val="004019D7"/>
    <w:rsid w:val="00401D35"/>
    <w:rsid w:val="00402298"/>
    <w:rsid w:val="0040229A"/>
    <w:rsid w:val="00402C9A"/>
    <w:rsid w:val="00402E61"/>
    <w:rsid w:val="0040303A"/>
    <w:rsid w:val="00403E97"/>
    <w:rsid w:val="004040E3"/>
    <w:rsid w:val="00410C24"/>
    <w:rsid w:val="00411795"/>
    <w:rsid w:val="0041497B"/>
    <w:rsid w:val="00414CE8"/>
    <w:rsid w:val="0041563B"/>
    <w:rsid w:val="00415A89"/>
    <w:rsid w:val="00415EA4"/>
    <w:rsid w:val="00416544"/>
    <w:rsid w:val="00417F79"/>
    <w:rsid w:val="00420209"/>
    <w:rsid w:val="004203C4"/>
    <w:rsid w:val="00420C6D"/>
    <w:rsid w:val="00421CD6"/>
    <w:rsid w:val="0042414B"/>
    <w:rsid w:val="00425E73"/>
    <w:rsid w:val="004269A9"/>
    <w:rsid w:val="00426CA6"/>
    <w:rsid w:val="00431D1D"/>
    <w:rsid w:val="00431EE4"/>
    <w:rsid w:val="004329D4"/>
    <w:rsid w:val="00432B48"/>
    <w:rsid w:val="004333AB"/>
    <w:rsid w:val="00433E67"/>
    <w:rsid w:val="0043711E"/>
    <w:rsid w:val="00437F2B"/>
    <w:rsid w:val="00440CE3"/>
    <w:rsid w:val="00441A83"/>
    <w:rsid w:val="004422D3"/>
    <w:rsid w:val="004423C4"/>
    <w:rsid w:val="004445A5"/>
    <w:rsid w:val="00444F28"/>
    <w:rsid w:val="004451D2"/>
    <w:rsid w:val="004459C8"/>
    <w:rsid w:val="0045023F"/>
    <w:rsid w:val="00451ECB"/>
    <w:rsid w:val="0045256B"/>
    <w:rsid w:val="0045385B"/>
    <w:rsid w:val="004541A3"/>
    <w:rsid w:val="00457F04"/>
    <w:rsid w:val="00461979"/>
    <w:rsid w:val="00461A33"/>
    <w:rsid w:val="00462281"/>
    <w:rsid w:val="00463B5F"/>
    <w:rsid w:val="00463BC2"/>
    <w:rsid w:val="00463DF2"/>
    <w:rsid w:val="00464A71"/>
    <w:rsid w:val="00464C0B"/>
    <w:rsid w:val="0046551B"/>
    <w:rsid w:val="004655DA"/>
    <w:rsid w:val="00465C99"/>
    <w:rsid w:val="004672E0"/>
    <w:rsid w:val="004709D6"/>
    <w:rsid w:val="00470F59"/>
    <w:rsid w:val="004728EB"/>
    <w:rsid w:val="00472A16"/>
    <w:rsid w:val="0047310B"/>
    <w:rsid w:val="00474139"/>
    <w:rsid w:val="00474453"/>
    <w:rsid w:val="0047776D"/>
    <w:rsid w:val="00477A48"/>
    <w:rsid w:val="00480477"/>
    <w:rsid w:val="00481D20"/>
    <w:rsid w:val="00494A8A"/>
    <w:rsid w:val="00494F91"/>
    <w:rsid w:val="00494F9C"/>
    <w:rsid w:val="00495C38"/>
    <w:rsid w:val="00496595"/>
    <w:rsid w:val="004A291F"/>
    <w:rsid w:val="004A2AD2"/>
    <w:rsid w:val="004B23E3"/>
    <w:rsid w:val="004B3580"/>
    <w:rsid w:val="004B4891"/>
    <w:rsid w:val="004B4C23"/>
    <w:rsid w:val="004B4E1F"/>
    <w:rsid w:val="004B5411"/>
    <w:rsid w:val="004B5943"/>
    <w:rsid w:val="004B7112"/>
    <w:rsid w:val="004B78B5"/>
    <w:rsid w:val="004C047D"/>
    <w:rsid w:val="004C1AFF"/>
    <w:rsid w:val="004C22E8"/>
    <w:rsid w:val="004C385B"/>
    <w:rsid w:val="004C4336"/>
    <w:rsid w:val="004C56C6"/>
    <w:rsid w:val="004C70ED"/>
    <w:rsid w:val="004D1EB8"/>
    <w:rsid w:val="004D4D87"/>
    <w:rsid w:val="004D77E3"/>
    <w:rsid w:val="004E0281"/>
    <w:rsid w:val="004E0841"/>
    <w:rsid w:val="004E238D"/>
    <w:rsid w:val="004E266C"/>
    <w:rsid w:val="004E4085"/>
    <w:rsid w:val="004E4D8D"/>
    <w:rsid w:val="004E4FDF"/>
    <w:rsid w:val="004E6DF2"/>
    <w:rsid w:val="004E7C63"/>
    <w:rsid w:val="004F1E27"/>
    <w:rsid w:val="004F2D7B"/>
    <w:rsid w:val="004F2FF8"/>
    <w:rsid w:val="004F3305"/>
    <w:rsid w:val="004F421B"/>
    <w:rsid w:val="004F6438"/>
    <w:rsid w:val="005009A7"/>
    <w:rsid w:val="0050521B"/>
    <w:rsid w:val="005060B0"/>
    <w:rsid w:val="00510023"/>
    <w:rsid w:val="00511F24"/>
    <w:rsid w:val="005149FD"/>
    <w:rsid w:val="00516330"/>
    <w:rsid w:val="00517DDF"/>
    <w:rsid w:val="005202F1"/>
    <w:rsid w:val="00520D78"/>
    <w:rsid w:val="00521C06"/>
    <w:rsid w:val="005244E3"/>
    <w:rsid w:val="005265E2"/>
    <w:rsid w:val="0052766B"/>
    <w:rsid w:val="00530FDE"/>
    <w:rsid w:val="00531F5A"/>
    <w:rsid w:val="00533025"/>
    <w:rsid w:val="005365A1"/>
    <w:rsid w:val="00536D10"/>
    <w:rsid w:val="005371CB"/>
    <w:rsid w:val="005500CE"/>
    <w:rsid w:val="0055485F"/>
    <w:rsid w:val="0055752E"/>
    <w:rsid w:val="00560DE4"/>
    <w:rsid w:val="005628A5"/>
    <w:rsid w:val="00563AAE"/>
    <w:rsid w:val="00564060"/>
    <w:rsid w:val="0056487B"/>
    <w:rsid w:val="00564F30"/>
    <w:rsid w:val="0056529A"/>
    <w:rsid w:val="00566435"/>
    <w:rsid w:val="005705A0"/>
    <w:rsid w:val="00570CE6"/>
    <w:rsid w:val="00571783"/>
    <w:rsid w:val="00572CFE"/>
    <w:rsid w:val="00572FD3"/>
    <w:rsid w:val="00574790"/>
    <w:rsid w:val="00574B7E"/>
    <w:rsid w:val="005762DC"/>
    <w:rsid w:val="005767F8"/>
    <w:rsid w:val="00577462"/>
    <w:rsid w:val="00580112"/>
    <w:rsid w:val="005812A6"/>
    <w:rsid w:val="00581434"/>
    <w:rsid w:val="00581F29"/>
    <w:rsid w:val="0058220E"/>
    <w:rsid w:val="00582789"/>
    <w:rsid w:val="0058446A"/>
    <w:rsid w:val="0058532F"/>
    <w:rsid w:val="00585C10"/>
    <w:rsid w:val="00586708"/>
    <w:rsid w:val="005867BC"/>
    <w:rsid w:val="00587B87"/>
    <w:rsid w:val="00590236"/>
    <w:rsid w:val="00590E51"/>
    <w:rsid w:val="00591E4F"/>
    <w:rsid w:val="00592271"/>
    <w:rsid w:val="00592557"/>
    <w:rsid w:val="005926EB"/>
    <w:rsid w:val="00593728"/>
    <w:rsid w:val="00593BA3"/>
    <w:rsid w:val="00594D00"/>
    <w:rsid w:val="00594F71"/>
    <w:rsid w:val="00594FE2"/>
    <w:rsid w:val="00595BE2"/>
    <w:rsid w:val="00595E77"/>
    <w:rsid w:val="00596CB6"/>
    <w:rsid w:val="00597A48"/>
    <w:rsid w:val="005A0A51"/>
    <w:rsid w:val="005A0B01"/>
    <w:rsid w:val="005A0CA2"/>
    <w:rsid w:val="005A1279"/>
    <w:rsid w:val="005A1B48"/>
    <w:rsid w:val="005A1EBD"/>
    <w:rsid w:val="005A278C"/>
    <w:rsid w:val="005A46DA"/>
    <w:rsid w:val="005A71B7"/>
    <w:rsid w:val="005A7322"/>
    <w:rsid w:val="005A7BCA"/>
    <w:rsid w:val="005B1DB2"/>
    <w:rsid w:val="005B2745"/>
    <w:rsid w:val="005B3D81"/>
    <w:rsid w:val="005B4D85"/>
    <w:rsid w:val="005B5395"/>
    <w:rsid w:val="005B689A"/>
    <w:rsid w:val="005B6C9E"/>
    <w:rsid w:val="005B6E89"/>
    <w:rsid w:val="005B7F28"/>
    <w:rsid w:val="005C055C"/>
    <w:rsid w:val="005C3752"/>
    <w:rsid w:val="005C3875"/>
    <w:rsid w:val="005C407A"/>
    <w:rsid w:val="005C6170"/>
    <w:rsid w:val="005D0733"/>
    <w:rsid w:val="005D101F"/>
    <w:rsid w:val="005D282D"/>
    <w:rsid w:val="005D2EF7"/>
    <w:rsid w:val="005D4836"/>
    <w:rsid w:val="005D5F60"/>
    <w:rsid w:val="005D67D6"/>
    <w:rsid w:val="005E03FF"/>
    <w:rsid w:val="005E0726"/>
    <w:rsid w:val="005E7E34"/>
    <w:rsid w:val="005F0B19"/>
    <w:rsid w:val="005F2072"/>
    <w:rsid w:val="005F2221"/>
    <w:rsid w:val="005F2498"/>
    <w:rsid w:val="005F299C"/>
    <w:rsid w:val="005F2C32"/>
    <w:rsid w:val="005F2E2A"/>
    <w:rsid w:val="005F3204"/>
    <w:rsid w:val="005F6C04"/>
    <w:rsid w:val="005F6F96"/>
    <w:rsid w:val="006040E0"/>
    <w:rsid w:val="0060599C"/>
    <w:rsid w:val="006067AA"/>
    <w:rsid w:val="00606EC4"/>
    <w:rsid w:val="00607396"/>
    <w:rsid w:val="006105AE"/>
    <w:rsid w:val="0061161A"/>
    <w:rsid w:val="00611A12"/>
    <w:rsid w:val="0061292A"/>
    <w:rsid w:val="00612A81"/>
    <w:rsid w:val="00612AF3"/>
    <w:rsid w:val="00613CCD"/>
    <w:rsid w:val="00614BE9"/>
    <w:rsid w:val="006159A1"/>
    <w:rsid w:val="00615DEB"/>
    <w:rsid w:val="0062429D"/>
    <w:rsid w:val="00625B87"/>
    <w:rsid w:val="006272E9"/>
    <w:rsid w:val="00631C81"/>
    <w:rsid w:val="00633938"/>
    <w:rsid w:val="00633C43"/>
    <w:rsid w:val="00634718"/>
    <w:rsid w:val="0063551F"/>
    <w:rsid w:val="00636A67"/>
    <w:rsid w:val="006371BF"/>
    <w:rsid w:val="0063786A"/>
    <w:rsid w:val="0063795F"/>
    <w:rsid w:val="00642503"/>
    <w:rsid w:val="0064275A"/>
    <w:rsid w:val="00642BA9"/>
    <w:rsid w:val="00645D34"/>
    <w:rsid w:val="00647D91"/>
    <w:rsid w:val="0065006D"/>
    <w:rsid w:val="006508A0"/>
    <w:rsid w:val="00653217"/>
    <w:rsid w:val="006554FD"/>
    <w:rsid w:val="00656445"/>
    <w:rsid w:val="006609C2"/>
    <w:rsid w:val="00660CF2"/>
    <w:rsid w:val="00661CE8"/>
    <w:rsid w:val="00663385"/>
    <w:rsid w:val="006646C0"/>
    <w:rsid w:val="00664966"/>
    <w:rsid w:val="00665E83"/>
    <w:rsid w:val="00666657"/>
    <w:rsid w:val="0066797A"/>
    <w:rsid w:val="00670C14"/>
    <w:rsid w:val="00670E32"/>
    <w:rsid w:val="00671C78"/>
    <w:rsid w:val="00671FAA"/>
    <w:rsid w:val="00673E57"/>
    <w:rsid w:val="006743AD"/>
    <w:rsid w:val="0067449D"/>
    <w:rsid w:val="0067491E"/>
    <w:rsid w:val="00676194"/>
    <w:rsid w:val="006769A8"/>
    <w:rsid w:val="00677000"/>
    <w:rsid w:val="00677114"/>
    <w:rsid w:val="0068267A"/>
    <w:rsid w:val="00682D6E"/>
    <w:rsid w:val="006835AC"/>
    <w:rsid w:val="00690FE9"/>
    <w:rsid w:val="006915E6"/>
    <w:rsid w:val="00691707"/>
    <w:rsid w:val="00692844"/>
    <w:rsid w:val="00692B76"/>
    <w:rsid w:val="0069307E"/>
    <w:rsid w:val="00695361"/>
    <w:rsid w:val="0069676E"/>
    <w:rsid w:val="006970BF"/>
    <w:rsid w:val="006978F1"/>
    <w:rsid w:val="006A0528"/>
    <w:rsid w:val="006A08BF"/>
    <w:rsid w:val="006A2B1F"/>
    <w:rsid w:val="006A2BF6"/>
    <w:rsid w:val="006A570E"/>
    <w:rsid w:val="006A5887"/>
    <w:rsid w:val="006A68E2"/>
    <w:rsid w:val="006A6D23"/>
    <w:rsid w:val="006A75EC"/>
    <w:rsid w:val="006B0026"/>
    <w:rsid w:val="006B0189"/>
    <w:rsid w:val="006B0D08"/>
    <w:rsid w:val="006B1983"/>
    <w:rsid w:val="006B33CE"/>
    <w:rsid w:val="006B4654"/>
    <w:rsid w:val="006C027F"/>
    <w:rsid w:val="006C033A"/>
    <w:rsid w:val="006C2339"/>
    <w:rsid w:val="006C2551"/>
    <w:rsid w:val="006C2D7B"/>
    <w:rsid w:val="006C31DD"/>
    <w:rsid w:val="006C32FC"/>
    <w:rsid w:val="006C4075"/>
    <w:rsid w:val="006C4685"/>
    <w:rsid w:val="006C4F0C"/>
    <w:rsid w:val="006C7D9E"/>
    <w:rsid w:val="006D041C"/>
    <w:rsid w:val="006D4265"/>
    <w:rsid w:val="006D4416"/>
    <w:rsid w:val="006D5CA0"/>
    <w:rsid w:val="006E0427"/>
    <w:rsid w:val="006E1DC0"/>
    <w:rsid w:val="006E1F74"/>
    <w:rsid w:val="006E22A2"/>
    <w:rsid w:val="006E2BE2"/>
    <w:rsid w:val="006E32B9"/>
    <w:rsid w:val="006E3B4A"/>
    <w:rsid w:val="006E4F5E"/>
    <w:rsid w:val="006E57F8"/>
    <w:rsid w:val="006E67D6"/>
    <w:rsid w:val="006E688D"/>
    <w:rsid w:val="006E6B6F"/>
    <w:rsid w:val="006F0B3C"/>
    <w:rsid w:val="006F53C3"/>
    <w:rsid w:val="006F588E"/>
    <w:rsid w:val="006F71A1"/>
    <w:rsid w:val="006F7477"/>
    <w:rsid w:val="00701203"/>
    <w:rsid w:val="007040E4"/>
    <w:rsid w:val="007055DB"/>
    <w:rsid w:val="007068E8"/>
    <w:rsid w:val="00706E7B"/>
    <w:rsid w:val="00707F3A"/>
    <w:rsid w:val="00713D75"/>
    <w:rsid w:val="0071495B"/>
    <w:rsid w:val="00717B01"/>
    <w:rsid w:val="00721334"/>
    <w:rsid w:val="007223DF"/>
    <w:rsid w:val="00724043"/>
    <w:rsid w:val="00724F14"/>
    <w:rsid w:val="007256FD"/>
    <w:rsid w:val="007301ED"/>
    <w:rsid w:val="0073070E"/>
    <w:rsid w:val="00730C38"/>
    <w:rsid w:val="007322D3"/>
    <w:rsid w:val="007329A8"/>
    <w:rsid w:val="00732B5A"/>
    <w:rsid w:val="0073540E"/>
    <w:rsid w:val="00736250"/>
    <w:rsid w:val="007368DF"/>
    <w:rsid w:val="007401E9"/>
    <w:rsid w:val="00743CB3"/>
    <w:rsid w:val="00744684"/>
    <w:rsid w:val="00746148"/>
    <w:rsid w:val="0074638A"/>
    <w:rsid w:val="007464FE"/>
    <w:rsid w:val="0074735A"/>
    <w:rsid w:val="007474A0"/>
    <w:rsid w:val="00747865"/>
    <w:rsid w:val="00750523"/>
    <w:rsid w:val="00750F08"/>
    <w:rsid w:val="007524F4"/>
    <w:rsid w:val="007542B1"/>
    <w:rsid w:val="0075640C"/>
    <w:rsid w:val="00760C66"/>
    <w:rsid w:val="0076173F"/>
    <w:rsid w:val="00761A27"/>
    <w:rsid w:val="00762A22"/>
    <w:rsid w:val="0076411C"/>
    <w:rsid w:val="00764814"/>
    <w:rsid w:val="007671D5"/>
    <w:rsid w:val="007672A9"/>
    <w:rsid w:val="00767394"/>
    <w:rsid w:val="00772AA1"/>
    <w:rsid w:val="00774718"/>
    <w:rsid w:val="007751F6"/>
    <w:rsid w:val="007758C7"/>
    <w:rsid w:val="00777413"/>
    <w:rsid w:val="00777968"/>
    <w:rsid w:val="00777A62"/>
    <w:rsid w:val="007810FE"/>
    <w:rsid w:val="00783892"/>
    <w:rsid w:val="007865B3"/>
    <w:rsid w:val="00787885"/>
    <w:rsid w:val="00790433"/>
    <w:rsid w:val="00790BA1"/>
    <w:rsid w:val="00791988"/>
    <w:rsid w:val="007922F1"/>
    <w:rsid w:val="00792460"/>
    <w:rsid w:val="0079430D"/>
    <w:rsid w:val="00795E3F"/>
    <w:rsid w:val="007962F3"/>
    <w:rsid w:val="007977E3"/>
    <w:rsid w:val="00797806"/>
    <w:rsid w:val="007A06E0"/>
    <w:rsid w:val="007A41B4"/>
    <w:rsid w:val="007A4583"/>
    <w:rsid w:val="007A63F3"/>
    <w:rsid w:val="007B015B"/>
    <w:rsid w:val="007B1175"/>
    <w:rsid w:val="007B2013"/>
    <w:rsid w:val="007B2969"/>
    <w:rsid w:val="007B2C6F"/>
    <w:rsid w:val="007B34FC"/>
    <w:rsid w:val="007B4902"/>
    <w:rsid w:val="007B5B03"/>
    <w:rsid w:val="007C1172"/>
    <w:rsid w:val="007C3A9D"/>
    <w:rsid w:val="007D029F"/>
    <w:rsid w:val="007D1110"/>
    <w:rsid w:val="007D161C"/>
    <w:rsid w:val="007D4016"/>
    <w:rsid w:val="007D5B1D"/>
    <w:rsid w:val="007D6D8F"/>
    <w:rsid w:val="007D7BBB"/>
    <w:rsid w:val="007E08D8"/>
    <w:rsid w:val="007E3850"/>
    <w:rsid w:val="007E4805"/>
    <w:rsid w:val="007E5A27"/>
    <w:rsid w:val="007E6AB9"/>
    <w:rsid w:val="007E78F6"/>
    <w:rsid w:val="007F0753"/>
    <w:rsid w:val="007F1BF2"/>
    <w:rsid w:val="007F1EAE"/>
    <w:rsid w:val="007F4730"/>
    <w:rsid w:val="007F7A2D"/>
    <w:rsid w:val="0080124C"/>
    <w:rsid w:val="00803327"/>
    <w:rsid w:val="0080546D"/>
    <w:rsid w:val="00805607"/>
    <w:rsid w:val="008059DA"/>
    <w:rsid w:val="0080607E"/>
    <w:rsid w:val="00806C7A"/>
    <w:rsid w:val="008071C3"/>
    <w:rsid w:val="00810D98"/>
    <w:rsid w:val="00811F76"/>
    <w:rsid w:val="008137E3"/>
    <w:rsid w:val="008139E2"/>
    <w:rsid w:val="008156A9"/>
    <w:rsid w:val="00815F0F"/>
    <w:rsid w:val="0081607F"/>
    <w:rsid w:val="00816642"/>
    <w:rsid w:val="008166CD"/>
    <w:rsid w:val="00816729"/>
    <w:rsid w:val="008177CF"/>
    <w:rsid w:val="00817F33"/>
    <w:rsid w:val="008223D1"/>
    <w:rsid w:val="008225DB"/>
    <w:rsid w:val="00822E8C"/>
    <w:rsid w:val="00823C10"/>
    <w:rsid w:val="00824D0D"/>
    <w:rsid w:val="00826A5D"/>
    <w:rsid w:val="0082746C"/>
    <w:rsid w:val="00837741"/>
    <w:rsid w:val="00841ADC"/>
    <w:rsid w:val="00842709"/>
    <w:rsid w:val="008429B9"/>
    <w:rsid w:val="00842A16"/>
    <w:rsid w:val="00844BEC"/>
    <w:rsid w:val="008461D3"/>
    <w:rsid w:val="008465C8"/>
    <w:rsid w:val="00846BD6"/>
    <w:rsid w:val="00847117"/>
    <w:rsid w:val="00847EF4"/>
    <w:rsid w:val="008501E2"/>
    <w:rsid w:val="008512D1"/>
    <w:rsid w:val="00851686"/>
    <w:rsid w:val="008525BE"/>
    <w:rsid w:val="00852A4D"/>
    <w:rsid w:val="0085309E"/>
    <w:rsid w:val="00853A7B"/>
    <w:rsid w:val="00854458"/>
    <w:rsid w:val="008546A0"/>
    <w:rsid w:val="00854E31"/>
    <w:rsid w:val="00855276"/>
    <w:rsid w:val="008558A7"/>
    <w:rsid w:val="00855D12"/>
    <w:rsid w:val="00860FAC"/>
    <w:rsid w:val="0086210E"/>
    <w:rsid w:val="00862A95"/>
    <w:rsid w:val="00863682"/>
    <w:rsid w:val="008642C1"/>
    <w:rsid w:val="00864977"/>
    <w:rsid w:val="00864E1F"/>
    <w:rsid w:val="00864FB6"/>
    <w:rsid w:val="0086649E"/>
    <w:rsid w:val="0086678A"/>
    <w:rsid w:val="008670EB"/>
    <w:rsid w:val="00870147"/>
    <w:rsid w:val="008715C0"/>
    <w:rsid w:val="0087347B"/>
    <w:rsid w:val="00873CC6"/>
    <w:rsid w:val="00876857"/>
    <w:rsid w:val="00877E38"/>
    <w:rsid w:val="0088041C"/>
    <w:rsid w:val="00880716"/>
    <w:rsid w:val="00882841"/>
    <w:rsid w:val="008854DC"/>
    <w:rsid w:val="00885873"/>
    <w:rsid w:val="00886807"/>
    <w:rsid w:val="0089065F"/>
    <w:rsid w:val="008914F5"/>
    <w:rsid w:val="008919E3"/>
    <w:rsid w:val="00892971"/>
    <w:rsid w:val="00892E59"/>
    <w:rsid w:val="0089343F"/>
    <w:rsid w:val="0089403D"/>
    <w:rsid w:val="00896C19"/>
    <w:rsid w:val="008A084E"/>
    <w:rsid w:val="008A0BE9"/>
    <w:rsid w:val="008A4605"/>
    <w:rsid w:val="008A5E70"/>
    <w:rsid w:val="008A7ED1"/>
    <w:rsid w:val="008B06E8"/>
    <w:rsid w:val="008B0763"/>
    <w:rsid w:val="008B1F4B"/>
    <w:rsid w:val="008B286C"/>
    <w:rsid w:val="008B6395"/>
    <w:rsid w:val="008B7CAF"/>
    <w:rsid w:val="008C1A67"/>
    <w:rsid w:val="008C1AD2"/>
    <w:rsid w:val="008C231F"/>
    <w:rsid w:val="008D1347"/>
    <w:rsid w:val="008D3893"/>
    <w:rsid w:val="008D468D"/>
    <w:rsid w:val="008D54AD"/>
    <w:rsid w:val="008D6B45"/>
    <w:rsid w:val="008D797F"/>
    <w:rsid w:val="008D7C79"/>
    <w:rsid w:val="008D7D09"/>
    <w:rsid w:val="008E05E0"/>
    <w:rsid w:val="008E0BB8"/>
    <w:rsid w:val="008E34A2"/>
    <w:rsid w:val="008E4818"/>
    <w:rsid w:val="008E4AFE"/>
    <w:rsid w:val="008E4DEC"/>
    <w:rsid w:val="008E51A2"/>
    <w:rsid w:val="008E7471"/>
    <w:rsid w:val="008F1818"/>
    <w:rsid w:val="008F31DB"/>
    <w:rsid w:val="008F3932"/>
    <w:rsid w:val="008F398A"/>
    <w:rsid w:val="008F49BA"/>
    <w:rsid w:val="009015F2"/>
    <w:rsid w:val="009019FC"/>
    <w:rsid w:val="0090260A"/>
    <w:rsid w:val="00902A54"/>
    <w:rsid w:val="009052FB"/>
    <w:rsid w:val="00906F38"/>
    <w:rsid w:val="009073AE"/>
    <w:rsid w:val="00907442"/>
    <w:rsid w:val="00907C5C"/>
    <w:rsid w:val="009106FF"/>
    <w:rsid w:val="00910A72"/>
    <w:rsid w:val="00911158"/>
    <w:rsid w:val="00912314"/>
    <w:rsid w:val="00912954"/>
    <w:rsid w:val="009129D7"/>
    <w:rsid w:val="00913DE0"/>
    <w:rsid w:val="00916301"/>
    <w:rsid w:val="00917F1C"/>
    <w:rsid w:val="00920A51"/>
    <w:rsid w:val="00922EE8"/>
    <w:rsid w:val="00923C53"/>
    <w:rsid w:val="0092655B"/>
    <w:rsid w:val="00926B8B"/>
    <w:rsid w:val="00927107"/>
    <w:rsid w:val="00927FEA"/>
    <w:rsid w:val="00931A3A"/>
    <w:rsid w:val="00933F5A"/>
    <w:rsid w:val="00934299"/>
    <w:rsid w:val="009354A5"/>
    <w:rsid w:val="00937151"/>
    <w:rsid w:val="009378E5"/>
    <w:rsid w:val="00937B0B"/>
    <w:rsid w:val="0094003A"/>
    <w:rsid w:val="0094137A"/>
    <w:rsid w:val="009418E5"/>
    <w:rsid w:val="00943C81"/>
    <w:rsid w:val="00943CBC"/>
    <w:rsid w:val="00943F4C"/>
    <w:rsid w:val="009449BF"/>
    <w:rsid w:val="00946A18"/>
    <w:rsid w:val="0094735A"/>
    <w:rsid w:val="00947B3C"/>
    <w:rsid w:val="009502A2"/>
    <w:rsid w:val="009507B5"/>
    <w:rsid w:val="00952A0B"/>
    <w:rsid w:val="00954DB1"/>
    <w:rsid w:val="0095577A"/>
    <w:rsid w:val="00956034"/>
    <w:rsid w:val="00961808"/>
    <w:rsid w:val="00963078"/>
    <w:rsid w:val="009635A2"/>
    <w:rsid w:val="00963A68"/>
    <w:rsid w:val="00965D29"/>
    <w:rsid w:val="009663FE"/>
    <w:rsid w:val="00967A6C"/>
    <w:rsid w:val="00973120"/>
    <w:rsid w:val="00974811"/>
    <w:rsid w:val="00975127"/>
    <w:rsid w:val="00976A54"/>
    <w:rsid w:val="009774E8"/>
    <w:rsid w:val="00977516"/>
    <w:rsid w:val="00977CAA"/>
    <w:rsid w:val="00977DC4"/>
    <w:rsid w:val="009844C1"/>
    <w:rsid w:val="00984C98"/>
    <w:rsid w:val="00985FEE"/>
    <w:rsid w:val="009865BD"/>
    <w:rsid w:val="009873B1"/>
    <w:rsid w:val="009924BA"/>
    <w:rsid w:val="009925E8"/>
    <w:rsid w:val="009963A2"/>
    <w:rsid w:val="00997E73"/>
    <w:rsid w:val="009A0D00"/>
    <w:rsid w:val="009A1CC5"/>
    <w:rsid w:val="009A25C6"/>
    <w:rsid w:val="009A2A86"/>
    <w:rsid w:val="009A40E9"/>
    <w:rsid w:val="009A425D"/>
    <w:rsid w:val="009A6B76"/>
    <w:rsid w:val="009A6C04"/>
    <w:rsid w:val="009A7ADB"/>
    <w:rsid w:val="009A7DD1"/>
    <w:rsid w:val="009B183B"/>
    <w:rsid w:val="009B328E"/>
    <w:rsid w:val="009B5F35"/>
    <w:rsid w:val="009B7174"/>
    <w:rsid w:val="009C07B1"/>
    <w:rsid w:val="009C07CB"/>
    <w:rsid w:val="009C166A"/>
    <w:rsid w:val="009C2DD9"/>
    <w:rsid w:val="009C3072"/>
    <w:rsid w:val="009C46C7"/>
    <w:rsid w:val="009C5220"/>
    <w:rsid w:val="009C5284"/>
    <w:rsid w:val="009C5937"/>
    <w:rsid w:val="009C5CA5"/>
    <w:rsid w:val="009C5E55"/>
    <w:rsid w:val="009C78B6"/>
    <w:rsid w:val="009D02A4"/>
    <w:rsid w:val="009D0883"/>
    <w:rsid w:val="009D0BD5"/>
    <w:rsid w:val="009D0F0F"/>
    <w:rsid w:val="009D23BE"/>
    <w:rsid w:val="009D26C4"/>
    <w:rsid w:val="009D2CE4"/>
    <w:rsid w:val="009D3C7D"/>
    <w:rsid w:val="009D46AF"/>
    <w:rsid w:val="009D4953"/>
    <w:rsid w:val="009D5173"/>
    <w:rsid w:val="009D5836"/>
    <w:rsid w:val="009D781E"/>
    <w:rsid w:val="009E08FE"/>
    <w:rsid w:val="009E12F0"/>
    <w:rsid w:val="009E1A82"/>
    <w:rsid w:val="009E3E5C"/>
    <w:rsid w:val="009E5796"/>
    <w:rsid w:val="009E761D"/>
    <w:rsid w:val="009E7954"/>
    <w:rsid w:val="009E7F25"/>
    <w:rsid w:val="009F03FA"/>
    <w:rsid w:val="009F0449"/>
    <w:rsid w:val="009F1107"/>
    <w:rsid w:val="009F13B8"/>
    <w:rsid w:val="009F1A6D"/>
    <w:rsid w:val="009F1BA7"/>
    <w:rsid w:val="009F2A90"/>
    <w:rsid w:val="009F301B"/>
    <w:rsid w:val="009F4080"/>
    <w:rsid w:val="009F4CC1"/>
    <w:rsid w:val="009F4EE9"/>
    <w:rsid w:val="00A000BC"/>
    <w:rsid w:val="00A00757"/>
    <w:rsid w:val="00A010AE"/>
    <w:rsid w:val="00A0178E"/>
    <w:rsid w:val="00A01C8F"/>
    <w:rsid w:val="00A02C14"/>
    <w:rsid w:val="00A02CAD"/>
    <w:rsid w:val="00A03F48"/>
    <w:rsid w:val="00A05046"/>
    <w:rsid w:val="00A05564"/>
    <w:rsid w:val="00A05B68"/>
    <w:rsid w:val="00A10227"/>
    <w:rsid w:val="00A11027"/>
    <w:rsid w:val="00A112E4"/>
    <w:rsid w:val="00A13AD2"/>
    <w:rsid w:val="00A14371"/>
    <w:rsid w:val="00A1476C"/>
    <w:rsid w:val="00A14AFF"/>
    <w:rsid w:val="00A208FA"/>
    <w:rsid w:val="00A209FA"/>
    <w:rsid w:val="00A20B22"/>
    <w:rsid w:val="00A2283A"/>
    <w:rsid w:val="00A22BC0"/>
    <w:rsid w:val="00A22DC7"/>
    <w:rsid w:val="00A2345C"/>
    <w:rsid w:val="00A23FA3"/>
    <w:rsid w:val="00A26C2B"/>
    <w:rsid w:val="00A27EFB"/>
    <w:rsid w:val="00A32D6E"/>
    <w:rsid w:val="00A33241"/>
    <w:rsid w:val="00A33BB7"/>
    <w:rsid w:val="00A36C4A"/>
    <w:rsid w:val="00A3772E"/>
    <w:rsid w:val="00A40F6E"/>
    <w:rsid w:val="00A43985"/>
    <w:rsid w:val="00A43BE0"/>
    <w:rsid w:val="00A44D93"/>
    <w:rsid w:val="00A458D0"/>
    <w:rsid w:val="00A4612A"/>
    <w:rsid w:val="00A466D5"/>
    <w:rsid w:val="00A46C4A"/>
    <w:rsid w:val="00A518B2"/>
    <w:rsid w:val="00A53205"/>
    <w:rsid w:val="00A53BE6"/>
    <w:rsid w:val="00A552C3"/>
    <w:rsid w:val="00A566AD"/>
    <w:rsid w:val="00A57836"/>
    <w:rsid w:val="00A60E4C"/>
    <w:rsid w:val="00A6117F"/>
    <w:rsid w:val="00A614D8"/>
    <w:rsid w:val="00A61E6F"/>
    <w:rsid w:val="00A622B8"/>
    <w:rsid w:val="00A6260F"/>
    <w:rsid w:val="00A63D80"/>
    <w:rsid w:val="00A65F9F"/>
    <w:rsid w:val="00A70F8B"/>
    <w:rsid w:val="00A743A9"/>
    <w:rsid w:val="00A76C36"/>
    <w:rsid w:val="00A77352"/>
    <w:rsid w:val="00A80B8F"/>
    <w:rsid w:val="00A819C1"/>
    <w:rsid w:val="00A8223E"/>
    <w:rsid w:val="00A83707"/>
    <w:rsid w:val="00A850F7"/>
    <w:rsid w:val="00A85A15"/>
    <w:rsid w:val="00A85B6D"/>
    <w:rsid w:val="00A874AA"/>
    <w:rsid w:val="00A87A2B"/>
    <w:rsid w:val="00A90DAD"/>
    <w:rsid w:val="00A9170A"/>
    <w:rsid w:val="00A931E1"/>
    <w:rsid w:val="00A93C4C"/>
    <w:rsid w:val="00A93E07"/>
    <w:rsid w:val="00A94270"/>
    <w:rsid w:val="00A95D10"/>
    <w:rsid w:val="00A97146"/>
    <w:rsid w:val="00A97D7F"/>
    <w:rsid w:val="00A991EB"/>
    <w:rsid w:val="00AA4EFE"/>
    <w:rsid w:val="00AA63B1"/>
    <w:rsid w:val="00AA7A5B"/>
    <w:rsid w:val="00AA7F74"/>
    <w:rsid w:val="00AB6B83"/>
    <w:rsid w:val="00AC0446"/>
    <w:rsid w:val="00AC0942"/>
    <w:rsid w:val="00AC0E7B"/>
    <w:rsid w:val="00AC1996"/>
    <w:rsid w:val="00AC3682"/>
    <w:rsid w:val="00AC4B66"/>
    <w:rsid w:val="00AC5CE3"/>
    <w:rsid w:val="00AC63F5"/>
    <w:rsid w:val="00AC7B34"/>
    <w:rsid w:val="00AC7F98"/>
    <w:rsid w:val="00AD14BF"/>
    <w:rsid w:val="00AD6EA7"/>
    <w:rsid w:val="00AD72AB"/>
    <w:rsid w:val="00AE05AC"/>
    <w:rsid w:val="00AE45C0"/>
    <w:rsid w:val="00AE52BD"/>
    <w:rsid w:val="00AE5694"/>
    <w:rsid w:val="00AE7132"/>
    <w:rsid w:val="00AF15DA"/>
    <w:rsid w:val="00AF3590"/>
    <w:rsid w:val="00AF45EB"/>
    <w:rsid w:val="00AF53EA"/>
    <w:rsid w:val="00AF6FC3"/>
    <w:rsid w:val="00B00600"/>
    <w:rsid w:val="00B020AD"/>
    <w:rsid w:val="00B0443C"/>
    <w:rsid w:val="00B050B0"/>
    <w:rsid w:val="00B051D0"/>
    <w:rsid w:val="00B05929"/>
    <w:rsid w:val="00B06FAD"/>
    <w:rsid w:val="00B13185"/>
    <w:rsid w:val="00B161D1"/>
    <w:rsid w:val="00B17463"/>
    <w:rsid w:val="00B20FA4"/>
    <w:rsid w:val="00B21F7F"/>
    <w:rsid w:val="00B22453"/>
    <w:rsid w:val="00B22D0A"/>
    <w:rsid w:val="00B22EC2"/>
    <w:rsid w:val="00B250BE"/>
    <w:rsid w:val="00B252CB"/>
    <w:rsid w:val="00B2625E"/>
    <w:rsid w:val="00B2709F"/>
    <w:rsid w:val="00B303DA"/>
    <w:rsid w:val="00B30B1D"/>
    <w:rsid w:val="00B32F00"/>
    <w:rsid w:val="00B34B8D"/>
    <w:rsid w:val="00B37EAA"/>
    <w:rsid w:val="00B4147F"/>
    <w:rsid w:val="00B4292F"/>
    <w:rsid w:val="00B43F65"/>
    <w:rsid w:val="00B447CE"/>
    <w:rsid w:val="00B45B35"/>
    <w:rsid w:val="00B45C11"/>
    <w:rsid w:val="00B461A5"/>
    <w:rsid w:val="00B46AA3"/>
    <w:rsid w:val="00B502AF"/>
    <w:rsid w:val="00B513D4"/>
    <w:rsid w:val="00B51BA0"/>
    <w:rsid w:val="00B55B8D"/>
    <w:rsid w:val="00B577C9"/>
    <w:rsid w:val="00B6376F"/>
    <w:rsid w:val="00B655D3"/>
    <w:rsid w:val="00B71E50"/>
    <w:rsid w:val="00B71F4B"/>
    <w:rsid w:val="00B737B1"/>
    <w:rsid w:val="00B74105"/>
    <w:rsid w:val="00B7453E"/>
    <w:rsid w:val="00B74B26"/>
    <w:rsid w:val="00B80AB7"/>
    <w:rsid w:val="00B84EA8"/>
    <w:rsid w:val="00B84FE8"/>
    <w:rsid w:val="00B90470"/>
    <w:rsid w:val="00B90AD3"/>
    <w:rsid w:val="00B93A07"/>
    <w:rsid w:val="00B96CA0"/>
    <w:rsid w:val="00B97484"/>
    <w:rsid w:val="00BA07AD"/>
    <w:rsid w:val="00BA0B47"/>
    <w:rsid w:val="00BA15C8"/>
    <w:rsid w:val="00BA1E1E"/>
    <w:rsid w:val="00BA306B"/>
    <w:rsid w:val="00BA41FD"/>
    <w:rsid w:val="00BB2414"/>
    <w:rsid w:val="00BB27DA"/>
    <w:rsid w:val="00BB6CED"/>
    <w:rsid w:val="00BB775B"/>
    <w:rsid w:val="00BC291B"/>
    <w:rsid w:val="00BC2C94"/>
    <w:rsid w:val="00BC2F67"/>
    <w:rsid w:val="00BC3987"/>
    <w:rsid w:val="00BC3BC3"/>
    <w:rsid w:val="00BC7AE4"/>
    <w:rsid w:val="00BD035C"/>
    <w:rsid w:val="00BD18E3"/>
    <w:rsid w:val="00BD514E"/>
    <w:rsid w:val="00BD527E"/>
    <w:rsid w:val="00BE37AE"/>
    <w:rsid w:val="00BE3AF7"/>
    <w:rsid w:val="00BE3F16"/>
    <w:rsid w:val="00BE70D5"/>
    <w:rsid w:val="00BF036D"/>
    <w:rsid w:val="00BF17A4"/>
    <w:rsid w:val="00BF2242"/>
    <w:rsid w:val="00BF2DA3"/>
    <w:rsid w:val="00BF4234"/>
    <w:rsid w:val="00BF4581"/>
    <w:rsid w:val="00BF50BE"/>
    <w:rsid w:val="00BF5746"/>
    <w:rsid w:val="00BF5865"/>
    <w:rsid w:val="00BF5EC6"/>
    <w:rsid w:val="00BF5F39"/>
    <w:rsid w:val="00BF78ED"/>
    <w:rsid w:val="00C0179F"/>
    <w:rsid w:val="00C017AA"/>
    <w:rsid w:val="00C03AAB"/>
    <w:rsid w:val="00C04ADF"/>
    <w:rsid w:val="00C0630D"/>
    <w:rsid w:val="00C06A31"/>
    <w:rsid w:val="00C1016E"/>
    <w:rsid w:val="00C11A85"/>
    <w:rsid w:val="00C11B70"/>
    <w:rsid w:val="00C125D6"/>
    <w:rsid w:val="00C1410D"/>
    <w:rsid w:val="00C16637"/>
    <w:rsid w:val="00C16880"/>
    <w:rsid w:val="00C203E9"/>
    <w:rsid w:val="00C216BD"/>
    <w:rsid w:val="00C23E8A"/>
    <w:rsid w:val="00C24072"/>
    <w:rsid w:val="00C244EE"/>
    <w:rsid w:val="00C2509B"/>
    <w:rsid w:val="00C252F3"/>
    <w:rsid w:val="00C266A6"/>
    <w:rsid w:val="00C26F55"/>
    <w:rsid w:val="00C27B29"/>
    <w:rsid w:val="00C27D97"/>
    <w:rsid w:val="00C27E36"/>
    <w:rsid w:val="00C27F48"/>
    <w:rsid w:val="00C307FA"/>
    <w:rsid w:val="00C30DCF"/>
    <w:rsid w:val="00C329AF"/>
    <w:rsid w:val="00C330CD"/>
    <w:rsid w:val="00C33369"/>
    <w:rsid w:val="00C33B8F"/>
    <w:rsid w:val="00C34282"/>
    <w:rsid w:val="00C350C6"/>
    <w:rsid w:val="00C37728"/>
    <w:rsid w:val="00C37A24"/>
    <w:rsid w:val="00C415E9"/>
    <w:rsid w:val="00C418C2"/>
    <w:rsid w:val="00C45A2B"/>
    <w:rsid w:val="00C46061"/>
    <w:rsid w:val="00C47250"/>
    <w:rsid w:val="00C478F7"/>
    <w:rsid w:val="00C47D0E"/>
    <w:rsid w:val="00C5118C"/>
    <w:rsid w:val="00C528D4"/>
    <w:rsid w:val="00C53551"/>
    <w:rsid w:val="00C545F8"/>
    <w:rsid w:val="00C54C7D"/>
    <w:rsid w:val="00C555F2"/>
    <w:rsid w:val="00C557B7"/>
    <w:rsid w:val="00C5589D"/>
    <w:rsid w:val="00C567F8"/>
    <w:rsid w:val="00C56F31"/>
    <w:rsid w:val="00C61456"/>
    <w:rsid w:val="00C6149B"/>
    <w:rsid w:val="00C6390E"/>
    <w:rsid w:val="00C662A8"/>
    <w:rsid w:val="00C70365"/>
    <w:rsid w:val="00C70497"/>
    <w:rsid w:val="00C72D92"/>
    <w:rsid w:val="00C734DC"/>
    <w:rsid w:val="00C7462A"/>
    <w:rsid w:val="00C74655"/>
    <w:rsid w:val="00C74A7C"/>
    <w:rsid w:val="00C74D69"/>
    <w:rsid w:val="00C763D8"/>
    <w:rsid w:val="00C81122"/>
    <w:rsid w:val="00C8298F"/>
    <w:rsid w:val="00C85C3F"/>
    <w:rsid w:val="00C86BD8"/>
    <w:rsid w:val="00C86F96"/>
    <w:rsid w:val="00C93E36"/>
    <w:rsid w:val="00C93FF8"/>
    <w:rsid w:val="00C95545"/>
    <w:rsid w:val="00C9593E"/>
    <w:rsid w:val="00C96AE9"/>
    <w:rsid w:val="00C972FC"/>
    <w:rsid w:val="00C97DA4"/>
    <w:rsid w:val="00CA2DF8"/>
    <w:rsid w:val="00CA2E87"/>
    <w:rsid w:val="00CA34BF"/>
    <w:rsid w:val="00CA3E1C"/>
    <w:rsid w:val="00CA4079"/>
    <w:rsid w:val="00CA4D6A"/>
    <w:rsid w:val="00CB18F3"/>
    <w:rsid w:val="00CB316F"/>
    <w:rsid w:val="00CB46E3"/>
    <w:rsid w:val="00CB6EC4"/>
    <w:rsid w:val="00CB7102"/>
    <w:rsid w:val="00CB7BB9"/>
    <w:rsid w:val="00CC06E4"/>
    <w:rsid w:val="00CC207C"/>
    <w:rsid w:val="00CC40B1"/>
    <w:rsid w:val="00CC5A41"/>
    <w:rsid w:val="00CC621E"/>
    <w:rsid w:val="00CC624F"/>
    <w:rsid w:val="00CC70E1"/>
    <w:rsid w:val="00CC7233"/>
    <w:rsid w:val="00CC7E0F"/>
    <w:rsid w:val="00CD0835"/>
    <w:rsid w:val="00CD0C64"/>
    <w:rsid w:val="00CD1E15"/>
    <w:rsid w:val="00CD4AA6"/>
    <w:rsid w:val="00CD4E52"/>
    <w:rsid w:val="00CD534A"/>
    <w:rsid w:val="00CD72AE"/>
    <w:rsid w:val="00CD754E"/>
    <w:rsid w:val="00CD7AD6"/>
    <w:rsid w:val="00CE2241"/>
    <w:rsid w:val="00CE3032"/>
    <w:rsid w:val="00CE74FE"/>
    <w:rsid w:val="00CE7FCA"/>
    <w:rsid w:val="00CF108B"/>
    <w:rsid w:val="00CF1CE7"/>
    <w:rsid w:val="00CF32CD"/>
    <w:rsid w:val="00CF381D"/>
    <w:rsid w:val="00CF7017"/>
    <w:rsid w:val="00CF7E2B"/>
    <w:rsid w:val="00D018CE"/>
    <w:rsid w:val="00D0384A"/>
    <w:rsid w:val="00D04856"/>
    <w:rsid w:val="00D05132"/>
    <w:rsid w:val="00D053A0"/>
    <w:rsid w:val="00D05570"/>
    <w:rsid w:val="00D05ABA"/>
    <w:rsid w:val="00D05B5E"/>
    <w:rsid w:val="00D0C820"/>
    <w:rsid w:val="00D1010D"/>
    <w:rsid w:val="00D105F5"/>
    <w:rsid w:val="00D115E7"/>
    <w:rsid w:val="00D1413F"/>
    <w:rsid w:val="00D14FAF"/>
    <w:rsid w:val="00D174BD"/>
    <w:rsid w:val="00D200CB"/>
    <w:rsid w:val="00D202C6"/>
    <w:rsid w:val="00D203E3"/>
    <w:rsid w:val="00D20D7C"/>
    <w:rsid w:val="00D247BF"/>
    <w:rsid w:val="00D247D7"/>
    <w:rsid w:val="00D2548A"/>
    <w:rsid w:val="00D2722D"/>
    <w:rsid w:val="00D27F53"/>
    <w:rsid w:val="00D32411"/>
    <w:rsid w:val="00D36AE2"/>
    <w:rsid w:val="00D36B3F"/>
    <w:rsid w:val="00D43452"/>
    <w:rsid w:val="00D443EC"/>
    <w:rsid w:val="00D44F8F"/>
    <w:rsid w:val="00D453F5"/>
    <w:rsid w:val="00D46027"/>
    <w:rsid w:val="00D468E9"/>
    <w:rsid w:val="00D47B1C"/>
    <w:rsid w:val="00D50023"/>
    <w:rsid w:val="00D5035B"/>
    <w:rsid w:val="00D50EAC"/>
    <w:rsid w:val="00D52528"/>
    <w:rsid w:val="00D55928"/>
    <w:rsid w:val="00D56A26"/>
    <w:rsid w:val="00D61778"/>
    <w:rsid w:val="00D6372D"/>
    <w:rsid w:val="00D63C95"/>
    <w:rsid w:val="00D641B2"/>
    <w:rsid w:val="00D65A20"/>
    <w:rsid w:val="00D65C24"/>
    <w:rsid w:val="00D67A8D"/>
    <w:rsid w:val="00D70874"/>
    <w:rsid w:val="00D70DD1"/>
    <w:rsid w:val="00D712C9"/>
    <w:rsid w:val="00D73F1D"/>
    <w:rsid w:val="00D755D4"/>
    <w:rsid w:val="00D75A95"/>
    <w:rsid w:val="00D75AFD"/>
    <w:rsid w:val="00D7706E"/>
    <w:rsid w:val="00D77DFA"/>
    <w:rsid w:val="00D804FA"/>
    <w:rsid w:val="00D81D26"/>
    <w:rsid w:val="00D82B91"/>
    <w:rsid w:val="00D83B09"/>
    <w:rsid w:val="00D85BED"/>
    <w:rsid w:val="00D905EF"/>
    <w:rsid w:val="00D91AAA"/>
    <w:rsid w:val="00D91E0F"/>
    <w:rsid w:val="00D96A11"/>
    <w:rsid w:val="00D96CF4"/>
    <w:rsid w:val="00D96D46"/>
    <w:rsid w:val="00D97955"/>
    <w:rsid w:val="00DA107A"/>
    <w:rsid w:val="00DA16C9"/>
    <w:rsid w:val="00DA3090"/>
    <w:rsid w:val="00DA37EC"/>
    <w:rsid w:val="00DA4CF9"/>
    <w:rsid w:val="00DA4D8A"/>
    <w:rsid w:val="00DA6263"/>
    <w:rsid w:val="00DA7027"/>
    <w:rsid w:val="00DA7104"/>
    <w:rsid w:val="00DB1ACF"/>
    <w:rsid w:val="00DB23BF"/>
    <w:rsid w:val="00DB6119"/>
    <w:rsid w:val="00DB612F"/>
    <w:rsid w:val="00DB6A76"/>
    <w:rsid w:val="00DB70AA"/>
    <w:rsid w:val="00DB73CE"/>
    <w:rsid w:val="00DB7F05"/>
    <w:rsid w:val="00DC1125"/>
    <w:rsid w:val="00DC229A"/>
    <w:rsid w:val="00DC2508"/>
    <w:rsid w:val="00DC301C"/>
    <w:rsid w:val="00DC3768"/>
    <w:rsid w:val="00DC3B5C"/>
    <w:rsid w:val="00DC439D"/>
    <w:rsid w:val="00DC647C"/>
    <w:rsid w:val="00DC6714"/>
    <w:rsid w:val="00DC7C4B"/>
    <w:rsid w:val="00DD13F2"/>
    <w:rsid w:val="00DD1C1E"/>
    <w:rsid w:val="00DD2B47"/>
    <w:rsid w:val="00DD3D7A"/>
    <w:rsid w:val="00DD46C7"/>
    <w:rsid w:val="00DD4C24"/>
    <w:rsid w:val="00DD4DC2"/>
    <w:rsid w:val="00DD6040"/>
    <w:rsid w:val="00DD810F"/>
    <w:rsid w:val="00DE0403"/>
    <w:rsid w:val="00DE0EB4"/>
    <w:rsid w:val="00DE195B"/>
    <w:rsid w:val="00DE1F3A"/>
    <w:rsid w:val="00DE2B6F"/>
    <w:rsid w:val="00DE3288"/>
    <w:rsid w:val="00DE3DD8"/>
    <w:rsid w:val="00DE4453"/>
    <w:rsid w:val="00DE7610"/>
    <w:rsid w:val="00DE78ED"/>
    <w:rsid w:val="00DF11F6"/>
    <w:rsid w:val="00DF1245"/>
    <w:rsid w:val="00DF3566"/>
    <w:rsid w:val="00DF3EE0"/>
    <w:rsid w:val="00E00DCB"/>
    <w:rsid w:val="00E01A6F"/>
    <w:rsid w:val="00E028A5"/>
    <w:rsid w:val="00E02B65"/>
    <w:rsid w:val="00E036C5"/>
    <w:rsid w:val="00E03935"/>
    <w:rsid w:val="00E05A2D"/>
    <w:rsid w:val="00E06861"/>
    <w:rsid w:val="00E10A9E"/>
    <w:rsid w:val="00E12B48"/>
    <w:rsid w:val="00E1304B"/>
    <w:rsid w:val="00E13078"/>
    <w:rsid w:val="00E14C3C"/>
    <w:rsid w:val="00E16A9E"/>
    <w:rsid w:val="00E17695"/>
    <w:rsid w:val="00E17977"/>
    <w:rsid w:val="00E2028E"/>
    <w:rsid w:val="00E211EA"/>
    <w:rsid w:val="00E23460"/>
    <w:rsid w:val="00E23972"/>
    <w:rsid w:val="00E242ED"/>
    <w:rsid w:val="00E2465B"/>
    <w:rsid w:val="00E252A5"/>
    <w:rsid w:val="00E25F89"/>
    <w:rsid w:val="00E2735F"/>
    <w:rsid w:val="00E27928"/>
    <w:rsid w:val="00E305FA"/>
    <w:rsid w:val="00E321F3"/>
    <w:rsid w:val="00E32B8D"/>
    <w:rsid w:val="00E33607"/>
    <w:rsid w:val="00E37A67"/>
    <w:rsid w:val="00E40093"/>
    <w:rsid w:val="00E43FF1"/>
    <w:rsid w:val="00E453FF"/>
    <w:rsid w:val="00E465AF"/>
    <w:rsid w:val="00E50116"/>
    <w:rsid w:val="00E508F0"/>
    <w:rsid w:val="00E52681"/>
    <w:rsid w:val="00E52745"/>
    <w:rsid w:val="00E529E6"/>
    <w:rsid w:val="00E52BFA"/>
    <w:rsid w:val="00E5303B"/>
    <w:rsid w:val="00E53A06"/>
    <w:rsid w:val="00E56D39"/>
    <w:rsid w:val="00E5700F"/>
    <w:rsid w:val="00E575B2"/>
    <w:rsid w:val="00E62350"/>
    <w:rsid w:val="00E62BE1"/>
    <w:rsid w:val="00E67F99"/>
    <w:rsid w:val="00E7108F"/>
    <w:rsid w:val="00E71EA9"/>
    <w:rsid w:val="00E720E3"/>
    <w:rsid w:val="00E72991"/>
    <w:rsid w:val="00E72EAA"/>
    <w:rsid w:val="00E734B4"/>
    <w:rsid w:val="00E7407F"/>
    <w:rsid w:val="00E75FEA"/>
    <w:rsid w:val="00E760FF"/>
    <w:rsid w:val="00E77B39"/>
    <w:rsid w:val="00E8178C"/>
    <w:rsid w:val="00E82723"/>
    <w:rsid w:val="00E8301A"/>
    <w:rsid w:val="00E8746D"/>
    <w:rsid w:val="00E87A9D"/>
    <w:rsid w:val="00E910F8"/>
    <w:rsid w:val="00E93FC1"/>
    <w:rsid w:val="00E94A04"/>
    <w:rsid w:val="00E9526B"/>
    <w:rsid w:val="00E9573F"/>
    <w:rsid w:val="00E95A69"/>
    <w:rsid w:val="00E95B0F"/>
    <w:rsid w:val="00E95BEB"/>
    <w:rsid w:val="00E9697D"/>
    <w:rsid w:val="00E9711B"/>
    <w:rsid w:val="00EA27C4"/>
    <w:rsid w:val="00EA39A1"/>
    <w:rsid w:val="00EA41D6"/>
    <w:rsid w:val="00EA479F"/>
    <w:rsid w:val="00EA5112"/>
    <w:rsid w:val="00EB0FD7"/>
    <w:rsid w:val="00EB1228"/>
    <w:rsid w:val="00EB1230"/>
    <w:rsid w:val="00EB43B4"/>
    <w:rsid w:val="00EB48DD"/>
    <w:rsid w:val="00EB57B8"/>
    <w:rsid w:val="00EB5D49"/>
    <w:rsid w:val="00EB6D30"/>
    <w:rsid w:val="00EB7063"/>
    <w:rsid w:val="00EC083B"/>
    <w:rsid w:val="00EC1987"/>
    <w:rsid w:val="00EC1FE3"/>
    <w:rsid w:val="00EC2B45"/>
    <w:rsid w:val="00EC34F7"/>
    <w:rsid w:val="00EC6143"/>
    <w:rsid w:val="00EC6549"/>
    <w:rsid w:val="00EC6DE5"/>
    <w:rsid w:val="00ED2E3C"/>
    <w:rsid w:val="00ED3C84"/>
    <w:rsid w:val="00ED506D"/>
    <w:rsid w:val="00ED5BE5"/>
    <w:rsid w:val="00ED67DA"/>
    <w:rsid w:val="00EE150B"/>
    <w:rsid w:val="00EE28B4"/>
    <w:rsid w:val="00EE36BB"/>
    <w:rsid w:val="00EE4CAB"/>
    <w:rsid w:val="00EE71EE"/>
    <w:rsid w:val="00EE7ADD"/>
    <w:rsid w:val="00EF0393"/>
    <w:rsid w:val="00EF1BB8"/>
    <w:rsid w:val="00EF32B6"/>
    <w:rsid w:val="00F02455"/>
    <w:rsid w:val="00F028BB"/>
    <w:rsid w:val="00F03068"/>
    <w:rsid w:val="00F036F1"/>
    <w:rsid w:val="00F05910"/>
    <w:rsid w:val="00F05B68"/>
    <w:rsid w:val="00F06FD6"/>
    <w:rsid w:val="00F07173"/>
    <w:rsid w:val="00F13002"/>
    <w:rsid w:val="00F13218"/>
    <w:rsid w:val="00F133B0"/>
    <w:rsid w:val="00F137EB"/>
    <w:rsid w:val="00F140B0"/>
    <w:rsid w:val="00F141AF"/>
    <w:rsid w:val="00F14B6D"/>
    <w:rsid w:val="00F168FB"/>
    <w:rsid w:val="00F16BD7"/>
    <w:rsid w:val="00F17495"/>
    <w:rsid w:val="00F17A91"/>
    <w:rsid w:val="00F17C0F"/>
    <w:rsid w:val="00F20472"/>
    <w:rsid w:val="00F23246"/>
    <w:rsid w:val="00F2437D"/>
    <w:rsid w:val="00F2722C"/>
    <w:rsid w:val="00F30230"/>
    <w:rsid w:val="00F30919"/>
    <w:rsid w:val="00F3232B"/>
    <w:rsid w:val="00F34C7B"/>
    <w:rsid w:val="00F34F70"/>
    <w:rsid w:val="00F35163"/>
    <w:rsid w:val="00F40EF0"/>
    <w:rsid w:val="00F4176A"/>
    <w:rsid w:val="00F42C96"/>
    <w:rsid w:val="00F43698"/>
    <w:rsid w:val="00F43C0B"/>
    <w:rsid w:val="00F449BF"/>
    <w:rsid w:val="00F478F9"/>
    <w:rsid w:val="00F50AB5"/>
    <w:rsid w:val="00F50EFB"/>
    <w:rsid w:val="00F51522"/>
    <w:rsid w:val="00F54209"/>
    <w:rsid w:val="00F55D9A"/>
    <w:rsid w:val="00F60529"/>
    <w:rsid w:val="00F61DC6"/>
    <w:rsid w:val="00F6225E"/>
    <w:rsid w:val="00F6301F"/>
    <w:rsid w:val="00F634E9"/>
    <w:rsid w:val="00F635A2"/>
    <w:rsid w:val="00F713F4"/>
    <w:rsid w:val="00F72A86"/>
    <w:rsid w:val="00F72ED8"/>
    <w:rsid w:val="00F76993"/>
    <w:rsid w:val="00F7788B"/>
    <w:rsid w:val="00F802AB"/>
    <w:rsid w:val="00F8140E"/>
    <w:rsid w:val="00F84B85"/>
    <w:rsid w:val="00F86216"/>
    <w:rsid w:val="00F8748E"/>
    <w:rsid w:val="00F90A73"/>
    <w:rsid w:val="00F91245"/>
    <w:rsid w:val="00F924B4"/>
    <w:rsid w:val="00F94657"/>
    <w:rsid w:val="00F94943"/>
    <w:rsid w:val="00F97259"/>
    <w:rsid w:val="00FA0995"/>
    <w:rsid w:val="00FA2141"/>
    <w:rsid w:val="00FA24D5"/>
    <w:rsid w:val="00FA3BDB"/>
    <w:rsid w:val="00FA69E5"/>
    <w:rsid w:val="00FB24B2"/>
    <w:rsid w:val="00FB28F6"/>
    <w:rsid w:val="00FB2E1F"/>
    <w:rsid w:val="00FB3D62"/>
    <w:rsid w:val="00FB4B10"/>
    <w:rsid w:val="00FB54A7"/>
    <w:rsid w:val="00FB688B"/>
    <w:rsid w:val="00FB74CB"/>
    <w:rsid w:val="00FC1E61"/>
    <w:rsid w:val="00FC2CF3"/>
    <w:rsid w:val="00FC63C5"/>
    <w:rsid w:val="00FC6B75"/>
    <w:rsid w:val="00FC7302"/>
    <w:rsid w:val="00FC7483"/>
    <w:rsid w:val="00FD08B0"/>
    <w:rsid w:val="00FD264D"/>
    <w:rsid w:val="00FD3264"/>
    <w:rsid w:val="00FD360A"/>
    <w:rsid w:val="00FD408E"/>
    <w:rsid w:val="00FD690A"/>
    <w:rsid w:val="00FD6CA7"/>
    <w:rsid w:val="00FD7BB2"/>
    <w:rsid w:val="00FE0CBB"/>
    <w:rsid w:val="00FE1355"/>
    <w:rsid w:val="00FE1950"/>
    <w:rsid w:val="00FE3531"/>
    <w:rsid w:val="00FE6175"/>
    <w:rsid w:val="00FE76A0"/>
    <w:rsid w:val="00FF0AA6"/>
    <w:rsid w:val="00FF3DBB"/>
    <w:rsid w:val="00FF48B2"/>
    <w:rsid w:val="00FF5C6C"/>
    <w:rsid w:val="00FF5F5B"/>
    <w:rsid w:val="00FF6553"/>
    <w:rsid w:val="00FF65C0"/>
    <w:rsid w:val="00FF6F4C"/>
    <w:rsid w:val="00FF7B6A"/>
    <w:rsid w:val="010C3429"/>
    <w:rsid w:val="0152DF40"/>
    <w:rsid w:val="018B0291"/>
    <w:rsid w:val="02BBE345"/>
    <w:rsid w:val="02EDBD95"/>
    <w:rsid w:val="02EF6ECC"/>
    <w:rsid w:val="034950DA"/>
    <w:rsid w:val="037A1882"/>
    <w:rsid w:val="0444C7FE"/>
    <w:rsid w:val="044A6366"/>
    <w:rsid w:val="045D1A1B"/>
    <w:rsid w:val="04FD3365"/>
    <w:rsid w:val="05307087"/>
    <w:rsid w:val="0567E987"/>
    <w:rsid w:val="058E3D4B"/>
    <w:rsid w:val="05902C77"/>
    <w:rsid w:val="0637B2FF"/>
    <w:rsid w:val="066756E5"/>
    <w:rsid w:val="0695F257"/>
    <w:rsid w:val="06F8BB42"/>
    <w:rsid w:val="07521DCA"/>
    <w:rsid w:val="078D7DCD"/>
    <w:rsid w:val="085564BE"/>
    <w:rsid w:val="088975FC"/>
    <w:rsid w:val="08A134B5"/>
    <w:rsid w:val="08DBB7EB"/>
    <w:rsid w:val="08F30B4A"/>
    <w:rsid w:val="08FF7C39"/>
    <w:rsid w:val="090D22D1"/>
    <w:rsid w:val="096ABC48"/>
    <w:rsid w:val="097A1F72"/>
    <w:rsid w:val="0A74B33F"/>
    <w:rsid w:val="0A9909AD"/>
    <w:rsid w:val="0B07912C"/>
    <w:rsid w:val="0BB91BA7"/>
    <w:rsid w:val="0BC5EACA"/>
    <w:rsid w:val="0BCEA1E0"/>
    <w:rsid w:val="0CAA5998"/>
    <w:rsid w:val="0CC775C8"/>
    <w:rsid w:val="0D35B0B3"/>
    <w:rsid w:val="0D95CC92"/>
    <w:rsid w:val="0DC79749"/>
    <w:rsid w:val="0E6E57F1"/>
    <w:rsid w:val="0F1A9DE0"/>
    <w:rsid w:val="0F676128"/>
    <w:rsid w:val="0F72719B"/>
    <w:rsid w:val="0FE11572"/>
    <w:rsid w:val="1049CD57"/>
    <w:rsid w:val="106FA87D"/>
    <w:rsid w:val="122BFE3B"/>
    <w:rsid w:val="12306499"/>
    <w:rsid w:val="12D2B4CA"/>
    <w:rsid w:val="13264D64"/>
    <w:rsid w:val="1422E5C7"/>
    <w:rsid w:val="1569C9DB"/>
    <w:rsid w:val="1584C0A5"/>
    <w:rsid w:val="15B5C322"/>
    <w:rsid w:val="169BCD9B"/>
    <w:rsid w:val="16A1C552"/>
    <w:rsid w:val="16ABFF61"/>
    <w:rsid w:val="16B02AE2"/>
    <w:rsid w:val="16BA08F8"/>
    <w:rsid w:val="17030C47"/>
    <w:rsid w:val="1733EC0F"/>
    <w:rsid w:val="17475039"/>
    <w:rsid w:val="187C6BA8"/>
    <w:rsid w:val="18EBDA3D"/>
    <w:rsid w:val="19AAC073"/>
    <w:rsid w:val="19CDCFA3"/>
    <w:rsid w:val="19E9742E"/>
    <w:rsid w:val="1A453EEA"/>
    <w:rsid w:val="1A4B32BD"/>
    <w:rsid w:val="1A60C48C"/>
    <w:rsid w:val="1BE967F8"/>
    <w:rsid w:val="1BEDFD9A"/>
    <w:rsid w:val="1BF6069B"/>
    <w:rsid w:val="1C0AA978"/>
    <w:rsid w:val="1C542808"/>
    <w:rsid w:val="1C85AECA"/>
    <w:rsid w:val="1D1FF1AF"/>
    <w:rsid w:val="1D67C722"/>
    <w:rsid w:val="1DAACADE"/>
    <w:rsid w:val="1DEB367E"/>
    <w:rsid w:val="1E8893A7"/>
    <w:rsid w:val="1F19679A"/>
    <w:rsid w:val="1F4FF875"/>
    <w:rsid w:val="21D19A3D"/>
    <w:rsid w:val="21E828E7"/>
    <w:rsid w:val="21E86988"/>
    <w:rsid w:val="22E3D58C"/>
    <w:rsid w:val="23488B3C"/>
    <w:rsid w:val="2398B6C0"/>
    <w:rsid w:val="23ED6A40"/>
    <w:rsid w:val="24CEC0FD"/>
    <w:rsid w:val="2523D6A9"/>
    <w:rsid w:val="258490CF"/>
    <w:rsid w:val="258C24F8"/>
    <w:rsid w:val="264068D4"/>
    <w:rsid w:val="27D74AA0"/>
    <w:rsid w:val="27FB839D"/>
    <w:rsid w:val="2820FFAB"/>
    <w:rsid w:val="28EB5780"/>
    <w:rsid w:val="28EB8BAB"/>
    <w:rsid w:val="29201234"/>
    <w:rsid w:val="294C64DC"/>
    <w:rsid w:val="29EB099C"/>
    <w:rsid w:val="2A7830AF"/>
    <w:rsid w:val="2A9F514D"/>
    <w:rsid w:val="2AC7943B"/>
    <w:rsid w:val="2B2CBFD1"/>
    <w:rsid w:val="2B8D6872"/>
    <w:rsid w:val="2BB4E9F8"/>
    <w:rsid w:val="2C94D170"/>
    <w:rsid w:val="2CEE4B92"/>
    <w:rsid w:val="2D3D4FA0"/>
    <w:rsid w:val="2D730BFE"/>
    <w:rsid w:val="2DAA9BCA"/>
    <w:rsid w:val="2E114338"/>
    <w:rsid w:val="2E4FAAEA"/>
    <w:rsid w:val="2ED8F1A6"/>
    <w:rsid w:val="2F4BEE0F"/>
    <w:rsid w:val="2FC52733"/>
    <w:rsid w:val="2FDF7328"/>
    <w:rsid w:val="2FF6085F"/>
    <w:rsid w:val="3366B21E"/>
    <w:rsid w:val="33970664"/>
    <w:rsid w:val="343B5A57"/>
    <w:rsid w:val="343F9110"/>
    <w:rsid w:val="346EC0DE"/>
    <w:rsid w:val="347C1946"/>
    <w:rsid w:val="348A2BEA"/>
    <w:rsid w:val="357E391E"/>
    <w:rsid w:val="3641C95B"/>
    <w:rsid w:val="377A68E1"/>
    <w:rsid w:val="38958CA7"/>
    <w:rsid w:val="38C1D557"/>
    <w:rsid w:val="38FB3145"/>
    <w:rsid w:val="39286960"/>
    <w:rsid w:val="39304699"/>
    <w:rsid w:val="397E2D76"/>
    <w:rsid w:val="39B8B31F"/>
    <w:rsid w:val="39BA9B4C"/>
    <w:rsid w:val="3A146D06"/>
    <w:rsid w:val="3A2BB5D6"/>
    <w:rsid w:val="3A4C0782"/>
    <w:rsid w:val="3A885EE3"/>
    <w:rsid w:val="3ADE338D"/>
    <w:rsid w:val="3B1B4F4D"/>
    <w:rsid w:val="3B66E214"/>
    <w:rsid w:val="3BE8235A"/>
    <w:rsid w:val="3C0BFDD7"/>
    <w:rsid w:val="3C5102AD"/>
    <w:rsid w:val="3CDCF30F"/>
    <w:rsid w:val="3DCA9E44"/>
    <w:rsid w:val="3DD07260"/>
    <w:rsid w:val="3E306D39"/>
    <w:rsid w:val="3E8250A9"/>
    <w:rsid w:val="3E88F3A1"/>
    <w:rsid w:val="3E904E47"/>
    <w:rsid w:val="3EE31491"/>
    <w:rsid w:val="3FAC6305"/>
    <w:rsid w:val="3FC9D5CC"/>
    <w:rsid w:val="40CF9811"/>
    <w:rsid w:val="4122B28B"/>
    <w:rsid w:val="412FE3FE"/>
    <w:rsid w:val="4141DA90"/>
    <w:rsid w:val="418C7E0D"/>
    <w:rsid w:val="42231B7C"/>
    <w:rsid w:val="42819000"/>
    <w:rsid w:val="432B391C"/>
    <w:rsid w:val="4330FAF5"/>
    <w:rsid w:val="43A48DB0"/>
    <w:rsid w:val="43E3D496"/>
    <w:rsid w:val="44980B4E"/>
    <w:rsid w:val="44B64596"/>
    <w:rsid w:val="44BFEE1C"/>
    <w:rsid w:val="4507CD36"/>
    <w:rsid w:val="450E1384"/>
    <w:rsid w:val="45E9E564"/>
    <w:rsid w:val="4695DE7D"/>
    <w:rsid w:val="46D65FDA"/>
    <w:rsid w:val="4728110A"/>
    <w:rsid w:val="474A4845"/>
    <w:rsid w:val="4774613A"/>
    <w:rsid w:val="477BC102"/>
    <w:rsid w:val="4787FBA5"/>
    <w:rsid w:val="48232896"/>
    <w:rsid w:val="48C3524F"/>
    <w:rsid w:val="49166BC5"/>
    <w:rsid w:val="492E66BE"/>
    <w:rsid w:val="495821DF"/>
    <w:rsid w:val="49DC68AC"/>
    <w:rsid w:val="49DF38CA"/>
    <w:rsid w:val="49F0E732"/>
    <w:rsid w:val="4A19072D"/>
    <w:rsid w:val="4A57FEF5"/>
    <w:rsid w:val="4A6119DE"/>
    <w:rsid w:val="4A67348C"/>
    <w:rsid w:val="4AFE9967"/>
    <w:rsid w:val="4B058699"/>
    <w:rsid w:val="4B10BF36"/>
    <w:rsid w:val="4B2D6ED6"/>
    <w:rsid w:val="4B2D7751"/>
    <w:rsid w:val="4B45332D"/>
    <w:rsid w:val="4B4AC63E"/>
    <w:rsid w:val="4BD41D1C"/>
    <w:rsid w:val="4C893047"/>
    <w:rsid w:val="4D3308D2"/>
    <w:rsid w:val="4DEE2260"/>
    <w:rsid w:val="4F332BEC"/>
    <w:rsid w:val="4F34A8B5"/>
    <w:rsid w:val="4F73222F"/>
    <w:rsid w:val="50507584"/>
    <w:rsid w:val="50689233"/>
    <w:rsid w:val="515D5889"/>
    <w:rsid w:val="515FB803"/>
    <w:rsid w:val="518A663C"/>
    <w:rsid w:val="530D671F"/>
    <w:rsid w:val="535D43C1"/>
    <w:rsid w:val="53753EEF"/>
    <w:rsid w:val="53E1A0EA"/>
    <w:rsid w:val="53ECF514"/>
    <w:rsid w:val="544409BB"/>
    <w:rsid w:val="545011A0"/>
    <w:rsid w:val="54AB56A5"/>
    <w:rsid w:val="54B27F77"/>
    <w:rsid w:val="54C0D250"/>
    <w:rsid w:val="54E6C046"/>
    <w:rsid w:val="54EADBAB"/>
    <w:rsid w:val="550CB622"/>
    <w:rsid w:val="554D5FE4"/>
    <w:rsid w:val="55662C0A"/>
    <w:rsid w:val="55F176B4"/>
    <w:rsid w:val="56855B4D"/>
    <w:rsid w:val="56A60B96"/>
    <w:rsid w:val="56BBE648"/>
    <w:rsid w:val="56DD4009"/>
    <w:rsid w:val="56FE6AB1"/>
    <w:rsid w:val="5745A3DA"/>
    <w:rsid w:val="57E43C9C"/>
    <w:rsid w:val="582ED8CB"/>
    <w:rsid w:val="586A2061"/>
    <w:rsid w:val="586F5423"/>
    <w:rsid w:val="58B5AFD1"/>
    <w:rsid w:val="58DF8DD9"/>
    <w:rsid w:val="58FC91A0"/>
    <w:rsid w:val="5971049C"/>
    <w:rsid w:val="5972013E"/>
    <w:rsid w:val="59FCA1DD"/>
    <w:rsid w:val="5A2A67D0"/>
    <w:rsid w:val="5A4AA39C"/>
    <w:rsid w:val="5AF2FA7B"/>
    <w:rsid w:val="5C2157FA"/>
    <w:rsid w:val="5CED2869"/>
    <w:rsid w:val="5D3010BC"/>
    <w:rsid w:val="5D503B1D"/>
    <w:rsid w:val="5D5A9940"/>
    <w:rsid w:val="5E29EACD"/>
    <w:rsid w:val="5EC9FD08"/>
    <w:rsid w:val="5F4DC818"/>
    <w:rsid w:val="5FF3E4D3"/>
    <w:rsid w:val="60095E30"/>
    <w:rsid w:val="600F3566"/>
    <w:rsid w:val="6076E036"/>
    <w:rsid w:val="60955389"/>
    <w:rsid w:val="60DE90D7"/>
    <w:rsid w:val="61EAADBC"/>
    <w:rsid w:val="621E4EA6"/>
    <w:rsid w:val="62418403"/>
    <w:rsid w:val="63814CEB"/>
    <w:rsid w:val="638FD2C9"/>
    <w:rsid w:val="63B2A43D"/>
    <w:rsid w:val="63CD9876"/>
    <w:rsid w:val="63FE7FAA"/>
    <w:rsid w:val="640313A9"/>
    <w:rsid w:val="6405A0B6"/>
    <w:rsid w:val="6500C7E6"/>
    <w:rsid w:val="655AB25E"/>
    <w:rsid w:val="65B71836"/>
    <w:rsid w:val="65BB45DC"/>
    <w:rsid w:val="65BBAD84"/>
    <w:rsid w:val="65F71B8F"/>
    <w:rsid w:val="66638255"/>
    <w:rsid w:val="666A1199"/>
    <w:rsid w:val="66733429"/>
    <w:rsid w:val="6686B693"/>
    <w:rsid w:val="66EB6452"/>
    <w:rsid w:val="66EC21C2"/>
    <w:rsid w:val="675EEF0A"/>
    <w:rsid w:val="679C1D3F"/>
    <w:rsid w:val="67E17A99"/>
    <w:rsid w:val="68849E8B"/>
    <w:rsid w:val="68C10004"/>
    <w:rsid w:val="69A1CE36"/>
    <w:rsid w:val="69F9935A"/>
    <w:rsid w:val="6A34E05C"/>
    <w:rsid w:val="6A9601D3"/>
    <w:rsid w:val="6AAA2CDD"/>
    <w:rsid w:val="6AED7A01"/>
    <w:rsid w:val="6B06922B"/>
    <w:rsid w:val="6B1B4A89"/>
    <w:rsid w:val="6B7E3116"/>
    <w:rsid w:val="6B847265"/>
    <w:rsid w:val="6C1253FE"/>
    <w:rsid w:val="6C928836"/>
    <w:rsid w:val="6C94C5AB"/>
    <w:rsid w:val="6F8354AA"/>
    <w:rsid w:val="702BA858"/>
    <w:rsid w:val="70434C08"/>
    <w:rsid w:val="70FD0D95"/>
    <w:rsid w:val="714F3C3D"/>
    <w:rsid w:val="71C0A04F"/>
    <w:rsid w:val="721DA655"/>
    <w:rsid w:val="72950142"/>
    <w:rsid w:val="74185999"/>
    <w:rsid w:val="74A9DAD1"/>
    <w:rsid w:val="74BFC030"/>
    <w:rsid w:val="752F2D4A"/>
    <w:rsid w:val="75D80C4D"/>
    <w:rsid w:val="7600B92A"/>
    <w:rsid w:val="76039251"/>
    <w:rsid w:val="7607FBD4"/>
    <w:rsid w:val="762CD80A"/>
    <w:rsid w:val="76EB83EF"/>
    <w:rsid w:val="772B9CC3"/>
    <w:rsid w:val="7743FB89"/>
    <w:rsid w:val="77AFC2A5"/>
    <w:rsid w:val="7815D2AA"/>
    <w:rsid w:val="782A36B0"/>
    <w:rsid w:val="78B5EE9F"/>
    <w:rsid w:val="79462537"/>
    <w:rsid w:val="797E8808"/>
    <w:rsid w:val="799BA05B"/>
    <w:rsid w:val="79B0B711"/>
    <w:rsid w:val="79BF5B7E"/>
    <w:rsid w:val="79E75EA8"/>
    <w:rsid w:val="7AC8EE8D"/>
    <w:rsid w:val="7AF59EA8"/>
    <w:rsid w:val="7B495FC7"/>
    <w:rsid w:val="7BBE658E"/>
    <w:rsid w:val="7D284F4E"/>
    <w:rsid w:val="7D3529C0"/>
    <w:rsid w:val="7D5C62FF"/>
    <w:rsid w:val="7D87F998"/>
    <w:rsid w:val="7E4153B9"/>
    <w:rsid w:val="7E7E0783"/>
    <w:rsid w:val="7EA96BF7"/>
    <w:rsid w:val="7F8EB17B"/>
    <w:rsid w:val="7FFAC9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893926AE-92CD-41B4-B556-C83A410CD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4A04"/>
    <w:pPr>
      <w:tabs>
        <w:tab w:val="left" w:pos="4642"/>
      </w:tabs>
      <w:jc w:val="both"/>
    </w:pPr>
    <w:rPr>
      <w:rFonts w:asciiTheme="minorHAnsi" w:hAnsiTheme="minorHAnsi" w:cstheme="minorHAnsi"/>
      <w:sz w:val="22"/>
      <w:szCs w:val="24"/>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sz w:val="24"/>
    </w:rPr>
  </w:style>
  <w:style w:type="paragraph" w:styleId="Heading2">
    <w:name w:val="heading 2"/>
    <w:basedOn w:val="Normal"/>
    <w:next w:val="Normal"/>
    <w:link w:val="Heading2Char"/>
    <w:qFormat/>
    <w:rsid w:val="009E7954"/>
    <w:pPr>
      <w:keepNext/>
      <w:outlineLvl w:val="1"/>
    </w:pPr>
    <w:rPr>
      <w:rFonts w:asciiTheme="majorHAnsi" w:hAnsiTheme="majorHAnsi"/>
      <w:b/>
      <w:bCs/>
    </w:rPr>
  </w:style>
  <w:style w:type="paragraph" w:styleId="Heading3">
    <w:name w:val="heading 3"/>
    <w:basedOn w:val="Normal"/>
    <w:next w:val="Normal"/>
    <w:uiPriority w:val="9"/>
    <w:unhideWhenUsed/>
    <w:qFormat/>
    <w:rsid w:val="00401D35"/>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9E7954"/>
    <w:rPr>
      <w:rFonts w:asciiTheme="majorHAnsi" w:hAnsiTheme="majorHAnsi" w:cstheme="minorHAnsi"/>
      <w:b/>
      <w:bCs/>
      <w:sz w:val="22"/>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3050DC"/>
    <w:pPr>
      <w:ind w:left="220"/>
      <w:jc w:val="left"/>
    </w:pPr>
  </w:style>
  <w:style w:type="paragraph" w:styleId="TOC1">
    <w:name w:val="toc 1"/>
    <w:basedOn w:val="Normal"/>
    <w:next w:val="Normal"/>
    <w:uiPriority w:val="39"/>
    <w:rsid w:val="50507584"/>
    <w:pPr>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qFormat/>
    <w:rsid w:val="00701203"/>
    <w:pPr>
      <w:numPr>
        <w:ilvl w:val="1"/>
      </w:numPr>
      <w:spacing w:after="160"/>
      <w:jc w:val="center"/>
    </w:pPr>
    <w:rPr>
      <w:rFonts w:eastAsiaTheme="minorEastAsia" w:cstheme="minorBidi"/>
      <w:b/>
      <w:i/>
      <w:szCs w:val="22"/>
    </w:rPr>
  </w:style>
  <w:style w:type="character" w:customStyle="1" w:styleId="SubtitleChar">
    <w:name w:val="Subtitle Char"/>
    <w:basedOn w:val="DefaultParagraphFont"/>
    <w:link w:val="Subtitle"/>
    <w:rsid w:val="00701203"/>
    <w:rPr>
      <w:rFonts w:asciiTheme="minorHAnsi" w:eastAsiaTheme="minorEastAsia" w:hAnsiTheme="minorHAnsi" w:cstheme="minorBidi"/>
      <w:b/>
      <w:i/>
      <w:sz w:val="22"/>
      <w:szCs w:val="22"/>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0D1CB5"/>
    <w:rPr>
      <w:rFonts w:asciiTheme="minorHAnsi" w:hAnsiTheme="minorHAnsi" w:cstheme="minorHAnsi"/>
      <w:sz w:val="22"/>
      <w:szCs w:val="24"/>
      <w:lang w:val="en-GB"/>
    </w:rPr>
  </w:style>
  <w:style w:type="character" w:styleId="UnresolvedMention">
    <w:name w:val="Unresolved Mention"/>
    <w:basedOn w:val="DefaultParagraphFont"/>
    <w:uiPriority w:val="99"/>
    <w:semiHidden/>
    <w:unhideWhenUsed/>
    <w:rsid w:val="00777968"/>
    <w:rPr>
      <w:color w:val="605E5C"/>
      <w:shd w:val="clear" w:color="auto" w:fill="E1DFDD"/>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ubtleEmphasis">
    <w:name w:val="Subtle Emphasis"/>
    <w:basedOn w:val="DefaultParagraphFont"/>
    <w:uiPriority w:val="19"/>
    <w:qFormat/>
    <w:rsid w:val="00911158"/>
    <w:rPr>
      <w:i/>
      <w:iCs/>
      <w:color w:val="404040" w:themeColor="text1" w:themeTint="BF"/>
    </w:rPr>
  </w:style>
  <w:style w:type="paragraph" w:styleId="NoSpacing">
    <w:name w:val="No Spacing"/>
    <w:uiPriority w:val="1"/>
    <w:qFormat/>
    <w:rsid w:val="377A68E1"/>
  </w:style>
  <w:style w:type="table" w:styleId="PlainTable2">
    <w:name w:val="Plain Table 2"/>
    <w:basedOn w:val="TableNormal"/>
    <w:uiPriority w:val="42"/>
    <w:rsid w:val="002515B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hyperlink" Target="https://jetav.com/adam-aircraft-a700-specs-and-description/" TargetMode="External"/><Relationship Id="rId47" Type="http://schemas.openxmlformats.org/officeDocument/2006/relationships/hyperlink" Target="https://bombardier.com/en/aircraft/global-8000" TargetMode="External"/><Relationship Id="rId63" Type="http://schemas.openxmlformats.org/officeDocument/2006/relationships/hyperlink" Target="https://www.globalair.com/aircraft-for-sale/specifications?specid=643" TargetMode="External"/><Relationship Id="rId68" Type="http://schemas.openxmlformats.org/officeDocument/2006/relationships/hyperlink" Target="https://www.lunajets.com/en/news/how-much-luggage-on-a-private-jet" TargetMode="External"/><Relationship Id="rId84" Type="http://schemas.openxmlformats.org/officeDocument/2006/relationships/header" Target="header5.xml"/><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hyperlink" Target="https://www.skyart.com/sogerma-business-class-lie-flat-seat-single-genuine-leather" TargetMode="External"/><Relationship Id="rId53" Type="http://schemas.openxmlformats.org/officeDocument/2006/relationships/hyperlink" Target="https://cessna.txtav.com/en/citation/latitude" TargetMode="External"/><Relationship Id="rId58" Type="http://schemas.openxmlformats.org/officeDocument/2006/relationships/hyperlink" Target="https://jetadvisors.com/jet/eclipse-ea500/" TargetMode="External"/><Relationship Id="rId74" Type="http://schemas.openxmlformats.org/officeDocument/2006/relationships/hyperlink" Target="https://pegasusua.com/wp-content/uploads/2021/03/Pegasus-Universal-Aerospace_Business-Presentation.pdf" TargetMode="External"/><Relationship Id="rId79"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hyperlink" Target="https://www.embraer.com/executive-jets-our-aircraft/phenom-300e/en/" TargetMode="External"/><Relationship Id="rId43" Type="http://schemas.openxmlformats.org/officeDocument/2006/relationships/hyperlink" Target="https://jetadvisors.com/jet/westwind-2/" TargetMode="External"/><Relationship Id="rId48" Type="http://schemas.openxmlformats.org/officeDocument/2006/relationships/hyperlink" Target="https://www.globalair.com/aircraft-for-sale/specifications?specid=640" TargetMode="External"/><Relationship Id="rId56" Type="http://schemas.openxmlformats.org/officeDocument/2006/relationships/hyperlink" Target="https://www.guardianjet.com/jet-aircraft-online-tools/aircraft-brochure.cfm?m=Dassault-Falcon-50EX-97" TargetMode="External"/><Relationship Id="rId64" Type="http://schemas.openxmlformats.org/officeDocument/2006/relationships/hyperlink" Target="https://en.wikipedia.org/wiki/Honda_HA-420_HondaJet" TargetMode="External"/><Relationship Id="rId69" Type="http://schemas.openxmlformats.org/officeDocument/2006/relationships/hyperlink" Target="https://www.seatguru.com/charts/longhaul_first_class.php"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cessna.txtav.com/en/citation/m2-gen3" TargetMode="External"/><Relationship Id="rId72" Type="http://schemas.openxmlformats.org/officeDocument/2006/relationships/hyperlink" Target="https://www.hondajet.com/en/Pre-Owned-Aircraft" TargetMode="External"/><Relationship Id="rId80" Type="http://schemas.openxmlformats.org/officeDocument/2006/relationships/image" Target="media/image23.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hyperlink" Target="https://www.ecfr.gov/current/title-14/chapter-I/subchapter-C/part-25/subpart-D/subject-group-ECFR88992669bab3b52/section-25.807" TargetMode="External"/><Relationship Id="rId46" Type="http://schemas.openxmlformats.org/officeDocument/2006/relationships/hyperlink" Target="https://advancedairlines.com/aircraft-sales/2011-bombardier-challenger-300-n332ar/" TargetMode="External"/><Relationship Id="rId59" Type="http://schemas.openxmlformats.org/officeDocument/2006/relationships/hyperlink" Target="https://www.aopa.org/-/media/Files/AOPA/Home/News/All-News/2010/Phenom-300-debut/Embraer_Phenom_300_Specsheet.pdf" TargetMode="External"/><Relationship Id="rId67" Type="http://schemas.openxmlformats.org/officeDocument/2006/relationships/hyperlink" Target="https://www.pilatus-aircraft.com/en/pc-24/technical-data" TargetMode="External"/><Relationship Id="rId20" Type="http://schemas.openxmlformats.org/officeDocument/2006/relationships/image" Target="media/image6.png"/><Relationship Id="rId41" Type="http://schemas.openxmlformats.org/officeDocument/2006/relationships/hyperlink" Target="https://www.globalair.com/aircraft-for-sale/specifications?specid=639" TargetMode="External"/><Relationship Id="rId54" Type="http://schemas.openxmlformats.org/officeDocument/2006/relationships/hyperlink" Target="https://altivationaircraft.com/citation-xls/" TargetMode="External"/><Relationship Id="rId62" Type="http://schemas.openxmlformats.org/officeDocument/2006/relationships/hyperlink" Target="https://www.globalair.com/aircraft-for-sale/specifications?specid=604" TargetMode="External"/><Relationship Id="rId70" Type="http://schemas.openxmlformats.org/officeDocument/2006/relationships/hyperlink" Target="https://www.google.com/url?sa=i&amp;url=https%3A%2F%2Fcessna.txtav.com%2Fen%2Fcitation%2Fcj4-gen2&amp;psig=AOvVaw0LFsRqX8gf7jiYVVNyBruK&amp;ust=1757713014333000&amp;source=images&amp;cd=vfe&amp;opi=89978449&amp;ved=0CBkQjhxqFwoTCLj-hrHV0Y8DFQAAAAAdAAAAABAE" TargetMode="External"/><Relationship Id="rId75" Type="http://schemas.openxmlformats.org/officeDocument/2006/relationships/hyperlink" Target="https://1drv.ms/p/c/dbab723b8bc09683/EViG5ka7X_VDk1lRiP5aX3UB2k4XNzIOJtMiGdPD6ZTTvQ?e=vviX8P&amp;nav=eyJzSWQiOjUzOSwiY0lkIjoyMjA4MDM0NTI2fQ" TargetMode="External"/><Relationship Id="rId83" Type="http://schemas.openxmlformats.org/officeDocument/2006/relationships/footer" Target="footer4.xml"/><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aircharterserviceusa.com/aircraft-guide/private/fairchild-usa/fairchild-dornier-d328-jet-envoy" TargetMode="External"/><Relationship Id="rId49" Type="http://schemas.openxmlformats.org/officeDocument/2006/relationships/hyperlink" Target="https://www.globalair.com/aircraft-for-sale/specifications?specid=26" TargetMode="External"/><Relationship Id="rId57" Type="http://schemas.openxmlformats.org/officeDocument/2006/relationships/hyperlink" Target="https://www.dassaultfalcon.com/businessjets/falcon-2000lxs/"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hyperlink" Target="https://www.globalair.com/aircraft-for-sale/specifications?specid=79" TargetMode="External"/><Relationship Id="rId52" Type="http://schemas.openxmlformats.org/officeDocument/2006/relationships/hyperlink" Target="https://www.globalair.com/aircraft-for-sale/specifications?specid=1004" TargetMode="External"/><Relationship Id="rId60" Type="http://schemas.openxmlformats.org/officeDocument/2006/relationships/hyperlink" Target="https://daflwcl3bnxyt.cloudfront.net/m/2c77c79d8706861/original/Legacy-450-brochure.pdf" TargetMode="External"/><Relationship Id="rId65" Type="http://schemas.openxmlformats.org/officeDocument/2006/relationships/hyperlink" Target="https://www.globalair.com/aircraft-for-sale/specifications?specid=36" TargetMode="External"/><Relationship Id="rId73" Type="http://schemas.openxmlformats.org/officeDocument/2006/relationships/hyperlink" Target="https://theaviationist.com/2023/02/09/the-italian-air-force-dassault-falcon-fleet-reaches-150k-flight-hours/"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hyperlink" Target="https://www.globalair.com/aircraft-for-sale/specifications?specid=1230" TargetMode="External"/><Relationship Id="rId34" Type="http://schemas.openxmlformats.org/officeDocument/2006/relationships/image" Target="media/image20.png"/><Relationship Id="rId50" Type="http://schemas.openxmlformats.org/officeDocument/2006/relationships/hyperlink" Target="https://www.globalair.com/aircraft-for-sale/specifications?specid=32" TargetMode="External"/><Relationship Id="rId55" Type="http://schemas.openxmlformats.org/officeDocument/2006/relationships/hyperlink" Target="https://cirrusaircraft.com/aircraft/vision-jet/" TargetMode="External"/><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newatlas.com/aircraft/pegasus-vertical-business-jet-evtol-turboshaft/"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globalair.com/aircraft-for-sale/specifications?specid=1795" TargetMode="External"/><Relationship Id="rId45" Type="http://schemas.openxmlformats.org/officeDocument/2006/relationships/hyperlink" Target="https://pimaair.org/museum-aircraft/beechcraft-starship/" TargetMode="External"/><Relationship Id="rId66" Type="http://schemas.openxmlformats.org/officeDocument/2006/relationships/hyperlink" Target="https://www.globalair.com/aircraft-for-sale/specifications?specid=1390" TargetMode="External"/><Relationship Id="rId87" Type="http://schemas.openxmlformats.org/officeDocument/2006/relationships/theme" Target="theme/theme1.xml"/><Relationship Id="rId61" Type="http://schemas.openxmlformats.org/officeDocument/2006/relationships/hyperlink" Target="https://www.aircharterserviceusa.com/aircraft-guide/private/fairchild-usa/fairchild-dornier-d328-jet-envoy" TargetMode="External"/><Relationship Id="rId8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Assignment%20template07-08.dot</Template>
  <TotalTime>470</TotalTime>
  <Pages>1</Pages>
  <Words>6406</Words>
  <Characters>36517</Characters>
  <Application>Microsoft Office Word</Application>
  <DocSecurity>4</DocSecurity>
  <Lines>304</Lines>
  <Paragraphs>85</Paragraphs>
  <ScaleCrop>false</ScaleCrop>
  <Company/>
  <LinksUpToDate>false</LinksUpToDate>
  <CharactersWithSpaces>42838</CharactersWithSpaces>
  <SharedDoc>false</SharedDoc>
  <HLinks>
    <vt:vector size="456" baseType="variant">
      <vt:variant>
        <vt:i4>7733251</vt:i4>
      </vt:variant>
      <vt:variant>
        <vt:i4>351</vt:i4>
      </vt:variant>
      <vt:variant>
        <vt:i4>0</vt:i4>
      </vt:variant>
      <vt:variant>
        <vt:i4>5</vt:i4>
      </vt:variant>
      <vt:variant>
        <vt:lpwstr>https://1drv.ms/p/c/dbab723b8bc09683/EViG5ka7X_VDk1lRiP5aX3UB2k4XNzIOJtMiGdPD6ZTTvQ?e=vviX8P&amp;nav=eyJzSWQiOjUzOSwiY0lkIjoyMjA4MDM0NTI2fQ</vt:lpwstr>
      </vt:variant>
      <vt:variant>
        <vt:lpwstr/>
      </vt:variant>
      <vt:variant>
        <vt:i4>2818065</vt:i4>
      </vt:variant>
      <vt:variant>
        <vt:i4>348</vt:i4>
      </vt:variant>
      <vt:variant>
        <vt:i4>0</vt:i4>
      </vt:variant>
      <vt:variant>
        <vt:i4>5</vt:i4>
      </vt:variant>
      <vt:variant>
        <vt:lpwstr>https://pegasusua.com/wp-content/uploads/2021/03/Pegasus-Universal-Aerospace_Business-Presentation.pdf</vt:lpwstr>
      </vt:variant>
      <vt:variant>
        <vt:lpwstr/>
      </vt:variant>
      <vt:variant>
        <vt:i4>1572892</vt:i4>
      </vt:variant>
      <vt:variant>
        <vt:i4>345</vt:i4>
      </vt:variant>
      <vt:variant>
        <vt:i4>0</vt:i4>
      </vt:variant>
      <vt:variant>
        <vt:i4>5</vt:i4>
      </vt:variant>
      <vt:variant>
        <vt:lpwstr>https://theaviationist.com/2023/02/09/the-italian-air-force-dassault-falcon-fleet-reaches-150k-flight-hours/</vt:lpwstr>
      </vt:variant>
      <vt:variant>
        <vt:lpwstr/>
      </vt:variant>
      <vt:variant>
        <vt:i4>6684725</vt:i4>
      </vt:variant>
      <vt:variant>
        <vt:i4>342</vt:i4>
      </vt:variant>
      <vt:variant>
        <vt:i4>0</vt:i4>
      </vt:variant>
      <vt:variant>
        <vt:i4>5</vt:i4>
      </vt:variant>
      <vt:variant>
        <vt:lpwstr>https://www.hondajet.com/en/Pre-Owned-Aircraft</vt:lpwstr>
      </vt:variant>
      <vt:variant>
        <vt:lpwstr/>
      </vt:variant>
      <vt:variant>
        <vt:i4>4325381</vt:i4>
      </vt:variant>
      <vt:variant>
        <vt:i4>339</vt:i4>
      </vt:variant>
      <vt:variant>
        <vt:i4>0</vt:i4>
      </vt:variant>
      <vt:variant>
        <vt:i4>5</vt:i4>
      </vt:variant>
      <vt:variant>
        <vt:lpwstr>https://newatlas.com/aircraft/pegasus-vertical-business-jet-evtol-turboshaft/</vt:lpwstr>
      </vt:variant>
      <vt:variant>
        <vt:lpwstr/>
      </vt:variant>
      <vt:variant>
        <vt:i4>786446</vt:i4>
      </vt:variant>
      <vt:variant>
        <vt:i4>336</vt:i4>
      </vt:variant>
      <vt:variant>
        <vt:i4>0</vt:i4>
      </vt:variant>
      <vt:variant>
        <vt:i4>5</vt:i4>
      </vt:variant>
      <vt:variant>
        <vt:lpwstr>https://www.google.com/url?sa=i&amp;url=https%3A%2F%2Fcessna.txtav.com%2Fen%2Fcitation%2Fcj4-gen2&amp;psig=AOvVaw0LFsRqX8gf7jiYVVNyBruK&amp;ust=1757713014333000&amp;source=images&amp;cd=vfe&amp;opi=89978449&amp;ved=0CBkQjhxqFwoTCLj-hrHV0Y8DFQAAAAAdAAAAABAE</vt:lpwstr>
      </vt:variant>
      <vt:variant>
        <vt:lpwstr/>
      </vt:variant>
      <vt:variant>
        <vt:i4>1703964</vt:i4>
      </vt:variant>
      <vt:variant>
        <vt:i4>333</vt:i4>
      </vt:variant>
      <vt:variant>
        <vt:i4>0</vt:i4>
      </vt:variant>
      <vt:variant>
        <vt:i4>5</vt:i4>
      </vt:variant>
      <vt:variant>
        <vt:lpwstr>https://www.seatguru.com/charts/longhaul_first_class.php</vt:lpwstr>
      </vt:variant>
      <vt:variant>
        <vt:lpwstr/>
      </vt:variant>
      <vt:variant>
        <vt:i4>7340141</vt:i4>
      </vt:variant>
      <vt:variant>
        <vt:i4>330</vt:i4>
      </vt:variant>
      <vt:variant>
        <vt:i4>0</vt:i4>
      </vt:variant>
      <vt:variant>
        <vt:i4>5</vt:i4>
      </vt:variant>
      <vt:variant>
        <vt:lpwstr>https://www.lunajets.com/en/news/how-much-luggage-on-a-private-jet</vt:lpwstr>
      </vt:variant>
      <vt:variant>
        <vt:lpwstr/>
      </vt:variant>
      <vt:variant>
        <vt:i4>1376339</vt:i4>
      </vt:variant>
      <vt:variant>
        <vt:i4>327</vt:i4>
      </vt:variant>
      <vt:variant>
        <vt:i4>0</vt:i4>
      </vt:variant>
      <vt:variant>
        <vt:i4>5</vt:i4>
      </vt:variant>
      <vt:variant>
        <vt:lpwstr>https://www.pilatus-aircraft.com/en/pc-24/technical-data</vt:lpwstr>
      </vt:variant>
      <vt:variant>
        <vt:lpwstr/>
      </vt:variant>
      <vt:variant>
        <vt:i4>2687080</vt:i4>
      </vt:variant>
      <vt:variant>
        <vt:i4>324</vt:i4>
      </vt:variant>
      <vt:variant>
        <vt:i4>0</vt:i4>
      </vt:variant>
      <vt:variant>
        <vt:i4>5</vt:i4>
      </vt:variant>
      <vt:variant>
        <vt:lpwstr>https://www.globalair.com/aircraft-for-sale/specifications?specid=1390</vt:lpwstr>
      </vt:variant>
      <vt:variant>
        <vt:lpwstr/>
      </vt:variant>
      <vt:variant>
        <vt:i4>1835091</vt:i4>
      </vt:variant>
      <vt:variant>
        <vt:i4>321</vt:i4>
      </vt:variant>
      <vt:variant>
        <vt:i4>0</vt:i4>
      </vt:variant>
      <vt:variant>
        <vt:i4>5</vt:i4>
      </vt:variant>
      <vt:variant>
        <vt:lpwstr>https://www.globalair.com/aircraft-for-sale/specifications?specid=36</vt:lpwstr>
      </vt:variant>
      <vt:variant>
        <vt:lpwstr/>
      </vt:variant>
      <vt:variant>
        <vt:i4>1966170</vt:i4>
      </vt:variant>
      <vt:variant>
        <vt:i4>318</vt:i4>
      </vt:variant>
      <vt:variant>
        <vt:i4>0</vt:i4>
      </vt:variant>
      <vt:variant>
        <vt:i4>5</vt:i4>
      </vt:variant>
      <vt:variant>
        <vt:lpwstr>https://en.wikipedia.org/wiki/Honda_HA-420_HondaJet</vt:lpwstr>
      </vt:variant>
      <vt:variant>
        <vt:lpwstr/>
      </vt:variant>
      <vt:variant>
        <vt:i4>1966166</vt:i4>
      </vt:variant>
      <vt:variant>
        <vt:i4>315</vt:i4>
      </vt:variant>
      <vt:variant>
        <vt:i4>0</vt:i4>
      </vt:variant>
      <vt:variant>
        <vt:i4>5</vt:i4>
      </vt:variant>
      <vt:variant>
        <vt:lpwstr>https://www.globalair.com/aircraft-for-sale/specifications?specid=643</vt:lpwstr>
      </vt:variant>
      <vt:variant>
        <vt:lpwstr/>
      </vt:variant>
      <vt:variant>
        <vt:i4>1704022</vt:i4>
      </vt:variant>
      <vt:variant>
        <vt:i4>312</vt:i4>
      </vt:variant>
      <vt:variant>
        <vt:i4>0</vt:i4>
      </vt:variant>
      <vt:variant>
        <vt:i4>5</vt:i4>
      </vt:variant>
      <vt:variant>
        <vt:lpwstr>https://www.globalair.com/aircraft-for-sale/specifications?specid=604</vt:lpwstr>
      </vt:variant>
      <vt:variant>
        <vt:lpwstr/>
      </vt:variant>
      <vt:variant>
        <vt:i4>7209086</vt:i4>
      </vt:variant>
      <vt:variant>
        <vt:i4>309</vt:i4>
      </vt:variant>
      <vt:variant>
        <vt:i4>0</vt:i4>
      </vt:variant>
      <vt:variant>
        <vt:i4>5</vt:i4>
      </vt:variant>
      <vt:variant>
        <vt:lpwstr>https://www.aircharterserviceusa.com/aircraft-guide/private/fairchild-usa/fairchild-dornier-d328-jet-envoy</vt:lpwstr>
      </vt:variant>
      <vt:variant>
        <vt:lpwstr/>
      </vt:variant>
      <vt:variant>
        <vt:i4>3997740</vt:i4>
      </vt:variant>
      <vt:variant>
        <vt:i4>306</vt:i4>
      </vt:variant>
      <vt:variant>
        <vt:i4>0</vt:i4>
      </vt:variant>
      <vt:variant>
        <vt:i4>5</vt:i4>
      </vt:variant>
      <vt:variant>
        <vt:lpwstr>https://daflwcl3bnxyt.cloudfront.net/m/2c77c79d8706861/original/Legacy-450-brochure.pdf</vt:lpwstr>
      </vt:variant>
      <vt:variant>
        <vt:lpwstr/>
      </vt:variant>
      <vt:variant>
        <vt:i4>1769528</vt:i4>
      </vt:variant>
      <vt:variant>
        <vt:i4>303</vt:i4>
      </vt:variant>
      <vt:variant>
        <vt:i4>0</vt:i4>
      </vt:variant>
      <vt:variant>
        <vt:i4>5</vt:i4>
      </vt:variant>
      <vt:variant>
        <vt:lpwstr>https://www.aopa.org/-/media/Files/AOPA/Home/News/All-News/2010/Phenom-300-debut/Embraer_Phenom_300_Specsheet.pdf</vt:lpwstr>
      </vt:variant>
      <vt:variant>
        <vt:lpwstr/>
      </vt:variant>
      <vt:variant>
        <vt:i4>7077923</vt:i4>
      </vt:variant>
      <vt:variant>
        <vt:i4>300</vt:i4>
      </vt:variant>
      <vt:variant>
        <vt:i4>0</vt:i4>
      </vt:variant>
      <vt:variant>
        <vt:i4>5</vt:i4>
      </vt:variant>
      <vt:variant>
        <vt:lpwstr>https://jetadvisors.com/jet/eclipse-ea500/</vt:lpwstr>
      </vt:variant>
      <vt:variant>
        <vt:lpwstr/>
      </vt:variant>
      <vt:variant>
        <vt:i4>7667837</vt:i4>
      </vt:variant>
      <vt:variant>
        <vt:i4>297</vt:i4>
      </vt:variant>
      <vt:variant>
        <vt:i4>0</vt:i4>
      </vt:variant>
      <vt:variant>
        <vt:i4>5</vt:i4>
      </vt:variant>
      <vt:variant>
        <vt:lpwstr>https://www.dassaultfalcon.com/businessjets/falcon-2000lxs/</vt:lpwstr>
      </vt:variant>
      <vt:variant>
        <vt:lpwstr/>
      </vt:variant>
      <vt:variant>
        <vt:i4>1048579</vt:i4>
      </vt:variant>
      <vt:variant>
        <vt:i4>294</vt:i4>
      </vt:variant>
      <vt:variant>
        <vt:i4>0</vt:i4>
      </vt:variant>
      <vt:variant>
        <vt:i4>5</vt:i4>
      </vt:variant>
      <vt:variant>
        <vt:lpwstr>https://www.guardianjet.com/jet-aircraft-online-tools/aircraft-brochure.cfm?m=Dassault-Falcon-50EX-97</vt:lpwstr>
      </vt:variant>
      <vt:variant>
        <vt:lpwstr/>
      </vt:variant>
      <vt:variant>
        <vt:i4>3145840</vt:i4>
      </vt:variant>
      <vt:variant>
        <vt:i4>291</vt:i4>
      </vt:variant>
      <vt:variant>
        <vt:i4>0</vt:i4>
      </vt:variant>
      <vt:variant>
        <vt:i4>5</vt:i4>
      </vt:variant>
      <vt:variant>
        <vt:lpwstr>https://cirrusaircraft.com/aircraft/vision-jet/</vt:lpwstr>
      </vt:variant>
      <vt:variant>
        <vt:lpwstr/>
      </vt:variant>
      <vt:variant>
        <vt:i4>65621</vt:i4>
      </vt:variant>
      <vt:variant>
        <vt:i4>288</vt:i4>
      </vt:variant>
      <vt:variant>
        <vt:i4>0</vt:i4>
      </vt:variant>
      <vt:variant>
        <vt:i4>5</vt:i4>
      </vt:variant>
      <vt:variant>
        <vt:lpwstr>https://altivationaircraft.com/citation-xls/</vt:lpwstr>
      </vt:variant>
      <vt:variant>
        <vt:lpwstr/>
      </vt:variant>
      <vt:variant>
        <vt:i4>5439575</vt:i4>
      </vt:variant>
      <vt:variant>
        <vt:i4>285</vt:i4>
      </vt:variant>
      <vt:variant>
        <vt:i4>0</vt:i4>
      </vt:variant>
      <vt:variant>
        <vt:i4>5</vt:i4>
      </vt:variant>
      <vt:variant>
        <vt:lpwstr>https://cessna.txtav.com/en/citation/latitude</vt:lpwstr>
      </vt:variant>
      <vt:variant>
        <vt:lpwstr/>
      </vt:variant>
      <vt:variant>
        <vt:i4>3014753</vt:i4>
      </vt:variant>
      <vt:variant>
        <vt:i4>282</vt:i4>
      </vt:variant>
      <vt:variant>
        <vt:i4>0</vt:i4>
      </vt:variant>
      <vt:variant>
        <vt:i4>5</vt:i4>
      </vt:variant>
      <vt:variant>
        <vt:lpwstr>https://www.globalair.com/aircraft-for-sale/specifications?specid=1004</vt:lpwstr>
      </vt:variant>
      <vt:variant>
        <vt:lpwstr/>
      </vt:variant>
      <vt:variant>
        <vt:i4>5046289</vt:i4>
      </vt:variant>
      <vt:variant>
        <vt:i4>279</vt:i4>
      </vt:variant>
      <vt:variant>
        <vt:i4>0</vt:i4>
      </vt:variant>
      <vt:variant>
        <vt:i4>5</vt:i4>
      </vt:variant>
      <vt:variant>
        <vt:lpwstr>https://cessna.txtav.com/en/citation/m2-gen3</vt:lpwstr>
      </vt:variant>
      <vt:variant>
        <vt:lpwstr/>
      </vt:variant>
      <vt:variant>
        <vt:i4>1572947</vt:i4>
      </vt:variant>
      <vt:variant>
        <vt:i4>276</vt:i4>
      </vt:variant>
      <vt:variant>
        <vt:i4>0</vt:i4>
      </vt:variant>
      <vt:variant>
        <vt:i4>5</vt:i4>
      </vt:variant>
      <vt:variant>
        <vt:lpwstr>https://www.globalair.com/aircraft-for-sale/specifications?specid=32</vt:lpwstr>
      </vt:variant>
      <vt:variant>
        <vt:lpwstr/>
      </vt:variant>
      <vt:variant>
        <vt:i4>1835090</vt:i4>
      </vt:variant>
      <vt:variant>
        <vt:i4>273</vt:i4>
      </vt:variant>
      <vt:variant>
        <vt:i4>0</vt:i4>
      </vt:variant>
      <vt:variant>
        <vt:i4>5</vt:i4>
      </vt:variant>
      <vt:variant>
        <vt:lpwstr>https://www.globalair.com/aircraft-for-sale/specifications?specid=26</vt:lpwstr>
      </vt:variant>
      <vt:variant>
        <vt:lpwstr/>
      </vt:variant>
      <vt:variant>
        <vt:i4>1966166</vt:i4>
      </vt:variant>
      <vt:variant>
        <vt:i4>270</vt:i4>
      </vt:variant>
      <vt:variant>
        <vt:i4>0</vt:i4>
      </vt:variant>
      <vt:variant>
        <vt:i4>5</vt:i4>
      </vt:variant>
      <vt:variant>
        <vt:lpwstr>https://www.globalair.com/aircraft-for-sale/specifications?specid=640</vt:lpwstr>
      </vt:variant>
      <vt:variant>
        <vt:lpwstr/>
      </vt:variant>
      <vt:variant>
        <vt:i4>4128889</vt:i4>
      </vt:variant>
      <vt:variant>
        <vt:i4>267</vt:i4>
      </vt:variant>
      <vt:variant>
        <vt:i4>0</vt:i4>
      </vt:variant>
      <vt:variant>
        <vt:i4>5</vt:i4>
      </vt:variant>
      <vt:variant>
        <vt:lpwstr>https://bombardier.com/en/aircraft/global-8000</vt:lpwstr>
      </vt:variant>
      <vt:variant>
        <vt:lpwstr>bba-pdp-section-5</vt:lpwstr>
      </vt:variant>
      <vt:variant>
        <vt:i4>2293810</vt:i4>
      </vt:variant>
      <vt:variant>
        <vt:i4>264</vt:i4>
      </vt:variant>
      <vt:variant>
        <vt:i4>0</vt:i4>
      </vt:variant>
      <vt:variant>
        <vt:i4>5</vt:i4>
      </vt:variant>
      <vt:variant>
        <vt:lpwstr>https://advancedairlines.com/aircraft-sales/2011-bombardier-challenger-300-n332ar/</vt:lpwstr>
      </vt:variant>
      <vt:variant>
        <vt:lpwstr/>
      </vt:variant>
      <vt:variant>
        <vt:i4>65623</vt:i4>
      </vt:variant>
      <vt:variant>
        <vt:i4>261</vt:i4>
      </vt:variant>
      <vt:variant>
        <vt:i4>0</vt:i4>
      </vt:variant>
      <vt:variant>
        <vt:i4>5</vt:i4>
      </vt:variant>
      <vt:variant>
        <vt:lpwstr>https://pimaair.org/museum-aircraft/beechcraft-starship/</vt:lpwstr>
      </vt:variant>
      <vt:variant>
        <vt:lpwstr/>
      </vt:variant>
      <vt:variant>
        <vt:i4>1245271</vt:i4>
      </vt:variant>
      <vt:variant>
        <vt:i4>258</vt:i4>
      </vt:variant>
      <vt:variant>
        <vt:i4>0</vt:i4>
      </vt:variant>
      <vt:variant>
        <vt:i4>5</vt:i4>
      </vt:variant>
      <vt:variant>
        <vt:lpwstr>https://www.globalair.com/aircraft-for-sale/specifications?specid=79</vt:lpwstr>
      </vt:variant>
      <vt:variant>
        <vt:lpwstr/>
      </vt:variant>
      <vt:variant>
        <vt:i4>6815855</vt:i4>
      </vt:variant>
      <vt:variant>
        <vt:i4>255</vt:i4>
      </vt:variant>
      <vt:variant>
        <vt:i4>0</vt:i4>
      </vt:variant>
      <vt:variant>
        <vt:i4>5</vt:i4>
      </vt:variant>
      <vt:variant>
        <vt:lpwstr>https://jetadvisors.com/jet/westwind-2/</vt:lpwstr>
      </vt:variant>
      <vt:variant>
        <vt:lpwstr/>
      </vt:variant>
      <vt:variant>
        <vt:i4>2949217</vt:i4>
      </vt:variant>
      <vt:variant>
        <vt:i4>252</vt:i4>
      </vt:variant>
      <vt:variant>
        <vt:i4>0</vt:i4>
      </vt:variant>
      <vt:variant>
        <vt:i4>5</vt:i4>
      </vt:variant>
      <vt:variant>
        <vt:lpwstr>https://jetav.com/adam-aircraft-a700-specs-and-description/</vt:lpwstr>
      </vt:variant>
      <vt:variant>
        <vt:lpwstr/>
      </vt:variant>
      <vt:variant>
        <vt:i4>1638486</vt:i4>
      </vt:variant>
      <vt:variant>
        <vt:i4>249</vt:i4>
      </vt:variant>
      <vt:variant>
        <vt:i4>0</vt:i4>
      </vt:variant>
      <vt:variant>
        <vt:i4>5</vt:i4>
      </vt:variant>
      <vt:variant>
        <vt:lpwstr>https://www.globalair.com/aircraft-for-sale/specifications?specid=639</vt:lpwstr>
      </vt:variant>
      <vt:variant>
        <vt:lpwstr/>
      </vt:variant>
      <vt:variant>
        <vt:i4>2621544</vt:i4>
      </vt:variant>
      <vt:variant>
        <vt:i4>246</vt:i4>
      </vt:variant>
      <vt:variant>
        <vt:i4>0</vt:i4>
      </vt:variant>
      <vt:variant>
        <vt:i4>5</vt:i4>
      </vt:variant>
      <vt:variant>
        <vt:lpwstr>https://www.globalair.com/aircraft-for-sale/specifications?specid=1795</vt:lpwstr>
      </vt:variant>
      <vt:variant>
        <vt:lpwstr/>
      </vt:variant>
      <vt:variant>
        <vt:i4>2621538</vt:i4>
      </vt:variant>
      <vt:variant>
        <vt:i4>243</vt:i4>
      </vt:variant>
      <vt:variant>
        <vt:i4>0</vt:i4>
      </vt:variant>
      <vt:variant>
        <vt:i4>5</vt:i4>
      </vt:variant>
      <vt:variant>
        <vt:lpwstr>https://www.globalair.com/aircraft-for-sale/specifications?specid=1230</vt:lpwstr>
      </vt:variant>
      <vt:variant>
        <vt:lpwstr/>
      </vt:variant>
      <vt:variant>
        <vt:i4>3211387</vt:i4>
      </vt:variant>
      <vt:variant>
        <vt:i4>240</vt:i4>
      </vt:variant>
      <vt:variant>
        <vt:i4>0</vt:i4>
      </vt:variant>
      <vt:variant>
        <vt:i4>5</vt:i4>
      </vt:variant>
      <vt:variant>
        <vt:lpwstr>https://www.ecfr.gov/current/title-14/chapter-I/subchapter-C/part-25/subpart-D/subject-group-ECFR88992669bab3b52/section-25.807</vt:lpwstr>
      </vt:variant>
      <vt:variant>
        <vt:lpwstr/>
      </vt:variant>
      <vt:variant>
        <vt:i4>3538990</vt:i4>
      </vt:variant>
      <vt:variant>
        <vt:i4>237</vt:i4>
      </vt:variant>
      <vt:variant>
        <vt:i4>0</vt:i4>
      </vt:variant>
      <vt:variant>
        <vt:i4>5</vt:i4>
      </vt:variant>
      <vt:variant>
        <vt:lpwstr>https://www.skyart.com/sogerma-business-class-lie-flat-seat-single-genuine-leather</vt:lpwstr>
      </vt:variant>
      <vt:variant>
        <vt:lpwstr/>
      </vt:variant>
      <vt:variant>
        <vt:i4>7209086</vt:i4>
      </vt:variant>
      <vt:variant>
        <vt:i4>234</vt:i4>
      </vt:variant>
      <vt:variant>
        <vt:i4>0</vt:i4>
      </vt:variant>
      <vt:variant>
        <vt:i4>5</vt:i4>
      </vt:variant>
      <vt:variant>
        <vt:lpwstr>https://www.aircharterserviceusa.com/aircraft-guide/private/fairchild-usa/fairchild-dornier-d328-jet-envoy</vt:lpwstr>
      </vt:variant>
      <vt:variant>
        <vt:lpwstr/>
      </vt:variant>
      <vt:variant>
        <vt:i4>6422576</vt:i4>
      </vt:variant>
      <vt:variant>
        <vt:i4>231</vt:i4>
      </vt:variant>
      <vt:variant>
        <vt:i4>0</vt:i4>
      </vt:variant>
      <vt:variant>
        <vt:i4>5</vt:i4>
      </vt:variant>
      <vt:variant>
        <vt:lpwstr>https://www.embraer.com/executive-jets-our-aircraft/phenom-300e/en/</vt:lpwstr>
      </vt:variant>
      <vt:variant>
        <vt:lpwstr/>
      </vt:variant>
      <vt:variant>
        <vt:i4>1507387</vt:i4>
      </vt:variant>
      <vt:variant>
        <vt:i4>209</vt:i4>
      </vt:variant>
      <vt:variant>
        <vt:i4>0</vt:i4>
      </vt:variant>
      <vt:variant>
        <vt:i4>5</vt:i4>
      </vt:variant>
      <vt:variant>
        <vt:lpwstr/>
      </vt:variant>
      <vt:variant>
        <vt:lpwstr>_Toc208526335</vt:lpwstr>
      </vt:variant>
      <vt:variant>
        <vt:i4>1507387</vt:i4>
      </vt:variant>
      <vt:variant>
        <vt:i4>203</vt:i4>
      </vt:variant>
      <vt:variant>
        <vt:i4>0</vt:i4>
      </vt:variant>
      <vt:variant>
        <vt:i4>5</vt:i4>
      </vt:variant>
      <vt:variant>
        <vt:lpwstr/>
      </vt:variant>
      <vt:variant>
        <vt:lpwstr>_Toc208526334</vt:lpwstr>
      </vt:variant>
      <vt:variant>
        <vt:i4>1507387</vt:i4>
      </vt:variant>
      <vt:variant>
        <vt:i4>197</vt:i4>
      </vt:variant>
      <vt:variant>
        <vt:i4>0</vt:i4>
      </vt:variant>
      <vt:variant>
        <vt:i4>5</vt:i4>
      </vt:variant>
      <vt:variant>
        <vt:lpwstr/>
      </vt:variant>
      <vt:variant>
        <vt:lpwstr>_Toc208526333</vt:lpwstr>
      </vt:variant>
      <vt:variant>
        <vt:i4>1507387</vt:i4>
      </vt:variant>
      <vt:variant>
        <vt:i4>191</vt:i4>
      </vt:variant>
      <vt:variant>
        <vt:i4>0</vt:i4>
      </vt:variant>
      <vt:variant>
        <vt:i4>5</vt:i4>
      </vt:variant>
      <vt:variant>
        <vt:lpwstr/>
      </vt:variant>
      <vt:variant>
        <vt:lpwstr>_Toc208526332</vt:lpwstr>
      </vt:variant>
      <vt:variant>
        <vt:i4>1507387</vt:i4>
      </vt:variant>
      <vt:variant>
        <vt:i4>185</vt:i4>
      </vt:variant>
      <vt:variant>
        <vt:i4>0</vt:i4>
      </vt:variant>
      <vt:variant>
        <vt:i4>5</vt:i4>
      </vt:variant>
      <vt:variant>
        <vt:lpwstr/>
      </vt:variant>
      <vt:variant>
        <vt:lpwstr>_Toc208526331</vt:lpwstr>
      </vt:variant>
      <vt:variant>
        <vt:i4>1507387</vt:i4>
      </vt:variant>
      <vt:variant>
        <vt:i4>179</vt:i4>
      </vt:variant>
      <vt:variant>
        <vt:i4>0</vt:i4>
      </vt:variant>
      <vt:variant>
        <vt:i4>5</vt:i4>
      </vt:variant>
      <vt:variant>
        <vt:lpwstr/>
      </vt:variant>
      <vt:variant>
        <vt:lpwstr>_Toc208526330</vt:lpwstr>
      </vt:variant>
      <vt:variant>
        <vt:i4>1441851</vt:i4>
      </vt:variant>
      <vt:variant>
        <vt:i4>173</vt:i4>
      </vt:variant>
      <vt:variant>
        <vt:i4>0</vt:i4>
      </vt:variant>
      <vt:variant>
        <vt:i4>5</vt:i4>
      </vt:variant>
      <vt:variant>
        <vt:lpwstr/>
      </vt:variant>
      <vt:variant>
        <vt:lpwstr>_Toc208526329</vt:lpwstr>
      </vt:variant>
      <vt:variant>
        <vt:i4>1441851</vt:i4>
      </vt:variant>
      <vt:variant>
        <vt:i4>167</vt:i4>
      </vt:variant>
      <vt:variant>
        <vt:i4>0</vt:i4>
      </vt:variant>
      <vt:variant>
        <vt:i4>5</vt:i4>
      </vt:variant>
      <vt:variant>
        <vt:lpwstr/>
      </vt:variant>
      <vt:variant>
        <vt:lpwstr>_Toc208526328</vt:lpwstr>
      </vt:variant>
      <vt:variant>
        <vt:i4>1441851</vt:i4>
      </vt:variant>
      <vt:variant>
        <vt:i4>161</vt:i4>
      </vt:variant>
      <vt:variant>
        <vt:i4>0</vt:i4>
      </vt:variant>
      <vt:variant>
        <vt:i4>5</vt:i4>
      </vt:variant>
      <vt:variant>
        <vt:lpwstr/>
      </vt:variant>
      <vt:variant>
        <vt:lpwstr>_Toc208526327</vt:lpwstr>
      </vt:variant>
      <vt:variant>
        <vt:i4>1441851</vt:i4>
      </vt:variant>
      <vt:variant>
        <vt:i4>155</vt:i4>
      </vt:variant>
      <vt:variant>
        <vt:i4>0</vt:i4>
      </vt:variant>
      <vt:variant>
        <vt:i4>5</vt:i4>
      </vt:variant>
      <vt:variant>
        <vt:lpwstr/>
      </vt:variant>
      <vt:variant>
        <vt:lpwstr>_Toc208526326</vt:lpwstr>
      </vt:variant>
      <vt:variant>
        <vt:i4>1441851</vt:i4>
      </vt:variant>
      <vt:variant>
        <vt:i4>149</vt:i4>
      </vt:variant>
      <vt:variant>
        <vt:i4>0</vt:i4>
      </vt:variant>
      <vt:variant>
        <vt:i4>5</vt:i4>
      </vt:variant>
      <vt:variant>
        <vt:lpwstr/>
      </vt:variant>
      <vt:variant>
        <vt:lpwstr>_Toc208526324</vt:lpwstr>
      </vt:variant>
      <vt:variant>
        <vt:i4>1441851</vt:i4>
      </vt:variant>
      <vt:variant>
        <vt:i4>143</vt:i4>
      </vt:variant>
      <vt:variant>
        <vt:i4>0</vt:i4>
      </vt:variant>
      <vt:variant>
        <vt:i4>5</vt:i4>
      </vt:variant>
      <vt:variant>
        <vt:lpwstr/>
      </vt:variant>
      <vt:variant>
        <vt:lpwstr>_Toc208526323</vt:lpwstr>
      </vt:variant>
      <vt:variant>
        <vt:i4>1441851</vt:i4>
      </vt:variant>
      <vt:variant>
        <vt:i4>137</vt:i4>
      </vt:variant>
      <vt:variant>
        <vt:i4>0</vt:i4>
      </vt:variant>
      <vt:variant>
        <vt:i4>5</vt:i4>
      </vt:variant>
      <vt:variant>
        <vt:lpwstr/>
      </vt:variant>
      <vt:variant>
        <vt:lpwstr>_Toc208526322</vt:lpwstr>
      </vt:variant>
      <vt:variant>
        <vt:i4>1441851</vt:i4>
      </vt:variant>
      <vt:variant>
        <vt:i4>131</vt:i4>
      </vt:variant>
      <vt:variant>
        <vt:i4>0</vt:i4>
      </vt:variant>
      <vt:variant>
        <vt:i4>5</vt:i4>
      </vt:variant>
      <vt:variant>
        <vt:lpwstr/>
      </vt:variant>
      <vt:variant>
        <vt:lpwstr>_Toc208526321</vt:lpwstr>
      </vt:variant>
      <vt:variant>
        <vt:i4>1441851</vt:i4>
      </vt:variant>
      <vt:variant>
        <vt:i4>125</vt:i4>
      </vt:variant>
      <vt:variant>
        <vt:i4>0</vt:i4>
      </vt:variant>
      <vt:variant>
        <vt:i4>5</vt:i4>
      </vt:variant>
      <vt:variant>
        <vt:lpwstr/>
      </vt:variant>
      <vt:variant>
        <vt:lpwstr>_Toc208526320</vt:lpwstr>
      </vt:variant>
      <vt:variant>
        <vt:i4>1376315</vt:i4>
      </vt:variant>
      <vt:variant>
        <vt:i4>119</vt:i4>
      </vt:variant>
      <vt:variant>
        <vt:i4>0</vt:i4>
      </vt:variant>
      <vt:variant>
        <vt:i4>5</vt:i4>
      </vt:variant>
      <vt:variant>
        <vt:lpwstr/>
      </vt:variant>
      <vt:variant>
        <vt:lpwstr>_Toc208526319</vt:lpwstr>
      </vt:variant>
      <vt:variant>
        <vt:i4>1376315</vt:i4>
      </vt:variant>
      <vt:variant>
        <vt:i4>113</vt:i4>
      </vt:variant>
      <vt:variant>
        <vt:i4>0</vt:i4>
      </vt:variant>
      <vt:variant>
        <vt:i4>5</vt:i4>
      </vt:variant>
      <vt:variant>
        <vt:lpwstr/>
      </vt:variant>
      <vt:variant>
        <vt:lpwstr>_Toc208526318</vt:lpwstr>
      </vt:variant>
      <vt:variant>
        <vt:i4>1376315</vt:i4>
      </vt:variant>
      <vt:variant>
        <vt:i4>107</vt:i4>
      </vt:variant>
      <vt:variant>
        <vt:i4>0</vt:i4>
      </vt:variant>
      <vt:variant>
        <vt:i4>5</vt:i4>
      </vt:variant>
      <vt:variant>
        <vt:lpwstr/>
      </vt:variant>
      <vt:variant>
        <vt:lpwstr>_Toc208526317</vt:lpwstr>
      </vt:variant>
      <vt:variant>
        <vt:i4>1376315</vt:i4>
      </vt:variant>
      <vt:variant>
        <vt:i4>101</vt:i4>
      </vt:variant>
      <vt:variant>
        <vt:i4>0</vt:i4>
      </vt:variant>
      <vt:variant>
        <vt:i4>5</vt:i4>
      </vt:variant>
      <vt:variant>
        <vt:lpwstr/>
      </vt:variant>
      <vt:variant>
        <vt:lpwstr>_Toc208526316</vt:lpwstr>
      </vt:variant>
      <vt:variant>
        <vt:i4>1376315</vt:i4>
      </vt:variant>
      <vt:variant>
        <vt:i4>95</vt:i4>
      </vt:variant>
      <vt:variant>
        <vt:i4>0</vt:i4>
      </vt:variant>
      <vt:variant>
        <vt:i4>5</vt:i4>
      </vt:variant>
      <vt:variant>
        <vt:lpwstr/>
      </vt:variant>
      <vt:variant>
        <vt:lpwstr>_Toc208526315</vt:lpwstr>
      </vt:variant>
      <vt:variant>
        <vt:i4>1376315</vt:i4>
      </vt:variant>
      <vt:variant>
        <vt:i4>89</vt:i4>
      </vt:variant>
      <vt:variant>
        <vt:i4>0</vt:i4>
      </vt:variant>
      <vt:variant>
        <vt:i4>5</vt:i4>
      </vt:variant>
      <vt:variant>
        <vt:lpwstr/>
      </vt:variant>
      <vt:variant>
        <vt:lpwstr>_Toc208526314</vt:lpwstr>
      </vt:variant>
      <vt:variant>
        <vt:i4>1376315</vt:i4>
      </vt:variant>
      <vt:variant>
        <vt:i4>83</vt:i4>
      </vt:variant>
      <vt:variant>
        <vt:i4>0</vt:i4>
      </vt:variant>
      <vt:variant>
        <vt:i4>5</vt:i4>
      </vt:variant>
      <vt:variant>
        <vt:lpwstr/>
      </vt:variant>
      <vt:variant>
        <vt:lpwstr>_Toc208526313</vt:lpwstr>
      </vt:variant>
      <vt:variant>
        <vt:i4>1376315</vt:i4>
      </vt:variant>
      <vt:variant>
        <vt:i4>77</vt:i4>
      </vt:variant>
      <vt:variant>
        <vt:i4>0</vt:i4>
      </vt:variant>
      <vt:variant>
        <vt:i4>5</vt:i4>
      </vt:variant>
      <vt:variant>
        <vt:lpwstr/>
      </vt:variant>
      <vt:variant>
        <vt:lpwstr>_Toc208526312</vt:lpwstr>
      </vt:variant>
      <vt:variant>
        <vt:i4>1376315</vt:i4>
      </vt:variant>
      <vt:variant>
        <vt:i4>71</vt:i4>
      </vt:variant>
      <vt:variant>
        <vt:i4>0</vt:i4>
      </vt:variant>
      <vt:variant>
        <vt:i4>5</vt:i4>
      </vt:variant>
      <vt:variant>
        <vt:lpwstr/>
      </vt:variant>
      <vt:variant>
        <vt:lpwstr>_Toc208526311</vt:lpwstr>
      </vt:variant>
      <vt:variant>
        <vt:i4>1376315</vt:i4>
      </vt:variant>
      <vt:variant>
        <vt:i4>65</vt:i4>
      </vt:variant>
      <vt:variant>
        <vt:i4>0</vt:i4>
      </vt:variant>
      <vt:variant>
        <vt:i4>5</vt:i4>
      </vt:variant>
      <vt:variant>
        <vt:lpwstr/>
      </vt:variant>
      <vt:variant>
        <vt:lpwstr>_Toc208526310</vt:lpwstr>
      </vt:variant>
      <vt:variant>
        <vt:i4>1310779</vt:i4>
      </vt:variant>
      <vt:variant>
        <vt:i4>59</vt:i4>
      </vt:variant>
      <vt:variant>
        <vt:i4>0</vt:i4>
      </vt:variant>
      <vt:variant>
        <vt:i4>5</vt:i4>
      </vt:variant>
      <vt:variant>
        <vt:lpwstr/>
      </vt:variant>
      <vt:variant>
        <vt:lpwstr>_Toc208526309</vt:lpwstr>
      </vt:variant>
      <vt:variant>
        <vt:i4>1310779</vt:i4>
      </vt:variant>
      <vt:variant>
        <vt:i4>53</vt:i4>
      </vt:variant>
      <vt:variant>
        <vt:i4>0</vt:i4>
      </vt:variant>
      <vt:variant>
        <vt:i4>5</vt:i4>
      </vt:variant>
      <vt:variant>
        <vt:lpwstr/>
      </vt:variant>
      <vt:variant>
        <vt:lpwstr>_Toc208526308</vt:lpwstr>
      </vt:variant>
      <vt:variant>
        <vt:i4>1310779</vt:i4>
      </vt:variant>
      <vt:variant>
        <vt:i4>47</vt:i4>
      </vt:variant>
      <vt:variant>
        <vt:i4>0</vt:i4>
      </vt:variant>
      <vt:variant>
        <vt:i4>5</vt:i4>
      </vt:variant>
      <vt:variant>
        <vt:lpwstr/>
      </vt:variant>
      <vt:variant>
        <vt:lpwstr>_Toc208526307</vt:lpwstr>
      </vt:variant>
      <vt:variant>
        <vt:i4>1310779</vt:i4>
      </vt:variant>
      <vt:variant>
        <vt:i4>41</vt:i4>
      </vt:variant>
      <vt:variant>
        <vt:i4>0</vt:i4>
      </vt:variant>
      <vt:variant>
        <vt:i4>5</vt:i4>
      </vt:variant>
      <vt:variant>
        <vt:lpwstr/>
      </vt:variant>
      <vt:variant>
        <vt:lpwstr>_Toc208526306</vt:lpwstr>
      </vt:variant>
      <vt:variant>
        <vt:i4>1310779</vt:i4>
      </vt:variant>
      <vt:variant>
        <vt:i4>35</vt:i4>
      </vt:variant>
      <vt:variant>
        <vt:i4>0</vt:i4>
      </vt:variant>
      <vt:variant>
        <vt:i4>5</vt:i4>
      </vt:variant>
      <vt:variant>
        <vt:lpwstr/>
      </vt:variant>
      <vt:variant>
        <vt:lpwstr>_Toc208526305</vt:lpwstr>
      </vt:variant>
      <vt:variant>
        <vt:i4>1310779</vt:i4>
      </vt:variant>
      <vt:variant>
        <vt:i4>29</vt:i4>
      </vt:variant>
      <vt:variant>
        <vt:i4>0</vt:i4>
      </vt:variant>
      <vt:variant>
        <vt:i4>5</vt:i4>
      </vt:variant>
      <vt:variant>
        <vt:lpwstr/>
      </vt:variant>
      <vt:variant>
        <vt:lpwstr>_Toc208526304</vt:lpwstr>
      </vt:variant>
      <vt:variant>
        <vt:i4>1310779</vt:i4>
      </vt:variant>
      <vt:variant>
        <vt:i4>23</vt:i4>
      </vt:variant>
      <vt:variant>
        <vt:i4>0</vt:i4>
      </vt:variant>
      <vt:variant>
        <vt:i4>5</vt:i4>
      </vt:variant>
      <vt:variant>
        <vt:lpwstr/>
      </vt:variant>
      <vt:variant>
        <vt:lpwstr>_Toc208526303</vt:lpwstr>
      </vt:variant>
      <vt:variant>
        <vt:i4>1310779</vt:i4>
      </vt:variant>
      <vt:variant>
        <vt:i4>17</vt:i4>
      </vt:variant>
      <vt:variant>
        <vt:i4>0</vt:i4>
      </vt:variant>
      <vt:variant>
        <vt:i4>5</vt:i4>
      </vt:variant>
      <vt:variant>
        <vt:lpwstr/>
      </vt:variant>
      <vt:variant>
        <vt:lpwstr>_Toc208526302</vt:lpwstr>
      </vt:variant>
      <vt:variant>
        <vt:i4>1310779</vt:i4>
      </vt:variant>
      <vt:variant>
        <vt:i4>11</vt:i4>
      </vt:variant>
      <vt:variant>
        <vt:i4>0</vt:i4>
      </vt:variant>
      <vt:variant>
        <vt:i4>5</vt:i4>
      </vt:variant>
      <vt:variant>
        <vt:lpwstr/>
      </vt:variant>
      <vt:variant>
        <vt:lpwstr>_Toc208526301</vt:lpwstr>
      </vt:variant>
      <vt:variant>
        <vt:i4>1310779</vt:i4>
      </vt:variant>
      <vt:variant>
        <vt:i4>5</vt:i4>
      </vt:variant>
      <vt:variant>
        <vt:i4>0</vt:i4>
      </vt:variant>
      <vt:variant>
        <vt:i4>5</vt:i4>
      </vt:variant>
      <vt:variant>
        <vt:lpwstr/>
      </vt:variant>
      <vt:variant>
        <vt:lpwstr>_Toc208526300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cp:lastModifiedBy>Guest User</cp:lastModifiedBy>
  <cp:revision>793</cp:revision>
  <cp:lastPrinted>1900-01-01T20:00:00Z</cp:lastPrinted>
  <dcterms:created xsi:type="dcterms:W3CDTF">2020-08-25T18:37:00Z</dcterms:created>
  <dcterms:modified xsi:type="dcterms:W3CDTF">2025-09-12T03:56:00Z</dcterms:modified>
</cp:coreProperties>
</file>